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0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55"/>
      </w:tblGrid>
      <w:tr w:rsidR="00692703" w:rsidRPr="00CF1A49" w14:paraId="013B01C9" w14:textId="77777777" w:rsidTr="000320AA">
        <w:trPr>
          <w:trHeight w:hRule="exact" w:val="1095"/>
        </w:trPr>
        <w:tc>
          <w:tcPr>
            <w:tcW w:w="9554" w:type="dxa"/>
            <w:tcMar>
              <w:top w:w="0" w:type="dxa"/>
              <w:bottom w:w="0" w:type="dxa"/>
            </w:tcMar>
          </w:tcPr>
          <w:p w14:paraId="42905F52" w14:textId="4A4AF3BB" w:rsidR="00692703" w:rsidRPr="000320AA" w:rsidRDefault="00521AF5" w:rsidP="00913946">
            <w:pPr>
              <w:pStyle w:val="Title"/>
              <w:rPr>
                <w:sz w:val="48"/>
              </w:rPr>
            </w:pPr>
            <w:r w:rsidRPr="00C21FFE">
              <w:rPr>
                <w:b/>
                <w:color w:val="auto"/>
                <w:sz w:val="48"/>
              </w:rPr>
              <w:t>A</w:t>
            </w:r>
            <w:r w:rsidR="00F60985">
              <w:rPr>
                <w:b/>
                <w:color w:val="auto"/>
                <w:sz w:val="48"/>
              </w:rPr>
              <w:t>m</w:t>
            </w:r>
            <w:r w:rsidRPr="00C21FFE">
              <w:rPr>
                <w:b/>
                <w:color w:val="auto"/>
                <w:sz w:val="48"/>
              </w:rPr>
              <w:t>eera</w:t>
            </w:r>
            <w:r w:rsidR="00692703" w:rsidRPr="000320AA">
              <w:rPr>
                <w:sz w:val="48"/>
              </w:rPr>
              <w:t xml:space="preserve"> </w:t>
            </w:r>
            <w:r w:rsidRPr="000320AA">
              <w:rPr>
                <w:rStyle w:val="IntenseEmphasis"/>
                <w:sz w:val="48"/>
              </w:rPr>
              <w:t>Hossain</w:t>
            </w:r>
          </w:p>
          <w:p w14:paraId="37A5A43B" w14:textId="77777777" w:rsidR="00692703" w:rsidRPr="00CF1A49" w:rsidRDefault="00521AF5" w:rsidP="00913946">
            <w:pPr>
              <w:pStyle w:val="ContactInfo"/>
              <w:contextualSpacing w:val="0"/>
            </w:pPr>
            <w:r>
              <w:t xml:space="preserve">21792 Rockwood Terrace Sterling, VA 20164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695AA01D4984AE5A8D70E055857873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571-451-5358</w:t>
            </w:r>
          </w:p>
          <w:p w14:paraId="689A444C" w14:textId="77777777" w:rsidR="00692703" w:rsidRPr="00CF1A49" w:rsidRDefault="00521AF5" w:rsidP="00913946">
            <w:pPr>
              <w:pStyle w:val="ContactInfoEmphasis"/>
              <w:contextualSpacing w:val="0"/>
            </w:pPr>
            <w:r>
              <w:t>ameera.hssn00@gmail.com</w:t>
            </w:r>
            <w:r w:rsidR="00692703" w:rsidRPr="00CF1A49">
              <w:t xml:space="preserve">  </w:t>
            </w:r>
          </w:p>
        </w:tc>
      </w:tr>
    </w:tbl>
    <w:p w14:paraId="1DBB2284" w14:textId="786045CA" w:rsidR="004E01EB" w:rsidRPr="00CF1A49" w:rsidRDefault="00F32DC3" w:rsidP="000320AA">
      <w:pPr>
        <w:pStyle w:val="Heading1"/>
        <w:tabs>
          <w:tab w:val="left" w:pos="6675"/>
          <w:tab w:val="right" w:pos="9360"/>
        </w:tabs>
      </w:pPr>
      <w:sdt>
        <w:sdtPr>
          <w:alias w:val="Experience:"/>
          <w:tag w:val="Experience:"/>
          <w:id w:val="-1983300934"/>
          <w:placeholder>
            <w:docPart w:val="D1B9416CD66E45D0A31E36F7B186BEA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 w:rsidR="000320AA">
        <w:tab/>
      </w:r>
    </w:p>
    <w:tbl>
      <w:tblPr>
        <w:tblStyle w:val="TableGrid"/>
        <w:tblW w:w="518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86"/>
      </w:tblGrid>
      <w:tr w:rsidR="001D0BF1" w:rsidRPr="00CF1A49" w14:paraId="71067919" w14:textId="77777777" w:rsidTr="008F55EE">
        <w:trPr>
          <w:trHeight w:val="2125"/>
        </w:trPr>
        <w:tc>
          <w:tcPr>
            <w:tcW w:w="9687" w:type="dxa"/>
          </w:tcPr>
          <w:p w14:paraId="2F27E53D" w14:textId="77777777" w:rsidR="001D0BF1" w:rsidRPr="000320AA" w:rsidRDefault="000B7D54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0320AA">
              <w:rPr>
                <w:szCs w:val="22"/>
              </w:rPr>
              <w:t>April 2018</w:t>
            </w:r>
            <w:r w:rsidR="001D0BF1" w:rsidRPr="000320AA">
              <w:rPr>
                <w:szCs w:val="22"/>
              </w:rPr>
              <w:t xml:space="preserve"> – </w:t>
            </w:r>
            <w:r w:rsidRPr="000320AA">
              <w:rPr>
                <w:szCs w:val="22"/>
              </w:rPr>
              <w:t>Present</w:t>
            </w:r>
          </w:p>
          <w:p w14:paraId="28923359" w14:textId="77777777" w:rsidR="001D0BF1" w:rsidRPr="000320AA" w:rsidRDefault="000B7D54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0320AA">
              <w:rPr>
                <w:sz w:val="22"/>
                <w:szCs w:val="22"/>
              </w:rPr>
              <w:t>Customer service Associate</w:t>
            </w:r>
            <w:r w:rsidR="001D0BF1" w:rsidRPr="000320AA">
              <w:rPr>
                <w:sz w:val="22"/>
                <w:szCs w:val="22"/>
              </w:rPr>
              <w:t xml:space="preserve">, </w:t>
            </w:r>
            <w:r w:rsidRPr="000320AA">
              <w:rPr>
                <w:rStyle w:val="SubtleReference"/>
                <w:sz w:val="22"/>
                <w:szCs w:val="22"/>
              </w:rPr>
              <w:t>Lowe’s</w:t>
            </w:r>
          </w:p>
          <w:p w14:paraId="0BC89D2D" w14:textId="77777777" w:rsidR="001E3120" w:rsidRPr="000320AA" w:rsidRDefault="000B7D54" w:rsidP="000B7D54">
            <w:pPr>
              <w:pStyle w:val="ListParagraph"/>
              <w:numPr>
                <w:ilvl w:val="0"/>
                <w:numId w:val="14"/>
              </w:numPr>
            </w:pPr>
            <w:r w:rsidRPr="000320AA">
              <w:t>Provide customers with assistance locating products, ensuring they find what they’re looking for</w:t>
            </w:r>
            <w:r w:rsidR="006E3BE8" w:rsidRPr="000320AA">
              <w:t>, allowing for more sales</w:t>
            </w:r>
          </w:p>
          <w:p w14:paraId="2A427189" w14:textId="77777777" w:rsidR="006E3BE8" w:rsidRPr="000320AA" w:rsidRDefault="006E3BE8" w:rsidP="000B7D54">
            <w:pPr>
              <w:pStyle w:val="ListParagraph"/>
              <w:numPr>
                <w:ilvl w:val="0"/>
                <w:numId w:val="14"/>
              </w:numPr>
            </w:pPr>
            <w:r w:rsidRPr="000320AA">
              <w:t xml:space="preserve">Remind customers </w:t>
            </w:r>
            <w:r w:rsidR="005A7AA2" w:rsidRPr="000320AA">
              <w:t xml:space="preserve">of our credit offers, ensuring that they are aware of offers which may benefit them, which also allows for the company to receive more revenue </w:t>
            </w:r>
          </w:p>
          <w:p w14:paraId="520A525C" w14:textId="77777777" w:rsidR="005A7AA2" w:rsidRPr="000320AA" w:rsidRDefault="005A7AA2" w:rsidP="000B7D54">
            <w:pPr>
              <w:pStyle w:val="ListParagraph"/>
              <w:numPr>
                <w:ilvl w:val="0"/>
                <w:numId w:val="14"/>
              </w:numPr>
            </w:pPr>
            <w:r w:rsidRPr="000320AA">
              <w:t xml:space="preserve">Stock shelves and front-face merchandise, ensuring the store looked full, allowing customers to </w:t>
            </w:r>
            <w:r w:rsidR="00BC1237" w:rsidRPr="000320AA">
              <w:t>buy what they</w:t>
            </w:r>
            <w:r w:rsidR="00E35923" w:rsidRPr="000320AA">
              <w:t xml:space="preserve"> need, bringing business to the store</w:t>
            </w:r>
          </w:p>
        </w:tc>
      </w:tr>
      <w:tr w:rsidR="00F61DF9" w:rsidRPr="00CF1A49" w14:paraId="0CD7BC32" w14:textId="77777777" w:rsidTr="008F55EE">
        <w:trPr>
          <w:trHeight w:val="2054"/>
        </w:trPr>
        <w:tc>
          <w:tcPr>
            <w:tcW w:w="9687" w:type="dxa"/>
            <w:tcMar>
              <w:top w:w="216" w:type="dxa"/>
            </w:tcMar>
          </w:tcPr>
          <w:p w14:paraId="2060A095" w14:textId="77777777" w:rsidR="00F61DF9" w:rsidRPr="000320AA" w:rsidRDefault="00E35923" w:rsidP="00F61DF9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0320AA">
              <w:rPr>
                <w:szCs w:val="22"/>
              </w:rPr>
              <w:t>June 2017</w:t>
            </w:r>
            <w:r w:rsidR="00F61DF9" w:rsidRPr="000320AA">
              <w:rPr>
                <w:szCs w:val="22"/>
              </w:rPr>
              <w:t xml:space="preserve"> – </w:t>
            </w:r>
            <w:sdt>
              <w:sdtPr>
                <w:rPr>
                  <w:szCs w:val="22"/>
                </w:rPr>
                <w:alias w:val="Enter date to for company 2: "/>
                <w:tag w:val="Enter date to for company 2: "/>
                <w:id w:val="925229790"/>
                <w:placeholder>
                  <w:docPart w:val="012C7EF4176B4680A33FC2814FA0C0DC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0320AA">
                  <w:rPr>
                    <w:szCs w:val="22"/>
                  </w:rPr>
                  <w:t>To</w:t>
                </w:r>
              </w:sdtContent>
            </w:sdt>
            <w:r w:rsidR="00FA379A" w:rsidRPr="000320AA">
              <w:rPr>
                <w:szCs w:val="22"/>
              </w:rPr>
              <w:t xml:space="preserve"> February 2018</w:t>
            </w:r>
          </w:p>
          <w:p w14:paraId="35FD2834" w14:textId="77777777" w:rsidR="00F61DF9" w:rsidRPr="000320AA" w:rsidRDefault="00FA379A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0320AA">
              <w:rPr>
                <w:sz w:val="22"/>
                <w:szCs w:val="22"/>
              </w:rPr>
              <w:t>Hardlines Sales Associate</w:t>
            </w:r>
            <w:r w:rsidR="00F61DF9" w:rsidRPr="000320AA">
              <w:rPr>
                <w:sz w:val="22"/>
                <w:szCs w:val="22"/>
              </w:rPr>
              <w:t xml:space="preserve">, </w:t>
            </w:r>
            <w:r w:rsidRPr="000320AA">
              <w:rPr>
                <w:rStyle w:val="SubtleReference"/>
                <w:sz w:val="22"/>
                <w:szCs w:val="22"/>
              </w:rPr>
              <w:t>Sears Holding</w:t>
            </w:r>
          </w:p>
          <w:p w14:paraId="4BFC35F2" w14:textId="77777777" w:rsidR="00F61DF9" w:rsidRPr="000320AA" w:rsidRDefault="00FA379A" w:rsidP="00FA379A">
            <w:pPr>
              <w:pStyle w:val="ListParagraph"/>
              <w:numPr>
                <w:ilvl w:val="0"/>
                <w:numId w:val="15"/>
              </w:numPr>
            </w:pPr>
            <w:r w:rsidRPr="000320AA">
              <w:t xml:space="preserve">Encourage customers to sign up for the Sears Credit card in order to reap benefits such as cash back, in which benefited the company </w:t>
            </w:r>
          </w:p>
          <w:p w14:paraId="25AE63B3" w14:textId="77777777" w:rsidR="003616D8" w:rsidRPr="000320AA" w:rsidRDefault="003616D8" w:rsidP="00FA379A">
            <w:pPr>
              <w:pStyle w:val="ListParagraph"/>
              <w:numPr>
                <w:ilvl w:val="0"/>
                <w:numId w:val="15"/>
              </w:numPr>
            </w:pPr>
            <w:r w:rsidRPr="000320AA">
              <w:t>Provide customers with knowledge on products, ensuring they understand how the product works and how it benefits them, allowing for customers to be more likely to purchase merchandise</w:t>
            </w:r>
          </w:p>
          <w:p w14:paraId="2E339B40" w14:textId="77777777" w:rsidR="00D32AC1" w:rsidRPr="000320AA" w:rsidRDefault="003616D8" w:rsidP="005F1311">
            <w:pPr>
              <w:pStyle w:val="ListParagraph"/>
              <w:numPr>
                <w:ilvl w:val="0"/>
                <w:numId w:val="15"/>
              </w:numPr>
            </w:pPr>
            <w:r w:rsidRPr="000320AA">
              <w:t>Processing credit card payments for customers, ensuring it is simple for customers to pay</w:t>
            </w:r>
            <w:r w:rsidR="000320AA" w:rsidRPr="000320AA">
              <w:t xml:space="preserve"> </w:t>
            </w:r>
            <w:r w:rsidRPr="000320AA">
              <w:t xml:space="preserve">off credit bills, allowing them to be more comfortable using </w:t>
            </w:r>
            <w:r w:rsidR="00D32AC1" w:rsidRPr="000320AA">
              <w:t>the credit car</w:t>
            </w:r>
            <w:r w:rsidR="005F1311" w:rsidRPr="000320AA">
              <w:t>d</w:t>
            </w:r>
          </w:p>
        </w:tc>
      </w:tr>
    </w:tbl>
    <w:sdt>
      <w:sdtPr>
        <w:alias w:val="Education:"/>
        <w:tag w:val="Education:"/>
        <w:id w:val="-1908763273"/>
        <w:placeholder>
          <w:docPart w:val="3B873E9B6B8C480DB7611F7E6210E667"/>
        </w:placeholder>
        <w:temporary/>
        <w:showingPlcHdr/>
        <w15:appearance w15:val="hidden"/>
      </w:sdtPr>
      <w:sdtEndPr/>
      <w:sdtContent>
        <w:p w14:paraId="5FEAA98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173"/>
      </w:tblGrid>
      <w:tr w:rsidR="001D0BF1" w:rsidRPr="00CF1A49" w14:paraId="773AE84A" w14:textId="77777777" w:rsidTr="00343ED2">
        <w:trPr>
          <w:trHeight w:val="541"/>
        </w:trPr>
        <w:tc>
          <w:tcPr>
            <w:tcW w:w="9173" w:type="dxa"/>
          </w:tcPr>
          <w:p w14:paraId="4875A34A" w14:textId="4DB94190" w:rsidR="001D0BF1" w:rsidRPr="000320AA" w:rsidRDefault="00D32AC1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0320AA">
              <w:rPr>
                <w:szCs w:val="22"/>
              </w:rPr>
              <w:t>june</w:t>
            </w:r>
            <w:r w:rsidR="001D0BF1" w:rsidRPr="000320AA">
              <w:rPr>
                <w:szCs w:val="22"/>
              </w:rPr>
              <w:t xml:space="preserve"> </w:t>
            </w:r>
            <w:r w:rsidRPr="000320AA">
              <w:rPr>
                <w:szCs w:val="22"/>
              </w:rPr>
              <w:t>2020</w:t>
            </w:r>
          </w:p>
          <w:p w14:paraId="64061729" w14:textId="21F8900F" w:rsidR="001D0BF1" w:rsidRPr="000320AA" w:rsidRDefault="00D32AC1" w:rsidP="001D0BF1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0320AA">
              <w:rPr>
                <w:sz w:val="22"/>
                <w:szCs w:val="22"/>
              </w:rPr>
              <w:t>Associates of science in engineering</w:t>
            </w:r>
            <w:r w:rsidR="001D0BF1" w:rsidRPr="000320AA">
              <w:rPr>
                <w:sz w:val="22"/>
                <w:szCs w:val="22"/>
              </w:rPr>
              <w:t xml:space="preserve">, </w:t>
            </w:r>
            <w:r w:rsidRPr="000320AA">
              <w:rPr>
                <w:rStyle w:val="SubtleReference"/>
                <w:sz w:val="22"/>
                <w:szCs w:val="22"/>
              </w:rPr>
              <w:t xml:space="preserve">Northern </w:t>
            </w:r>
            <w:r w:rsidR="001678F6">
              <w:rPr>
                <w:rStyle w:val="SubtleReference"/>
                <w:sz w:val="22"/>
                <w:szCs w:val="22"/>
              </w:rPr>
              <w:t>V</w:t>
            </w:r>
            <w:r w:rsidRPr="000320AA">
              <w:rPr>
                <w:rStyle w:val="SubtleReference"/>
                <w:sz w:val="22"/>
                <w:szCs w:val="22"/>
              </w:rPr>
              <w:t xml:space="preserve">irginia </w:t>
            </w:r>
            <w:r w:rsidR="001678F6">
              <w:rPr>
                <w:rStyle w:val="SubtleReference"/>
                <w:sz w:val="22"/>
                <w:szCs w:val="22"/>
              </w:rPr>
              <w:t>C</w:t>
            </w:r>
            <w:r w:rsidRPr="000320AA">
              <w:rPr>
                <w:rStyle w:val="SubtleReference"/>
                <w:sz w:val="22"/>
                <w:szCs w:val="22"/>
              </w:rPr>
              <w:t xml:space="preserve">ommunity </w:t>
            </w:r>
            <w:r w:rsidR="001678F6">
              <w:rPr>
                <w:rStyle w:val="SubtleReference"/>
                <w:sz w:val="22"/>
                <w:szCs w:val="22"/>
              </w:rPr>
              <w:t>C</w:t>
            </w:r>
            <w:r w:rsidRPr="000320AA">
              <w:rPr>
                <w:rStyle w:val="SubtleReference"/>
                <w:sz w:val="22"/>
                <w:szCs w:val="22"/>
              </w:rPr>
              <w:t>ollege</w:t>
            </w:r>
          </w:p>
          <w:p w14:paraId="29213BA4" w14:textId="44EB361B" w:rsidR="009E2421" w:rsidRPr="006C5E9C" w:rsidRDefault="005F7CFA" w:rsidP="005F7CFA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6C5E9C">
              <w:rPr>
                <w:rStyle w:val="SubtleReference"/>
                <w:sz w:val="22"/>
                <w:szCs w:val="22"/>
              </w:rPr>
              <w:t>GPA 3.6</w:t>
            </w:r>
          </w:p>
          <w:p w14:paraId="29FC261E" w14:textId="77777777" w:rsidR="007538DC" w:rsidRDefault="009E2421" w:rsidP="009E2421">
            <w:pPr>
              <w:pStyle w:val="ListParagraph"/>
              <w:numPr>
                <w:ilvl w:val="0"/>
                <w:numId w:val="18"/>
              </w:numPr>
            </w:pPr>
            <w:r w:rsidRPr="000320AA">
              <w:t xml:space="preserve">National Society of Collegiate Scholars </w:t>
            </w:r>
          </w:p>
          <w:p w14:paraId="58B37275" w14:textId="7D515B17" w:rsidR="005E1C17" w:rsidRPr="000320AA" w:rsidRDefault="005E1C17" w:rsidP="009E2421">
            <w:pPr>
              <w:pStyle w:val="ListParagraph"/>
              <w:numPr>
                <w:ilvl w:val="0"/>
                <w:numId w:val="18"/>
              </w:numPr>
            </w:pPr>
            <w:r>
              <w:t xml:space="preserve">VT-NETS member </w:t>
            </w:r>
            <w:bookmarkStart w:id="0" w:name="_GoBack"/>
            <w:bookmarkEnd w:id="0"/>
            <w:r>
              <w:t>(Virginia Tech Network of Engineering Transfer Students) pursuing Computer Engineering)</w:t>
            </w:r>
          </w:p>
        </w:tc>
      </w:tr>
      <w:tr w:rsidR="00F61DF9" w:rsidRPr="00CF1A49" w14:paraId="2D2CC112" w14:textId="77777777" w:rsidTr="00343ED2">
        <w:trPr>
          <w:trHeight w:val="924"/>
        </w:trPr>
        <w:tc>
          <w:tcPr>
            <w:tcW w:w="9173" w:type="dxa"/>
            <w:tcMar>
              <w:top w:w="216" w:type="dxa"/>
            </w:tcMar>
          </w:tcPr>
          <w:p w14:paraId="29EE4D67" w14:textId="201D71D1" w:rsidR="00F61DF9" w:rsidRPr="000320AA" w:rsidRDefault="00D32AC1" w:rsidP="00F61DF9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0320AA">
              <w:rPr>
                <w:szCs w:val="22"/>
              </w:rPr>
              <w:t>June</w:t>
            </w:r>
            <w:r w:rsidR="00F61DF9" w:rsidRPr="000320AA">
              <w:rPr>
                <w:szCs w:val="22"/>
              </w:rPr>
              <w:t xml:space="preserve"> </w:t>
            </w:r>
            <w:r w:rsidRPr="000320AA">
              <w:rPr>
                <w:szCs w:val="22"/>
              </w:rPr>
              <w:t>2018</w:t>
            </w:r>
          </w:p>
          <w:p w14:paraId="361C3F43" w14:textId="6CBB5231" w:rsidR="00F61DF9" w:rsidRPr="000320AA" w:rsidRDefault="00D32AC1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0320AA">
              <w:rPr>
                <w:sz w:val="22"/>
                <w:szCs w:val="22"/>
              </w:rPr>
              <w:t>advanced diploma</w:t>
            </w:r>
            <w:r w:rsidR="00F61DF9" w:rsidRPr="000320AA">
              <w:rPr>
                <w:sz w:val="22"/>
                <w:szCs w:val="22"/>
              </w:rPr>
              <w:t xml:space="preserve">, </w:t>
            </w:r>
            <w:r w:rsidR="00F32DC3" w:rsidRPr="00F32DC3">
              <w:rPr>
                <w:b w:val="0"/>
                <w:color w:val="595959" w:themeColor="text1" w:themeTint="A6"/>
                <w:sz w:val="22"/>
                <w:szCs w:val="22"/>
              </w:rPr>
              <w:t>P</w:t>
            </w:r>
            <w:r w:rsidRPr="00F32DC3">
              <w:rPr>
                <w:rStyle w:val="SubtleReference"/>
                <w:sz w:val="22"/>
                <w:szCs w:val="22"/>
              </w:rPr>
              <w:t>a</w:t>
            </w:r>
            <w:r w:rsidRPr="000320AA">
              <w:rPr>
                <w:rStyle w:val="SubtleReference"/>
                <w:sz w:val="22"/>
                <w:szCs w:val="22"/>
              </w:rPr>
              <w:t xml:space="preserve">rk </w:t>
            </w:r>
            <w:r w:rsidR="00F32DC3">
              <w:rPr>
                <w:rStyle w:val="SubtleReference"/>
                <w:sz w:val="22"/>
                <w:szCs w:val="22"/>
              </w:rPr>
              <w:t>V</w:t>
            </w:r>
            <w:r w:rsidRPr="000320AA">
              <w:rPr>
                <w:rStyle w:val="SubtleReference"/>
                <w:sz w:val="22"/>
                <w:szCs w:val="22"/>
              </w:rPr>
              <w:t xml:space="preserve">iew </w:t>
            </w:r>
            <w:r w:rsidR="00F32DC3">
              <w:rPr>
                <w:rStyle w:val="SubtleReference"/>
                <w:sz w:val="22"/>
                <w:szCs w:val="22"/>
              </w:rPr>
              <w:t>H</w:t>
            </w:r>
            <w:r w:rsidRPr="000320AA">
              <w:rPr>
                <w:rStyle w:val="SubtleReference"/>
                <w:sz w:val="22"/>
                <w:szCs w:val="22"/>
              </w:rPr>
              <w:t xml:space="preserve">igh </w:t>
            </w:r>
            <w:r w:rsidR="00F32DC3">
              <w:rPr>
                <w:rStyle w:val="SubtleReference"/>
                <w:sz w:val="22"/>
                <w:szCs w:val="22"/>
              </w:rPr>
              <w:t>S</w:t>
            </w:r>
            <w:r w:rsidRPr="000320AA">
              <w:rPr>
                <w:rStyle w:val="SubtleReference"/>
                <w:sz w:val="22"/>
                <w:szCs w:val="22"/>
              </w:rPr>
              <w:t>chool</w:t>
            </w:r>
          </w:p>
          <w:p w14:paraId="3B619F26" w14:textId="77777777" w:rsidR="00F61DF9" w:rsidRPr="006C5E9C" w:rsidRDefault="00D32AC1" w:rsidP="00F61DF9">
            <w:r w:rsidRPr="006C5E9C">
              <w:t xml:space="preserve">GPA 4.17 </w:t>
            </w:r>
          </w:p>
          <w:p w14:paraId="3D5513CC" w14:textId="77777777" w:rsidR="00D32AC1" w:rsidRPr="000320AA" w:rsidRDefault="00D32AC1" w:rsidP="00D32AC1">
            <w:pPr>
              <w:pStyle w:val="ListParagraph"/>
              <w:numPr>
                <w:ilvl w:val="0"/>
                <w:numId w:val="16"/>
              </w:numPr>
            </w:pPr>
            <w:r w:rsidRPr="000320AA">
              <w:t>National Honor Society member</w:t>
            </w:r>
          </w:p>
          <w:p w14:paraId="54763933" w14:textId="77777777" w:rsidR="00D32AC1" w:rsidRPr="000320AA" w:rsidRDefault="00D32AC1" w:rsidP="00D32AC1">
            <w:pPr>
              <w:pStyle w:val="ListParagraph"/>
              <w:numPr>
                <w:ilvl w:val="0"/>
                <w:numId w:val="16"/>
              </w:numPr>
            </w:pPr>
            <w:r w:rsidRPr="000320AA">
              <w:t>National Art Honor Society member</w:t>
            </w:r>
          </w:p>
          <w:p w14:paraId="57137798" w14:textId="4FEE81E2" w:rsidR="00D32AC1" w:rsidRPr="000320AA" w:rsidRDefault="00D32AC1" w:rsidP="00D32AC1">
            <w:pPr>
              <w:pStyle w:val="ListParagraph"/>
              <w:numPr>
                <w:ilvl w:val="0"/>
                <w:numId w:val="16"/>
              </w:numPr>
            </w:pPr>
            <w:r w:rsidRPr="000320AA">
              <w:t xml:space="preserve">Interfaith United member – </w:t>
            </w:r>
            <w:r w:rsidR="00DC7D48">
              <w:t>F</w:t>
            </w:r>
            <w:r w:rsidRPr="000320AA">
              <w:t>ocused on tolerance</w:t>
            </w:r>
          </w:p>
          <w:p w14:paraId="192E7BE3" w14:textId="7EFC486E" w:rsidR="00D32AC1" w:rsidRDefault="00D32AC1" w:rsidP="00D32AC1">
            <w:pPr>
              <w:pStyle w:val="ListParagraph"/>
              <w:numPr>
                <w:ilvl w:val="0"/>
                <w:numId w:val="16"/>
              </w:numPr>
            </w:pPr>
            <w:r w:rsidRPr="000320AA">
              <w:t xml:space="preserve">Student Power leader – </w:t>
            </w:r>
            <w:r w:rsidR="00DC7D48">
              <w:t>O</w:t>
            </w:r>
            <w:r w:rsidRPr="000320AA">
              <w:t>pened discussion on social issues</w:t>
            </w:r>
          </w:p>
          <w:p w14:paraId="0FF1F6C5" w14:textId="3D318FC7" w:rsidR="00C86F6E" w:rsidRPr="000320AA" w:rsidRDefault="00C86F6E" w:rsidP="00D32AC1">
            <w:pPr>
              <w:pStyle w:val="ListParagraph"/>
              <w:numPr>
                <w:ilvl w:val="0"/>
                <w:numId w:val="16"/>
              </w:numPr>
            </w:pPr>
            <w:r>
              <w:t>Patriot Writing Center Tutor</w:t>
            </w:r>
          </w:p>
          <w:p w14:paraId="74B3B4D2" w14:textId="3A9C4C78" w:rsidR="00D32AC1" w:rsidRPr="000320AA" w:rsidRDefault="00D32AC1" w:rsidP="00D32AC1">
            <w:pPr>
              <w:pStyle w:val="ListParagraph"/>
            </w:pPr>
          </w:p>
        </w:tc>
      </w:tr>
    </w:tbl>
    <w:p w14:paraId="1D6BD65F" w14:textId="7E1A2989" w:rsidR="00B51D1B" w:rsidRDefault="00343ED2" w:rsidP="00343ED2">
      <w:pPr>
        <w:pStyle w:val="Heading1"/>
      </w:pPr>
      <w:r>
        <w:t>Skills</w:t>
      </w:r>
    </w:p>
    <w:p w14:paraId="51F8F459" w14:textId="43B69E27" w:rsidR="003A76CB" w:rsidRDefault="00343ED2" w:rsidP="00343ED2">
      <w:pPr>
        <w:pStyle w:val="Heading3"/>
      </w:pPr>
      <w:r>
        <w:t xml:space="preserve">     </w:t>
      </w:r>
      <w:r w:rsidRPr="00343ED2">
        <w:t>Languages</w:t>
      </w:r>
      <w:r>
        <w:t xml:space="preserve">: </w:t>
      </w:r>
      <w:r w:rsidR="00A576C5">
        <w:t xml:space="preserve">                                             COmputer skills:</w:t>
      </w:r>
    </w:p>
    <w:p w14:paraId="4CB86EFF" w14:textId="1673F6E5" w:rsidR="00343ED2" w:rsidRPr="00343ED2" w:rsidRDefault="003A76CB" w:rsidP="003A76CB">
      <w:r>
        <w:t xml:space="preserve">     Bangla, Hindi, Urdu, Spanish</w:t>
      </w:r>
      <w:r w:rsidR="00A576C5">
        <w:t xml:space="preserve">                   </w:t>
      </w:r>
      <w:r w:rsidR="008C274E">
        <w:t>Word, PowerPoint, Excel, Google Docs, Google Slides, Java</w:t>
      </w:r>
      <w:r w:rsidR="00A576C5">
        <w:t xml:space="preserve">                            </w:t>
      </w:r>
    </w:p>
    <w:sectPr w:rsidR="00343ED2" w:rsidRPr="00343ED2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61026" w14:textId="77777777" w:rsidR="008E0B27" w:rsidRDefault="008E0B27" w:rsidP="0068194B">
      <w:r>
        <w:separator/>
      </w:r>
    </w:p>
    <w:p w14:paraId="3E9651E7" w14:textId="77777777" w:rsidR="008E0B27" w:rsidRDefault="008E0B27"/>
    <w:p w14:paraId="27D0EB6D" w14:textId="77777777" w:rsidR="008E0B27" w:rsidRDefault="008E0B27"/>
  </w:endnote>
  <w:endnote w:type="continuationSeparator" w:id="0">
    <w:p w14:paraId="1EF43377" w14:textId="77777777" w:rsidR="008E0B27" w:rsidRDefault="008E0B27" w:rsidP="0068194B">
      <w:r>
        <w:continuationSeparator/>
      </w:r>
    </w:p>
    <w:p w14:paraId="19672570" w14:textId="77777777" w:rsidR="008E0B27" w:rsidRDefault="008E0B27"/>
    <w:p w14:paraId="2513FEEC" w14:textId="77777777" w:rsidR="008E0B27" w:rsidRDefault="008E0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B5F6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54BFE" w14:textId="77777777" w:rsidR="008E0B27" w:rsidRDefault="008E0B27" w:rsidP="0068194B">
      <w:r>
        <w:separator/>
      </w:r>
    </w:p>
    <w:p w14:paraId="3DE138B3" w14:textId="77777777" w:rsidR="008E0B27" w:rsidRDefault="008E0B27"/>
    <w:p w14:paraId="0448F463" w14:textId="77777777" w:rsidR="008E0B27" w:rsidRDefault="008E0B27"/>
  </w:footnote>
  <w:footnote w:type="continuationSeparator" w:id="0">
    <w:p w14:paraId="4EE0453B" w14:textId="77777777" w:rsidR="008E0B27" w:rsidRDefault="008E0B27" w:rsidP="0068194B">
      <w:r>
        <w:continuationSeparator/>
      </w:r>
    </w:p>
    <w:p w14:paraId="0CCCD768" w14:textId="77777777" w:rsidR="008E0B27" w:rsidRDefault="008E0B27"/>
    <w:p w14:paraId="297064A2" w14:textId="77777777" w:rsidR="008E0B27" w:rsidRDefault="008E0B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93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96C734" wp14:editId="5F64D6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0E27C2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492B7F"/>
    <w:multiLevelType w:val="hybridMultilevel"/>
    <w:tmpl w:val="AAF06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0D3FF6"/>
    <w:multiLevelType w:val="hybridMultilevel"/>
    <w:tmpl w:val="1BCA67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539C5"/>
    <w:multiLevelType w:val="hybridMultilevel"/>
    <w:tmpl w:val="EC8C5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47233BB"/>
    <w:multiLevelType w:val="hybridMultilevel"/>
    <w:tmpl w:val="81503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C5EA6"/>
    <w:multiLevelType w:val="hybridMultilevel"/>
    <w:tmpl w:val="97401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B43C9"/>
    <w:multiLevelType w:val="hybridMultilevel"/>
    <w:tmpl w:val="BF220A44"/>
    <w:lvl w:ilvl="0" w:tplc="1E16A3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05050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11"/>
  </w:num>
  <w:num w:numId="17">
    <w:abstractNumId w:val="18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F5"/>
    <w:rsid w:val="000001EF"/>
    <w:rsid w:val="00007322"/>
    <w:rsid w:val="00007728"/>
    <w:rsid w:val="00024584"/>
    <w:rsid w:val="00024730"/>
    <w:rsid w:val="000320AA"/>
    <w:rsid w:val="00055E95"/>
    <w:rsid w:val="0007021F"/>
    <w:rsid w:val="00077358"/>
    <w:rsid w:val="000B2BA5"/>
    <w:rsid w:val="000B7D54"/>
    <w:rsid w:val="000F2F8C"/>
    <w:rsid w:val="0010006E"/>
    <w:rsid w:val="001045A8"/>
    <w:rsid w:val="00114A91"/>
    <w:rsid w:val="001427E1"/>
    <w:rsid w:val="00163668"/>
    <w:rsid w:val="001678F6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3ED2"/>
    <w:rsid w:val="003544E1"/>
    <w:rsid w:val="003616D8"/>
    <w:rsid w:val="00366398"/>
    <w:rsid w:val="003A0632"/>
    <w:rsid w:val="003A30E5"/>
    <w:rsid w:val="003A6ADF"/>
    <w:rsid w:val="003A76CB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AF5"/>
    <w:rsid w:val="00566A35"/>
    <w:rsid w:val="0056701E"/>
    <w:rsid w:val="005740D7"/>
    <w:rsid w:val="005A0F26"/>
    <w:rsid w:val="005A1B10"/>
    <w:rsid w:val="005A6850"/>
    <w:rsid w:val="005A7AA2"/>
    <w:rsid w:val="005B1B1B"/>
    <w:rsid w:val="005C5932"/>
    <w:rsid w:val="005D3CA7"/>
    <w:rsid w:val="005D4CC1"/>
    <w:rsid w:val="005E1C17"/>
    <w:rsid w:val="005F1311"/>
    <w:rsid w:val="005F4B91"/>
    <w:rsid w:val="005F55D2"/>
    <w:rsid w:val="005F7CFA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5E9C"/>
    <w:rsid w:val="006E1507"/>
    <w:rsid w:val="006E3BE8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274E"/>
    <w:rsid w:val="008C7056"/>
    <w:rsid w:val="008E0B27"/>
    <w:rsid w:val="008F3B14"/>
    <w:rsid w:val="008F55EE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1AC"/>
    <w:rsid w:val="009A44CE"/>
    <w:rsid w:val="009C4DFC"/>
    <w:rsid w:val="009D44F8"/>
    <w:rsid w:val="009E2421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76C5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1237"/>
    <w:rsid w:val="00BD431F"/>
    <w:rsid w:val="00BE423E"/>
    <w:rsid w:val="00BF61AC"/>
    <w:rsid w:val="00C21FFE"/>
    <w:rsid w:val="00C47FA6"/>
    <w:rsid w:val="00C57FC6"/>
    <w:rsid w:val="00C66A7D"/>
    <w:rsid w:val="00C779DA"/>
    <w:rsid w:val="00C814F7"/>
    <w:rsid w:val="00C86F6E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AC1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D48"/>
    <w:rsid w:val="00DE0FAA"/>
    <w:rsid w:val="00DE136D"/>
    <w:rsid w:val="00DE6534"/>
    <w:rsid w:val="00DF4D6C"/>
    <w:rsid w:val="00E01923"/>
    <w:rsid w:val="00E14181"/>
    <w:rsid w:val="00E14498"/>
    <w:rsid w:val="00E2397A"/>
    <w:rsid w:val="00E254DB"/>
    <w:rsid w:val="00E300FC"/>
    <w:rsid w:val="00E35923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0D57"/>
    <w:rsid w:val="00EE2CA8"/>
    <w:rsid w:val="00EF17E8"/>
    <w:rsid w:val="00EF51D9"/>
    <w:rsid w:val="00F126CF"/>
    <w:rsid w:val="00F130DD"/>
    <w:rsid w:val="00F24884"/>
    <w:rsid w:val="00F32DC3"/>
    <w:rsid w:val="00F476C4"/>
    <w:rsid w:val="00F60985"/>
    <w:rsid w:val="00F61DF9"/>
    <w:rsid w:val="00F81960"/>
    <w:rsid w:val="00F8769D"/>
    <w:rsid w:val="00F9350C"/>
    <w:rsid w:val="00F94EB5"/>
    <w:rsid w:val="00F9624D"/>
    <w:rsid w:val="00FA379A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3EF534"/>
  <w15:chartTrackingRefBased/>
  <w15:docId w15:val="{82AEDC84-41EF-455E-953F-F5C91D78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95AA01D4984AE5A8D70E0558578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C06AA-069C-402A-9929-3E0CC5C69E28}"/>
      </w:docPartPr>
      <w:docPartBody>
        <w:p w:rsidR="00106249" w:rsidRDefault="00F3588F">
          <w:pPr>
            <w:pStyle w:val="2695AA01D4984AE5A8D70E0558578730"/>
          </w:pPr>
          <w:r w:rsidRPr="00CF1A49">
            <w:t>·</w:t>
          </w:r>
        </w:p>
      </w:docPartBody>
    </w:docPart>
    <w:docPart>
      <w:docPartPr>
        <w:name w:val="D1B9416CD66E45D0A31E36F7B186B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F413-4CA3-4D31-9DFC-C95E12DC7064}"/>
      </w:docPartPr>
      <w:docPartBody>
        <w:p w:rsidR="00106249" w:rsidRDefault="00F3588F">
          <w:pPr>
            <w:pStyle w:val="D1B9416CD66E45D0A31E36F7B186BEAA"/>
          </w:pPr>
          <w:r w:rsidRPr="00CF1A49">
            <w:t>Experience</w:t>
          </w:r>
        </w:p>
      </w:docPartBody>
    </w:docPart>
    <w:docPart>
      <w:docPartPr>
        <w:name w:val="012C7EF4176B4680A33FC2814FA0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CC51-2114-4A05-8720-85FED16C525A}"/>
      </w:docPartPr>
      <w:docPartBody>
        <w:p w:rsidR="00106249" w:rsidRDefault="00F3588F">
          <w:pPr>
            <w:pStyle w:val="012C7EF4176B4680A33FC2814FA0C0DC"/>
          </w:pPr>
          <w:r w:rsidRPr="00CF1A49">
            <w:t>To</w:t>
          </w:r>
        </w:p>
      </w:docPartBody>
    </w:docPart>
    <w:docPart>
      <w:docPartPr>
        <w:name w:val="3B873E9B6B8C480DB7611F7E6210E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82D6E-8ABF-4277-9F02-2070B0221DC2}"/>
      </w:docPartPr>
      <w:docPartBody>
        <w:p w:rsidR="00106249" w:rsidRDefault="00F3588F">
          <w:pPr>
            <w:pStyle w:val="3B873E9B6B8C480DB7611F7E6210E66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8F"/>
    <w:rsid w:val="00106249"/>
    <w:rsid w:val="00270417"/>
    <w:rsid w:val="00F3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9399375FB24FAEA3CC822CFC9159AC">
    <w:name w:val="ED9399375FB24FAEA3CC822CFC9159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D6FCA2D0EBD440CB4D80DB6CCB91027">
    <w:name w:val="9D6FCA2D0EBD440CB4D80DB6CCB91027"/>
  </w:style>
  <w:style w:type="paragraph" w:customStyle="1" w:styleId="DA872FF19F49429185B4073B986DC3AC">
    <w:name w:val="DA872FF19F49429185B4073B986DC3AC"/>
  </w:style>
  <w:style w:type="paragraph" w:customStyle="1" w:styleId="2695AA01D4984AE5A8D70E0558578730">
    <w:name w:val="2695AA01D4984AE5A8D70E0558578730"/>
  </w:style>
  <w:style w:type="paragraph" w:customStyle="1" w:styleId="0F9F29F7B5074365B2DAA2E1CD618D96">
    <w:name w:val="0F9F29F7B5074365B2DAA2E1CD618D96"/>
  </w:style>
  <w:style w:type="paragraph" w:customStyle="1" w:styleId="A95CE4D789BD4E67A4E4DDDA49CAC175">
    <w:name w:val="A95CE4D789BD4E67A4E4DDDA49CAC175"/>
  </w:style>
  <w:style w:type="paragraph" w:customStyle="1" w:styleId="519116C16CE54B5A90C46056C90E3DC6">
    <w:name w:val="519116C16CE54B5A90C46056C90E3DC6"/>
  </w:style>
  <w:style w:type="paragraph" w:customStyle="1" w:styleId="1CF386553DC947AEB6F31D16C9096160">
    <w:name w:val="1CF386553DC947AEB6F31D16C9096160"/>
  </w:style>
  <w:style w:type="paragraph" w:customStyle="1" w:styleId="E137408B57B546D5A13D2F8CB868B512">
    <w:name w:val="E137408B57B546D5A13D2F8CB868B512"/>
  </w:style>
  <w:style w:type="paragraph" w:customStyle="1" w:styleId="D0C2920DF42E49EB82FF40D17D9187FC">
    <w:name w:val="D0C2920DF42E49EB82FF40D17D9187FC"/>
  </w:style>
  <w:style w:type="paragraph" w:customStyle="1" w:styleId="218D1E85AEF8412E9025AB11AA0E5FA8">
    <w:name w:val="218D1E85AEF8412E9025AB11AA0E5FA8"/>
  </w:style>
  <w:style w:type="paragraph" w:customStyle="1" w:styleId="D1B9416CD66E45D0A31E36F7B186BEAA">
    <w:name w:val="D1B9416CD66E45D0A31E36F7B186BEAA"/>
  </w:style>
  <w:style w:type="paragraph" w:customStyle="1" w:styleId="A34510E219D049E19C7EC192AF49C193">
    <w:name w:val="A34510E219D049E19C7EC192AF49C193"/>
  </w:style>
  <w:style w:type="paragraph" w:customStyle="1" w:styleId="F2EB9F31D3294D43B0C09CD96355B70B">
    <w:name w:val="F2EB9F31D3294D43B0C09CD96355B70B"/>
  </w:style>
  <w:style w:type="paragraph" w:customStyle="1" w:styleId="D33975267D8348D299885035E63AADA5">
    <w:name w:val="D33975267D8348D299885035E63AADA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89810AE7C7249878F537209E2DD7336">
    <w:name w:val="D89810AE7C7249878F537209E2DD7336"/>
  </w:style>
  <w:style w:type="paragraph" w:customStyle="1" w:styleId="2CC4CEFB477A4BCD9319E93206C971D2">
    <w:name w:val="2CC4CEFB477A4BCD9319E93206C971D2"/>
  </w:style>
  <w:style w:type="paragraph" w:customStyle="1" w:styleId="C23C5B4B6FF84950BE052E3A3F114266">
    <w:name w:val="C23C5B4B6FF84950BE052E3A3F114266"/>
  </w:style>
  <w:style w:type="paragraph" w:customStyle="1" w:styleId="012C7EF4176B4680A33FC2814FA0C0DC">
    <w:name w:val="012C7EF4176B4680A33FC2814FA0C0DC"/>
  </w:style>
  <w:style w:type="paragraph" w:customStyle="1" w:styleId="E0BA46C0C6E14AAF801099A7FF0291FA">
    <w:name w:val="E0BA46C0C6E14AAF801099A7FF0291FA"/>
  </w:style>
  <w:style w:type="paragraph" w:customStyle="1" w:styleId="72768CE2DF89461A9B0961A9C7B64CB8">
    <w:name w:val="72768CE2DF89461A9B0961A9C7B64CB8"/>
  </w:style>
  <w:style w:type="paragraph" w:customStyle="1" w:styleId="EE3C6C0AFE174D928B51C1DA5D8C98FE">
    <w:name w:val="EE3C6C0AFE174D928B51C1DA5D8C98FE"/>
  </w:style>
  <w:style w:type="paragraph" w:customStyle="1" w:styleId="3B873E9B6B8C480DB7611F7E6210E667">
    <w:name w:val="3B873E9B6B8C480DB7611F7E6210E667"/>
  </w:style>
  <w:style w:type="paragraph" w:customStyle="1" w:styleId="F0C837FC3E7F45468FC02F9A8C979E8A">
    <w:name w:val="F0C837FC3E7F45468FC02F9A8C979E8A"/>
  </w:style>
  <w:style w:type="paragraph" w:customStyle="1" w:styleId="80318062B7E84FF3BA27734B23D8A961">
    <w:name w:val="80318062B7E84FF3BA27734B23D8A961"/>
  </w:style>
  <w:style w:type="paragraph" w:customStyle="1" w:styleId="335D6BD943D54F69B2BB0211D0F2D1BA">
    <w:name w:val="335D6BD943D54F69B2BB0211D0F2D1BA"/>
  </w:style>
  <w:style w:type="paragraph" w:customStyle="1" w:styleId="E77F3F3D99D34D63BC9837C0514C44B7">
    <w:name w:val="E77F3F3D99D34D63BC9837C0514C44B7"/>
  </w:style>
  <w:style w:type="paragraph" w:customStyle="1" w:styleId="9F4FF9B783D744C3ADEA30BCB992599C">
    <w:name w:val="9F4FF9B783D744C3ADEA30BCB992599C"/>
  </w:style>
  <w:style w:type="paragraph" w:customStyle="1" w:styleId="FD20C2E850C14AC7A89F774BBA71F8BA">
    <w:name w:val="FD20C2E850C14AC7A89F774BBA71F8BA"/>
  </w:style>
  <w:style w:type="paragraph" w:customStyle="1" w:styleId="FC6AD7A508B3434C9D398079B1116BFC">
    <w:name w:val="FC6AD7A508B3434C9D398079B1116BFC"/>
  </w:style>
  <w:style w:type="paragraph" w:customStyle="1" w:styleId="D13FAD0E65534EB9AF671342746174F3">
    <w:name w:val="D13FAD0E65534EB9AF671342746174F3"/>
  </w:style>
  <w:style w:type="paragraph" w:customStyle="1" w:styleId="6302AB0C10D847EB8B4FD99A4D61A832">
    <w:name w:val="6302AB0C10D847EB8B4FD99A4D61A832"/>
  </w:style>
  <w:style w:type="paragraph" w:customStyle="1" w:styleId="52377123AF8449F587A11F89A7D1B21F">
    <w:name w:val="52377123AF8449F587A11F89A7D1B21F"/>
  </w:style>
  <w:style w:type="paragraph" w:customStyle="1" w:styleId="411B25A3DE474249ADB88BD15B9BA8D7">
    <w:name w:val="411B25A3DE474249ADB88BD15B9BA8D7"/>
  </w:style>
  <w:style w:type="paragraph" w:customStyle="1" w:styleId="5C035B01E0354D6EAE550FEF2EE4756F">
    <w:name w:val="5C035B01E0354D6EAE550FEF2EE4756F"/>
  </w:style>
  <w:style w:type="paragraph" w:customStyle="1" w:styleId="3F494E2114464D3F8266130FA2F57289">
    <w:name w:val="3F494E2114464D3F8266130FA2F57289"/>
  </w:style>
  <w:style w:type="paragraph" w:customStyle="1" w:styleId="5C815E0C68B14A5BB16F0C1429EB55F3">
    <w:name w:val="5C815E0C68B14A5BB16F0C1429EB55F3"/>
  </w:style>
  <w:style w:type="paragraph" w:customStyle="1" w:styleId="7DBBFB5C40AD45DEA99FDA86983B2C6B">
    <w:name w:val="7DBBFB5C40AD45DEA99FDA86983B2C6B"/>
  </w:style>
  <w:style w:type="paragraph" w:customStyle="1" w:styleId="F0E70B5EF7134148BFBB537FBA61458F">
    <w:name w:val="F0E70B5EF7134148BFBB537FBA61458F"/>
  </w:style>
  <w:style w:type="paragraph" w:customStyle="1" w:styleId="4892745F18C04391BB1245685864AA33">
    <w:name w:val="4892745F18C04391BB1245685864AA33"/>
  </w:style>
  <w:style w:type="paragraph" w:customStyle="1" w:styleId="A98064E1C0EE4EA48E5D6574B2B28A87">
    <w:name w:val="A98064E1C0EE4EA48E5D6574B2B28A87"/>
  </w:style>
  <w:style w:type="paragraph" w:customStyle="1" w:styleId="D06A48E2403B4E0394639ADF2BD0954D">
    <w:name w:val="D06A48E2403B4E0394639ADF2BD0954D"/>
    <w:rsid w:val="00F3588F"/>
  </w:style>
  <w:style w:type="paragraph" w:customStyle="1" w:styleId="E897F71AF577437D906E969E549715FA">
    <w:name w:val="E897F71AF577437D906E969E549715FA"/>
    <w:rsid w:val="00F3588F"/>
  </w:style>
  <w:style w:type="paragraph" w:customStyle="1" w:styleId="2A0F5C1B642144ECAB270E4D17EA9C93">
    <w:name w:val="2A0F5C1B642144ECAB270E4D17EA9C93"/>
    <w:rsid w:val="00F3588F"/>
  </w:style>
  <w:style w:type="paragraph" w:customStyle="1" w:styleId="E5A19B13C4754F32BCB367C56133CF72">
    <w:name w:val="E5A19B13C4754F32BCB367C56133CF72"/>
    <w:rsid w:val="00106249"/>
  </w:style>
  <w:style w:type="paragraph" w:customStyle="1" w:styleId="EC1EDCE4236F40A99D744CC63FC17644">
    <w:name w:val="EC1EDCE4236F40A99D744CC63FC17644"/>
    <w:rsid w:val="00106249"/>
  </w:style>
  <w:style w:type="paragraph" w:customStyle="1" w:styleId="A96B0D14038D4A98B93AE53E9A9D9751">
    <w:name w:val="A96B0D14038D4A98B93AE53E9A9D9751"/>
    <w:rsid w:val="00106249"/>
  </w:style>
  <w:style w:type="paragraph" w:customStyle="1" w:styleId="C35F8FA387F14699B76F93B72F1FF49F">
    <w:name w:val="C35F8FA387F14699B76F93B72F1FF49F"/>
    <w:rsid w:val="00106249"/>
  </w:style>
  <w:style w:type="paragraph" w:customStyle="1" w:styleId="EF92F8BCE51648C093476AFF6504F9E8">
    <w:name w:val="EF92F8BCE51648C093476AFF6504F9E8"/>
    <w:rsid w:val="00106249"/>
  </w:style>
  <w:style w:type="paragraph" w:customStyle="1" w:styleId="95C433CAEBE049D0BE00440C521137A9">
    <w:name w:val="95C433CAEBE049D0BE00440C521137A9"/>
    <w:rsid w:val="00106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Nasimon Nassa</dc:creator>
  <cp:keywords/>
  <dc:description/>
  <cp:lastModifiedBy>Nasimon Nassa</cp:lastModifiedBy>
  <cp:revision>18</cp:revision>
  <dcterms:created xsi:type="dcterms:W3CDTF">2019-05-15T21:59:00Z</dcterms:created>
  <dcterms:modified xsi:type="dcterms:W3CDTF">2019-06-03T02:40:00Z</dcterms:modified>
  <cp:category/>
</cp:coreProperties>
</file>