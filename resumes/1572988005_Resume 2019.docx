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6B4" w:rsidRDefault="00BE4B14" w:rsidP="00C016B4">
      <w:pPr>
        <w:pStyle w:val="Heading1"/>
        <w:spacing w:line="276" w:lineRule="auto"/>
      </w:pPr>
      <w:r>
        <w:t>Objective</w:t>
      </w:r>
    </w:p>
    <w:p w:rsidR="003C7D3A" w:rsidRDefault="003C7D3A" w:rsidP="00C016B4">
      <w:pPr>
        <w:pStyle w:val="Heading1"/>
        <w:spacing w:line="276" w:lineRule="auto"/>
        <w:rPr>
          <w:rFonts w:ascii="Calibri" w:hAnsi="Calibri"/>
          <w:b w:val="0"/>
          <w:sz w:val="24"/>
          <w:szCs w:val="24"/>
        </w:rPr>
      </w:pPr>
      <w:r w:rsidRPr="00C016B4">
        <w:rPr>
          <w:rFonts w:ascii="Calibri" w:hAnsi="Calibri"/>
          <w:b w:val="0"/>
          <w:sz w:val="24"/>
          <w:szCs w:val="24"/>
        </w:rPr>
        <w:t>An outgoing, honest, and committed student looking to further my knowledge in cyber and IT, while maintaining a working position that provides the opportunity for growth within a company and career. Previous Chemistry education, now majoring in Information Technology (IT) with a concentration in Digital Forensic Technology.</w:t>
      </w:r>
    </w:p>
    <w:p w:rsidR="00C016B4" w:rsidRPr="00C016B4" w:rsidRDefault="00C016B4" w:rsidP="00C016B4">
      <w:pPr>
        <w:pStyle w:val="BodyText"/>
      </w:pPr>
    </w:p>
    <w:p w:rsidR="008C503B" w:rsidRDefault="00BE4B14" w:rsidP="00C016B4">
      <w:pPr>
        <w:pStyle w:val="Heading1"/>
        <w:spacing w:line="276" w:lineRule="auto"/>
      </w:pPr>
      <w:r>
        <w:t>Experience</w:t>
      </w:r>
    </w:p>
    <w:p w:rsidR="008C503B" w:rsidRPr="003C7D3A" w:rsidRDefault="003C7D3A" w:rsidP="00C016B4">
      <w:pPr>
        <w:pStyle w:val="Heading2"/>
        <w:spacing w:line="276" w:lineRule="auto"/>
        <w:rPr>
          <w:rFonts w:ascii="Calibri" w:hAnsi="Calibri"/>
        </w:rPr>
      </w:pPr>
      <w:sdt>
        <w:sdtPr>
          <w:rPr>
            <w:rFonts w:ascii="Calibri" w:hAnsi="Calibri"/>
          </w:rPr>
          <w:id w:val="9459739"/>
          <w:placeholder>
            <w:docPart w:val="32AC5313CAA9D84380D1FCBCB4141E85"/>
          </w:placeholder>
        </w:sdtPr>
        <w:sdtContent>
          <w:r w:rsidRPr="00C016B4">
            <w:rPr>
              <w:rFonts w:ascii="Calibri" w:hAnsi="Calibri"/>
              <w:b w:val="0"/>
              <w:sz w:val="24"/>
              <w:szCs w:val="24"/>
            </w:rPr>
            <w:t>Front Desk Associate, PARAGON GYMNASTICS</w:t>
          </w:r>
        </w:sdtContent>
      </w:sdt>
      <w:r w:rsidR="00BE4B14" w:rsidRPr="003C7D3A">
        <w:rPr>
          <w:rFonts w:ascii="Calibri" w:hAnsi="Calibri"/>
        </w:rPr>
        <w:tab/>
      </w:r>
      <w:r w:rsidRPr="00C016B4">
        <w:rPr>
          <w:rFonts w:ascii="Calibri" w:hAnsi="Calibri"/>
          <w:b w:val="0"/>
        </w:rPr>
        <w:t>June 2018 to Present</w:t>
      </w:r>
    </w:p>
    <w:sdt>
      <w:sdtPr>
        <w:rPr>
          <w:rFonts w:ascii="Calibri" w:hAnsi="Calibri"/>
        </w:rPr>
        <w:id w:val="9459741"/>
        <w:placeholder>
          <w:docPart w:val="C8166155304CE745B98EDE1D8822EC52"/>
        </w:placeholder>
      </w:sdtPr>
      <w:sdtContent>
        <w:p w:rsidR="003C7D3A" w:rsidRPr="003C7D3A" w:rsidRDefault="003C7D3A" w:rsidP="00C016B4">
          <w:pPr>
            <w:pStyle w:val="ListBullet"/>
            <w:numPr>
              <w:ilvl w:val="0"/>
              <w:numId w:val="15"/>
            </w:numPr>
            <w:rPr>
              <w:rFonts w:ascii="Calibri" w:hAnsi="Calibri"/>
            </w:rPr>
          </w:pPr>
          <w:r w:rsidRPr="003C7D3A">
            <w:rPr>
              <w:rFonts w:ascii="Calibri" w:hAnsi="Calibri"/>
            </w:rPr>
            <w:t>Greet customers, give tours of the facility, answer calls, collect payments on delinquent accounts, enroll new student</w:t>
          </w:r>
          <w:r w:rsidR="00CC5896">
            <w:rPr>
              <w:rFonts w:ascii="Calibri" w:hAnsi="Calibri"/>
            </w:rPr>
            <w:t>s</w:t>
          </w:r>
          <w:r w:rsidRPr="003C7D3A">
            <w:rPr>
              <w:rFonts w:ascii="Calibri" w:hAnsi="Calibri"/>
            </w:rPr>
            <w:t xml:space="preserve">, </w:t>
          </w:r>
          <w:r w:rsidR="00CC5896">
            <w:rPr>
              <w:rFonts w:ascii="Calibri" w:hAnsi="Calibri"/>
            </w:rPr>
            <w:t xml:space="preserve">and </w:t>
          </w:r>
          <w:r w:rsidRPr="003C7D3A">
            <w:rPr>
              <w:rFonts w:ascii="Calibri" w:hAnsi="Calibri"/>
            </w:rPr>
            <w:t>clean lobby and bathrooms.</w:t>
          </w:r>
        </w:p>
        <w:p w:rsidR="008C503B" w:rsidRPr="003C7D3A" w:rsidRDefault="003C7D3A" w:rsidP="00C016B4">
          <w:pPr>
            <w:pStyle w:val="ListBullet"/>
            <w:numPr>
              <w:ilvl w:val="0"/>
              <w:numId w:val="15"/>
            </w:numPr>
            <w:rPr>
              <w:rFonts w:ascii="Calibri" w:hAnsi="Calibri"/>
            </w:rPr>
          </w:pPr>
          <w:r w:rsidRPr="003C7D3A">
            <w:rPr>
              <w:rFonts w:ascii="Calibri" w:hAnsi="Calibri"/>
            </w:rPr>
            <w:t xml:space="preserve">Occasionally, run deposits (including cash, check and card) and compare time logged hours for lessons and report any discrepancies to management. </w:t>
          </w:r>
        </w:p>
      </w:sdtContent>
    </w:sdt>
    <w:p w:rsidR="008C503B" w:rsidRPr="003C7D3A" w:rsidRDefault="003C7D3A" w:rsidP="00C016B4">
      <w:pPr>
        <w:pStyle w:val="Heading2"/>
        <w:spacing w:line="276" w:lineRule="auto"/>
        <w:rPr>
          <w:rFonts w:ascii="Calibri" w:hAnsi="Calibri"/>
        </w:rPr>
      </w:pPr>
      <w:sdt>
        <w:sdtPr>
          <w:rPr>
            <w:rFonts w:ascii="Calibri" w:hAnsi="Calibri"/>
          </w:rPr>
          <w:id w:val="9459744"/>
          <w:placeholder>
            <w:docPart w:val="8FD39FEB316B8D438621275FCF0EA8C6"/>
          </w:placeholder>
        </w:sdtPr>
        <w:sdtContent>
          <w:r w:rsidRPr="00C016B4">
            <w:rPr>
              <w:rFonts w:ascii="Calibri" w:hAnsi="Calibri"/>
              <w:b w:val="0"/>
              <w:sz w:val="24"/>
              <w:szCs w:val="24"/>
            </w:rPr>
            <w:t>Competition/Recreation Coach, PARAGON GYMNASTICS</w:t>
          </w:r>
        </w:sdtContent>
      </w:sdt>
      <w:r w:rsidR="00BE4B14" w:rsidRPr="003C7D3A">
        <w:rPr>
          <w:rFonts w:ascii="Calibri" w:hAnsi="Calibri"/>
        </w:rPr>
        <w:tab/>
      </w:r>
      <w:r w:rsidRPr="00C016B4">
        <w:rPr>
          <w:rFonts w:ascii="Calibri" w:hAnsi="Calibri"/>
          <w:b w:val="0"/>
        </w:rPr>
        <w:t>May 2013 to Present</w:t>
      </w:r>
    </w:p>
    <w:sdt>
      <w:sdtPr>
        <w:rPr>
          <w:rFonts w:ascii="Calibri" w:hAnsi="Calibri"/>
        </w:rPr>
        <w:id w:val="9459797"/>
        <w:placeholder>
          <w:docPart w:val="711C8CC805E8564A917DEBDB5FA3520E"/>
        </w:placeholder>
      </w:sdtPr>
      <w:sdtContent>
        <w:p w:rsidR="003C7D3A" w:rsidRPr="00CC5896" w:rsidRDefault="003C7D3A" w:rsidP="00C016B4">
          <w:pPr>
            <w:pStyle w:val="ListBullet"/>
            <w:numPr>
              <w:ilvl w:val="0"/>
              <w:numId w:val="14"/>
            </w:numPr>
            <w:rPr>
              <w:rFonts w:ascii="Calibri" w:hAnsi="Calibri"/>
            </w:rPr>
          </w:pPr>
          <w:r w:rsidRPr="003C7D3A">
            <w:rPr>
              <w:rFonts w:ascii="Calibri" w:hAnsi="Calibri"/>
            </w:rPr>
            <w:t>Coach gymnastics in a safe and effective manner, follow all USAG guidelines and policies, develop new drills and progressions based off the gymnast skill, level and needs, represent Paragon at local and state meets, and mentor young gymnast to become strong women.</w:t>
          </w:r>
        </w:p>
      </w:sdtContent>
    </w:sdt>
    <w:p w:rsidR="00CC5896" w:rsidRPr="003C7D3A" w:rsidRDefault="00CC5896" w:rsidP="00C016B4">
      <w:pPr>
        <w:pStyle w:val="Heading2"/>
        <w:spacing w:line="276" w:lineRule="auto"/>
        <w:rPr>
          <w:rFonts w:ascii="Calibri" w:hAnsi="Calibri"/>
        </w:rPr>
      </w:pPr>
      <w:sdt>
        <w:sdtPr>
          <w:rPr>
            <w:rFonts w:ascii="Calibri" w:hAnsi="Calibri"/>
          </w:rPr>
          <w:id w:val="23300280"/>
          <w:placeholder>
            <w:docPart w:val="01DE53D5B5C0CC44A377A6D2E3D14BCF"/>
          </w:placeholder>
        </w:sdtPr>
        <w:sdtContent>
          <w:r w:rsidRPr="00C016B4">
            <w:rPr>
              <w:rFonts w:ascii="Calibri" w:hAnsi="Calibri"/>
              <w:b w:val="0"/>
              <w:sz w:val="24"/>
              <w:szCs w:val="24"/>
            </w:rPr>
            <w:t>Pharmacy Technician, CVS</w:t>
          </w:r>
        </w:sdtContent>
      </w:sdt>
      <w:r w:rsidRPr="003C7D3A">
        <w:rPr>
          <w:rFonts w:ascii="Calibri" w:hAnsi="Calibri"/>
        </w:rPr>
        <w:tab/>
      </w:r>
      <w:r w:rsidRPr="00C016B4">
        <w:rPr>
          <w:rFonts w:ascii="Calibri" w:hAnsi="Calibri"/>
          <w:b w:val="0"/>
        </w:rPr>
        <w:t>June 2017 to March 2018</w:t>
      </w:r>
    </w:p>
    <w:sdt>
      <w:sdtPr>
        <w:rPr>
          <w:rFonts w:ascii="Calibri" w:hAnsi="Calibri"/>
        </w:rPr>
        <w:id w:val="1462151657"/>
        <w:placeholder>
          <w:docPart w:val="A1DF9D2D4C9E9F46A97D2C20E3A403C8"/>
        </w:placeholder>
      </w:sdtPr>
      <w:sdtEndPr>
        <w:rPr>
          <w:rFonts w:asciiTheme="minorHAnsi" w:hAnsiTheme="minorHAnsi"/>
        </w:rPr>
      </w:sdtEndPr>
      <w:sdtContent>
        <w:p w:rsidR="00CC5896" w:rsidRPr="00CC5896" w:rsidRDefault="00CC5896" w:rsidP="00C016B4">
          <w:pPr>
            <w:pStyle w:val="BodyText"/>
            <w:numPr>
              <w:ilvl w:val="0"/>
              <w:numId w:val="16"/>
            </w:numPr>
          </w:pPr>
          <w:r>
            <w:t>Perform cycle counts on medications, dispense over 1000 prescriptions a week, work directly with prescriber and head pharmacist to fill the correct drug for the patient and run prescriptions through insurance.</w:t>
          </w:r>
        </w:p>
      </w:sdtContent>
    </w:sdt>
    <w:p w:rsidR="00C016B4" w:rsidRDefault="00C016B4" w:rsidP="00C016B4">
      <w:pPr>
        <w:pStyle w:val="Heading1"/>
        <w:spacing w:line="276" w:lineRule="auto"/>
      </w:pPr>
    </w:p>
    <w:p w:rsidR="008C503B" w:rsidRDefault="00BE4B14" w:rsidP="00C016B4">
      <w:pPr>
        <w:pStyle w:val="Heading1"/>
        <w:spacing w:line="276" w:lineRule="auto"/>
      </w:pPr>
      <w:r>
        <w:t>Education</w:t>
      </w:r>
    </w:p>
    <w:p w:rsidR="008C503B" w:rsidRPr="00CC5896" w:rsidRDefault="003C7D3A" w:rsidP="00C016B4">
      <w:pPr>
        <w:pStyle w:val="Heading2"/>
        <w:spacing w:line="276" w:lineRule="auto"/>
        <w:rPr>
          <w:rFonts w:ascii="Calibri" w:hAnsi="Calibri"/>
        </w:rPr>
      </w:pPr>
      <w:sdt>
        <w:sdtPr>
          <w:rPr>
            <w:rFonts w:ascii="Calibri" w:hAnsi="Calibri"/>
          </w:rPr>
          <w:id w:val="9459748"/>
          <w:placeholder>
            <w:docPart w:val="FBAFD30607A2034CBAA4836CCC2697CD"/>
          </w:placeholder>
        </w:sdtPr>
        <w:sdtEndPr>
          <w:rPr>
            <w:sz w:val="24"/>
            <w:szCs w:val="24"/>
          </w:rPr>
        </w:sdtEndPr>
        <w:sdtContent>
          <w:r w:rsidRPr="00C016B4">
            <w:rPr>
              <w:rFonts w:ascii="Calibri" w:hAnsi="Calibri"/>
              <w:b w:val="0"/>
              <w:sz w:val="24"/>
              <w:szCs w:val="24"/>
            </w:rPr>
            <w:t>Strayer University, Virginia</w:t>
          </w:r>
        </w:sdtContent>
      </w:sdt>
      <w:r w:rsidR="00BE4B14" w:rsidRPr="00CC5896">
        <w:rPr>
          <w:rFonts w:ascii="Calibri" w:hAnsi="Calibri"/>
        </w:rPr>
        <w:tab/>
      </w:r>
      <w:r w:rsidRPr="00C016B4">
        <w:rPr>
          <w:rFonts w:ascii="Calibri" w:hAnsi="Calibri"/>
          <w:b w:val="0"/>
        </w:rPr>
        <w:t>April 2018 to Present</w:t>
      </w:r>
      <w:bookmarkStart w:id="0" w:name="_GoBack"/>
      <w:bookmarkEnd w:id="0"/>
    </w:p>
    <w:sdt>
      <w:sdtPr>
        <w:rPr>
          <w:rFonts w:ascii="Calibri" w:hAnsi="Calibri"/>
        </w:rPr>
        <w:id w:val="9459749"/>
        <w:placeholder>
          <w:docPart w:val="ADF7EEEE6A097B49927FE7C6BB0294FB"/>
        </w:placeholder>
      </w:sdtPr>
      <w:sdtContent>
        <w:p w:rsidR="008C503B" w:rsidRPr="00CC5896" w:rsidRDefault="003C7D3A" w:rsidP="00C016B4">
          <w:pPr>
            <w:pStyle w:val="BodyText"/>
            <w:rPr>
              <w:rFonts w:ascii="Calibri" w:hAnsi="Calibri"/>
            </w:rPr>
          </w:pPr>
          <w:r w:rsidRPr="00CC5896">
            <w:rPr>
              <w:rFonts w:ascii="Calibri" w:hAnsi="Calibri"/>
            </w:rPr>
            <w:t>Currently enrolled, working towards a Bachelor’s degree in Information Technology with a concentration in Digital Forensics.</w:t>
          </w:r>
        </w:p>
      </w:sdtContent>
    </w:sdt>
    <w:p w:rsidR="008C503B" w:rsidRPr="00CC5896" w:rsidRDefault="003C7D3A" w:rsidP="00C016B4">
      <w:pPr>
        <w:pStyle w:val="Heading2"/>
        <w:spacing w:line="276" w:lineRule="auto"/>
        <w:rPr>
          <w:rFonts w:ascii="Calibri" w:hAnsi="Calibri"/>
        </w:rPr>
      </w:pPr>
      <w:sdt>
        <w:sdtPr>
          <w:rPr>
            <w:rFonts w:ascii="Calibri" w:hAnsi="Calibri"/>
          </w:rPr>
          <w:id w:val="9459752"/>
          <w:placeholder>
            <w:docPart w:val="9E16299FB1FCC7419B911AA0EFE568E9"/>
          </w:placeholder>
        </w:sdtPr>
        <w:sdtContent>
          <w:r w:rsidRPr="00C016B4">
            <w:rPr>
              <w:rFonts w:ascii="Calibri" w:hAnsi="Calibri"/>
              <w:b w:val="0"/>
              <w:sz w:val="24"/>
              <w:szCs w:val="24"/>
            </w:rPr>
            <w:t>Radford University</w:t>
          </w:r>
          <w:r w:rsidR="00CC5896" w:rsidRPr="00C016B4">
            <w:rPr>
              <w:rFonts w:ascii="Calibri" w:hAnsi="Calibri"/>
              <w:b w:val="0"/>
              <w:sz w:val="24"/>
              <w:szCs w:val="24"/>
            </w:rPr>
            <w:t>, Virginia</w:t>
          </w:r>
        </w:sdtContent>
      </w:sdt>
      <w:r w:rsidR="00BE4B14" w:rsidRPr="00CC5896">
        <w:rPr>
          <w:rFonts w:ascii="Calibri" w:hAnsi="Calibri"/>
        </w:rPr>
        <w:tab/>
      </w:r>
      <w:r w:rsidRPr="00C016B4">
        <w:rPr>
          <w:rFonts w:ascii="Calibri" w:hAnsi="Calibri"/>
          <w:b w:val="0"/>
        </w:rPr>
        <w:t>August 2014 to December 2017</w:t>
      </w:r>
    </w:p>
    <w:sdt>
      <w:sdtPr>
        <w:rPr>
          <w:rFonts w:ascii="Calibri" w:hAnsi="Calibri"/>
        </w:rPr>
        <w:id w:val="9459753"/>
        <w:placeholder>
          <w:docPart w:val="F0B39498E9B92945A04E793A1706516B"/>
        </w:placeholder>
      </w:sdtPr>
      <w:sdtContent>
        <w:p w:rsidR="008C503B" w:rsidRPr="00CC5896" w:rsidRDefault="003C7D3A" w:rsidP="00C016B4">
          <w:pPr>
            <w:pStyle w:val="BodyText"/>
            <w:rPr>
              <w:rFonts w:ascii="Calibri" w:hAnsi="Calibri"/>
            </w:rPr>
          </w:pPr>
          <w:r w:rsidRPr="00CC5896">
            <w:rPr>
              <w:rFonts w:ascii="Calibri" w:hAnsi="Calibri"/>
            </w:rPr>
            <w:t>Previously enrolled, studied Chemistry with a minor in Forensic Science.</w:t>
          </w:r>
        </w:p>
      </w:sdtContent>
    </w:sdt>
    <w:p w:rsidR="008C503B" w:rsidRDefault="008C503B"/>
    <w:sectPr w:rsidR="008C503B"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896" w:rsidRDefault="00CC5896">
      <w:pPr>
        <w:spacing w:line="240" w:lineRule="auto"/>
      </w:pPr>
      <w:r>
        <w:separator/>
      </w:r>
    </w:p>
  </w:endnote>
  <w:endnote w:type="continuationSeparator" w:id="0">
    <w:p w:rsidR="00CC5896" w:rsidRDefault="00CC5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896" w:rsidRDefault="00CC5896">
      <w:pPr>
        <w:spacing w:line="240" w:lineRule="auto"/>
      </w:pPr>
      <w:r>
        <w:separator/>
      </w:r>
    </w:p>
  </w:footnote>
  <w:footnote w:type="continuationSeparator" w:id="0">
    <w:p w:rsidR="00CC5896" w:rsidRDefault="00CC58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896" w:rsidRDefault="00CC5896">
    <w:pPr>
      <w:pStyle w:val="Header"/>
    </w:pPr>
    <w:r>
      <w:t xml:space="preserve">Page </w:t>
    </w:r>
    <w:r>
      <w:fldChar w:fldCharType="begin"/>
    </w:r>
    <w:r>
      <w:instrText xml:space="preserve"> page </w:instrText>
    </w:r>
    <w:r>
      <w:fldChar w:fldCharType="separate"/>
    </w:r>
    <w:r w:rsidR="00C016B4">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896" w:rsidRDefault="00CC5896" w:rsidP="00C016B4">
    <w:pPr>
      <w:pStyle w:val="Title"/>
      <w:jc w:val="center"/>
    </w:pPr>
    <w:r>
      <w:fldChar w:fldCharType="begin"/>
    </w:r>
    <w:r>
      <w:instrText xml:space="preserve"> PLACEHOLDER </w:instrText>
    </w:r>
    <w:r>
      <w:fldChar w:fldCharType="begin"/>
    </w:r>
    <w:r>
      <w:instrText xml:space="preserve"> IF </w:instrText>
    </w:r>
    <w:fldSimple w:instr=" USERNAME ">
      <w:r>
        <w:rPr>
          <w:noProof/>
        </w:rPr>
        <w:instrText>Shelby Wright</w:instrText>
      </w:r>
    </w:fldSimple>
    <w:r>
      <w:instrText xml:space="preserve">="" "[Your Name]" </w:instrText>
    </w:r>
    <w:fldSimple w:instr=" USERNAME ">
      <w:r>
        <w:rPr>
          <w:noProof/>
        </w:rPr>
        <w:instrText>Shelby Wright</w:instrText>
      </w:r>
    </w:fldSimple>
    <w:r>
      <w:fldChar w:fldCharType="separate"/>
    </w:r>
    <w:r>
      <w:rPr>
        <w:noProof/>
      </w:rPr>
      <w:instrText>Shelby Wright</w:instrText>
    </w:r>
    <w:r>
      <w:fldChar w:fldCharType="end"/>
    </w:r>
    <w:r>
      <w:instrText xml:space="preserve"> \* MERGEFORMAT</w:instrText>
    </w:r>
    <w:r>
      <w:fldChar w:fldCharType="separate"/>
    </w:r>
    <w:r w:rsidR="00C016B4">
      <w:t xml:space="preserve">Shelby </w:t>
    </w:r>
    <w:r w:rsidR="00C016B4">
      <w:rPr>
        <w:noProof/>
      </w:rPr>
      <w:t>Wright</w:t>
    </w:r>
    <w:r>
      <w:fldChar w:fldCharType="end"/>
    </w:r>
  </w:p>
  <w:p w:rsidR="00CC5896" w:rsidRDefault="00CC5896" w:rsidP="00C016B4">
    <w:pPr>
      <w:pStyle w:val="Title"/>
      <w:jc w:val="center"/>
      <w:rPr>
        <w:sz w:val="24"/>
        <w:szCs w:val="24"/>
      </w:rPr>
    </w:pPr>
    <w:r w:rsidRPr="00973C93">
      <w:rPr>
        <w:sz w:val="24"/>
        <w:szCs w:val="24"/>
      </w:rPr>
      <w:t>Manassas, VA</w:t>
    </w:r>
  </w:p>
  <w:p w:rsidR="00CC5896" w:rsidRDefault="00CC5896" w:rsidP="00C016B4">
    <w:pPr>
      <w:pStyle w:val="Title"/>
      <w:jc w:val="center"/>
      <w:rPr>
        <w:sz w:val="24"/>
        <w:szCs w:val="24"/>
      </w:rPr>
    </w:pPr>
    <w:r w:rsidRPr="003C7D3A">
      <w:rPr>
        <w:sz w:val="24"/>
        <w:szCs w:val="24"/>
      </w:rPr>
      <w:t>swright2749@gmail.com</w:t>
    </w:r>
  </w:p>
  <w:p w:rsidR="00CC5896" w:rsidRPr="003C7D3A" w:rsidRDefault="00CC5896" w:rsidP="00C016B4">
    <w:pPr>
      <w:pStyle w:val="Title"/>
      <w:jc w:val="center"/>
    </w:pPr>
    <w:r w:rsidRPr="00973C93">
      <w:rPr>
        <w:sz w:val="24"/>
        <w:szCs w:val="24"/>
      </w:rPr>
      <w:t>540-273-2749</w:t>
    </w:r>
  </w:p>
  <w:p w:rsidR="00CC5896" w:rsidRDefault="00CC5896" w:rsidP="003C7D3A">
    <w:pPr>
      <w:pStyle w:val="ContactDetail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3BC6923"/>
    <w:multiLevelType w:val="hybridMultilevel"/>
    <w:tmpl w:val="613E1770"/>
    <w:lvl w:ilvl="0" w:tplc="04090005">
      <w:start w:val="1"/>
      <w:numFmt w:val="bullet"/>
      <w:lvlText w:val=""/>
      <w:lvlJc w:val="left"/>
      <w:pPr>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9B3AE8"/>
    <w:multiLevelType w:val="hybridMultilevel"/>
    <w:tmpl w:val="358A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E061F4"/>
    <w:multiLevelType w:val="hybridMultilevel"/>
    <w:tmpl w:val="209A21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AB6A3D"/>
    <w:multiLevelType w:val="hybridMultilevel"/>
    <w:tmpl w:val="62A26A4E"/>
    <w:lvl w:ilvl="0" w:tplc="04090005">
      <w:start w:val="1"/>
      <w:numFmt w:val="bullet"/>
      <w:lvlText w:val=""/>
      <w:lvlJc w:val="left"/>
      <w:pPr>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807782"/>
    <w:multiLevelType w:val="hybridMultilevel"/>
    <w:tmpl w:val="1C1A7A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03215B"/>
    <w:multiLevelType w:val="hybridMultilevel"/>
    <w:tmpl w:val="BE1603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4"/>
  </w:num>
  <w:num w:numId="14">
    <w:abstractNumId w:val="12"/>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C7D3A"/>
    <w:rsid w:val="00146310"/>
    <w:rsid w:val="001A3DF0"/>
    <w:rsid w:val="00361852"/>
    <w:rsid w:val="003C7D3A"/>
    <w:rsid w:val="00635811"/>
    <w:rsid w:val="008C503B"/>
    <w:rsid w:val="008E0DDF"/>
    <w:rsid w:val="009448D8"/>
    <w:rsid w:val="00995EAB"/>
    <w:rsid w:val="00BE4B14"/>
    <w:rsid w:val="00C016B4"/>
    <w:rsid w:val="00CC5896"/>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C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3C7D3A"/>
    <w:rPr>
      <w:color w:val="A9122A" w:themeColor="hyperlink"/>
      <w:u w:val="single"/>
    </w:rPr>
  </w:style>
  <w:style w:type="paragraph" w:customStyle="1" w:styleId="ADF7EEEE6A097B49927FE7C6BB0294FB">
    <w:name w:val="ADF7EEEE6A097B49927FE7C6BB0294FB"/>
    <w:rsid w:val="00CC5896"/>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3C7D3A"/>
    <w:rPr>
      <w:color w:val="A9122A" w:themeColor="hyperlink"/>
      <w:u w:val="single"/>
    </w:rPr>
  </w:style>
  <w:style w:type="paragraph" w:customStyle="1" w:styleId="ADF7EEEE6A097B49927FE7C6BB0294FB">
    <w:name w:val="ADF7EEEE6A097B49927FE7C6BB0294FB"/>
    <w:rsid w:val="00CC5896"/>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AC5313CAA9D84380D1FCBCB4141E85"/>
        <w:category>
          <w:name w:val="General"/>
          <w:gallery w:val="placeholder"/>
        </w:category>
        <w:types>
          <w:type w:val="bbPlcHdr"/>
        </w:types>
        <w:behaviors>
          <w:behavior w:val="content"/>
        </w:behaviors>
        <w:guid w:val="{E040E4B8-5D46-754F-AF23-FE45CBC19EC8}"/>
      </w:docPartPr>
      <w:docPartBody>
        <w:p w:rsidR="001A6E05" w:rsidRDefault="001A6E05">
          <w:pPr>
            <w:pStyle w:val="32AC5313CAA9D84380D1FCBCB4141E85"/>
          </w:pPr>
          <w:r>
            <w:t>Lorem ipsum dolor</w:t>
          </w:r>
        </w:p>
      </w:docPartBody>
    </w:docPart>
    <w:docPart>
      <w:docPartPr>
        <w:name w:val="C8166155304CE745B98EDE1D8822EC52"/>
        <w:category>
          <w:name w:val="General"/>
          <w:gallery w:val="placeholder"/>
        </w:category>
        <w:types>
          <w:type w:val="bbPlcHdr"/>
        </w:types>
        <w:behaviors>
          <w:behavior w:val="content"/>
        </w:behaviors>
        <w:guid w:val="{96889441-925E-C245-8B7F-EC93A389CBA0}"/>
      </w:docPartPr>
      <w:docPartBody>
        <w:p w:rsidR="001A6E05" w:rsidRDefault="001A6E05">
          <w:pPr>
            <w:pStyle w:val="ListBullet"/>
          </w:pPr>
          <w:r>
            <w:t>Etiam cursus suscipit enim. Nulla facilisi. Integer eleifend diam eu diam. Donec dapibus enim sollicitudin nulla. Nam hendrerit. Nunc id nisi. Curabitur sed neque. Pellentesque placerat consequat pede.</w:t>
          </w:r>
        </w:p>
        <w:p w:rsidR="001A6E05" w:rsidRDefault="001A6E05">
          <w:pPr>
            <w:pStyle w:val="ListBullet"/>
          </w:pPr>
          <w:r>
            <w:t>Nullam dapibus elementum metus. Aenean libero sem, commodo euismod, imperdiet et, molestie vel, neque. Duis nec sapien eu pede consectetuer placerat.</w:t>
          </w:r>
        </w:p>
        <w:p w:rsidR="001A6E05" w:rsidRDefault="001A6E05">
          <w:pPr>
            <w:pStyle w:val="C8166155304CE745B98EDE1D8822EC52"/>
          </w:pPr>
          <w:r>
            <w:t>Pellentesque interdum, tellus non consectetuer mattis, lectus eros volutpat nunc, auctor nonummy nulla lectus nec tellus. Aliquam hendrerit lorem vulputate turpis.</w:t>
          </w:r>
        </w:p>
      </w:docPartBody>
    </w:docPart>
    <w:docPart>
      <w:docPartPr>
        <w:name w:val="8FD39FEB316B8D438621275FCF0EA8C6"/>
        <w:category>
          <w:name w:val="General"/>
          <w:gallery w:val="placeholder"/>
        </w:category>
        <w:types>
          <w:type w:val="bbPlcHdr"/>
        </w:types>
        <w:behaviors>
          <w:behavior w:val="content"/>
        </w:behaviors>
        <w:guid w:val="{4E28082F-99E7-E046-A909-36AF53845EE7}"/>
      </w:docPartPr>
      <w:docPartBody>
        <w:p w:rsidR="001A6E05" w:rsidRDefault="001A6E05">
          <w:pPr>
            <w:pStyle w:val="8FD39FEB316B8D438621275FCF0EA8C6"/>
          </w:pPr>
          <w:r>
            <w:t>Lorem ipsum dolor</w:t>
          </w:r>
        </w:p>
      </w:docPartBody>
    </w:docPart>
    <w:docPart>
      <w:docPartPr>
        <w:name w:val="711C8CC805E8564A917DEBDB5FA3520E"/>
        <w:category>
          <w:name w:val="General"/>
          <w:gallery w:val="placeholder"/>
        </w:category>
        <w:types>
          <w:type w:val="bbPlcHdr"/>
        </w:types>
        <w:behaviors>
          <w:behavior w:val="content"/>
        </w:behaviors>
        <w:guid w:val="{B2E8E17F-9EF9-EB4E-8961-6EB2985F9B2A}"/>
      </w:docPartPr>
      <w:docPartBody>
        <w:p w:rsidR="001A6E05" w:rsidRDefault="001A6E05">
          <w:pPr>
            <w:pStyle w:val="ListBullet"/>
          </w:pPr>
          <w:r>
            <w:t>Etiam cursus suscipit enim. Nulla facilisi. Integer eleifend diam eu diam. Donec dapibus enim sollicitudin nulla. Nam hendrerit. Nunc id nisi. Curabitur sed neque. Pellentesque placerat consequat pede.</w:t>
          </w:r>
        </w:p>
        <w:p w:rsidR="001A6E05" w:rsidRDefault="001A6E05">
          <w:pPr>
            <w:pStyle w:val="ListBullet"/>
          </w:pPr>
          <w:r>
            <w:t>Nullam dapibus elementum metus. Aenean libero sem, commodo euismod, imperdiet et, molestie vel, neque. Duis nec sapien eu pede consectetuer placerat.</w:t>
          </w:r>
        </w:p>
        <w:p w:rsidR="001A6E05" w:rsidRDefault="001A6E05">
          <w:pPr>
            <w:pStyle w:val="711C8CC805E8564A917DEBDB5FA3520E"/>
          </w:pPr>
          <w:r>
            <w:t>Pellentesque interdum, tellus non consectetuer mattis, lectus eros volutpat nunc, auctor nonummy nulla lectus nec tellus. Aliquam hendrerit lorem vulputate turpis.</w:t>
          </w:r>
        </w:p>
      </w:docPartBody>
    </w:docPart>
    <w:docPart>
      <w:docPartPr>
        <w:name w:val="FBAFD30607A2034CBAA4836CCC2697CD"/>
        <w:category>
          <w:name w:val="General"/>
          <w:gallery w:val="placeholder"/>
        </w:category>
        <w:types>
          <w:type w:val="bbPlcHdr"/>
        </w:types>
        <w:behaviors>
          <w:behavior w:val="content"/>
        </w:behaviors>
        <w:guid w:val="{BA72DB85-5460-4640-B47E-ABE3FDD647D6}"/>
      </w:docPartPr>
      <w:docPartBody>
        <w:p w:rsidR="001A6E05" w:rsidRDefault="001A6E05">
          <w:pPr>
            <w:pStyle w:val="FBAFD30607A2034CBAA4836CCC2697CD"/>
          </w:pPr>
          <w:r>
            <w:t>Aliquam dapibus.</w:t>
          </w:r>
        </w:p>
      </w:docPartBody>
    </w:docPart>
    <w:docPart>
      <w:docPartPr>
        <w:name w:val="ADF7EEEE6A097B49927FE7C6BB0294FB"/>
        <w:category>
          <w:name w:val="General"/>
          <w:gallery w:val="placeholder"/>
        </w:category>
        <w:types>
          <w:type w:val="bbPlcHdr"/>
        </w:types>
        <w:behaviors>
          <w:behavior w:val="content"/>
        </w:behaviors>
        <w:guid w:val="{376E6B8D-7C68-E249-9ABD-04DF9D41468F}"/>
      </w:docPartPr>
      <w:docPartBody>
        <w:p w:rsidR="001A6E05" w:rsidRDefault="001A6E05">
          <w:pPr>
            <w:pStyle w:val="ADF7EEEE6A097B49927FE7C6BB0294F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E16299FB1FCC7419B911AA0EFE568E9"/>
        <w:category>
          <w:name w:val="General"/>
          <w:gallery w:val="placeholder"/>
        </w:category>
        <w:types>
          <w:type w:val="bbPlcHdr"/>
        </w:types>
        <w:behaviors>
          <w:behavior w:val="content"/>
        </w:behaviors>
        <w:guid w:val="{F5262328-E6B3-244D-A7E8-756FE4C81FE5}"/>
      </w:docPartPr>
      <w:docPartBody>
        <w:p w:rsidR="001A6E05" w:rsidRDefault="001A6E05">
          <w:pPr>
            <w:pStyle w:val="9E16299FB1FCC7419B911AA0EFE568E9"/>
          </w:pPr>
          <w:r>
            <w:t>Aliquam dapibus.</w:t>
          </w:r>
        </w:p>
      </w:docPartBody>
    </w:docPart>
    <w:docPart>
      <w:docPartPr>
        <w:name w:val="F0B39498E9B92945A04E793A1706516B"/>
        <w:category>
          <w:name w:val="General"/>
          <w:gallery w:val="placeholder"/>
        </w:category>
        <w:types>
          <w:type w:val="bbPlcHdr"/>
        </w:types>
        <w:behaviors>
          <w:behavior w:val="content"/>
        </w:behaviors>
        <w:guid w:val="{637BB421-4AA2-404B-8791-E73A0D255AAA}"/>
      </w:docPartPr>
      <w:docPartBody>
        <w:p w:rsidR="001A6E05" w:rsidRDefault="001A6E05">
          <w:pPr>
            <w:pStyle w:val="F0B39498E9B92945A04E793A1706516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1DE53D5B5C0CC44A377A6D2E3D14BCF"/>
        <w:category>
          <w:name w:val="General"/>
          <w:gallery w:val="placeholder"/>
        </w:category>
        <w:types>
          <w:type w:val="bbPlcHdr"/>
        </w:types>
        <w:behaviors>
          <w:behavior w:val="content"/>
        </w:behaviors>
        <w:guid w:val="{BC49E714-6727-4B47-838E-26818385AFDE}"/>
      </w:docPartPr>
      <w:docPartBody>
        <w:p w:rsidR="001A6E05" w:rsidRDefault="001A6E05" w:rsidP="001A6E05">
          <w:pPr>
            <w:pStyle w:val="01DE53D5B5C0CC44A377A6D2E3D14BCF"/>
          </w:pPr>
          <w:r>
            <w:t>Lorem ipsum dolor</w:t>
          </w:r>
        </w:p>
      </w:docPartBody>
    </w:docPart>
    <w:docPart>
      <w:docPartPr>
        <w:name w:val="A1DF9D2D4C9E9F46A97D2C20E3A403C8"/>
        <w:category>
          <w:name w:val="General"/>
          <w:gallery w:val="placeholder"/>
        </w:category>
        <w:types>
          <w:type w:val="bbPlcHdr"/>
        </w:types>
        <w:behaviors>
          <w:behavior w:val="content"/>
        </w:behaviors>
        <w:guid w:val="{758215CC-2828-3F46-A7F9-39C10EAB9B73}"/>
      </w:docPartPr>
      <w:docPartBody>
        <w:p w:rsidR="001A6E05" w:rsidRDefault="001A6E05">
          <w:pPr>
            <w:pStyle w:val="ListBullet"/>
          </w:pPr>
          <w:r>
            <w:t>Etiam cursus suscipit enim. Nulla facilisi. Integer eleifend diam eu diam. Donec dapibus enim sollicitudin nulla. Nam hendrerit. Nunc id nisi. Curabitur sed neque. Pellentesque placerat consequat pede.</w:t>
          </w:r>
        </w:p>
        <w:p w:rsidR="001A6E05" w:rsidRDefault="001A6E05">
          <w:pPr>
            <w:pStyle w:val="ListBullet"/>
          </w:pPr>
          <w:r>
            <w:t>Nullam dapibus elementum metus. Aenean libero sem, commodo euismod, imperdiet et, molestie vel, neque. Duis nec sapien eu pede consectetuer placerat.</w:t>
          </w:r>
        </w:p>
        <w:p w:rsidR="001A6E05" w:rsidRDefault="001A6E05" w:rsidP="001A6E05">
          <w:pPr>
            <w:pStyle w:val="A1DF9D2D4C9E9F46A97D2C20E3A403C8"/>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E05"/>
    <w:rsid w:val="001A6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B5CDCF0550A6124CA9E0C1C32955BA6E">
    <w:name w:val="B5CDCF0550A6124CA9E0C1C32955BA6E"/>
  </w:style>
  <w:style w:type="paragraph" w:customStyle="1" w:styleId="32AC5313CAA9D84380D1FCBCB4141E85">
    <w:name w:val="32AC5313CAA9D84380D1FCBCB4141E85"/>
  </w:style>
  <w:style w:type="paragraph" w:styleId="ListBullet">
    <w:name w:val="List Bullet"/>
    <w:basedOn w:val="Normal"/>
    <w:rsid w:val="001A6E05"/>
    <w:pPr>
      <w:numPr>
        <w:numId w:val="1"/>
      </w:numPr>
      <w:spacing w:after="120" w:line="276" w:lineRule="auto"/>
    </w:pPr>
    <w:rPr>
      <w:rFonts w:eastAsiaTheme="minorHAnsi"/>
      <w:sz w:val="20"/>
      <w:szCs w:val="22"/>
      <w:lang w:eastAsia="en-US"/>
    </w:rPr>
  </w:style>
  <w:style w:type="paragraph" w:customStyle="1" w:styleId="C8166155304CE745B98EDE1D8822EC52">
    <w:name w:val="C8166155304CE745B98EDE1D8822EC52"/>
  </w:style>
  <w:style w:type="paragraph" w:customStyle="1" w:styleId="8FD39FEB316B8D438621275FCF0EA8C6">
    <w:name w:val="8FD39FEB316B8D438621275FCF0EA8C6"/>
  </w:style>
  <w:style w:type="paragraph" w:customStyle="1" w:styleId="711C8CC805E8564A917DEBDB5FA3520E">
    <w:name w:val="711C8CC805E8564A917DEBDB5FA3520E"/>
  </w:style>
  <w:style w:type="paragraph" w:customStyle="1" w:styleId="FBAFD30607A2034CBAA4836CCC2697CD">
    <w:name w:val="FBAFD30607A2034CBAA4836CCC2697CD"/>
  </w:style>
  <w:style w:type="paragraph" w:customStyle="1" w:styleId="ADF7EEEE6A097B49927FE7C6BB0294FB">
    <w:name w:val="ADF7EEEE6A097B49927FE7C6BB0294FB"/>
  </w:style>
  <w:style w:type="paragraph" w:customStyle="1" w:styleId="9E16299FB1FCC7419B911AA0EFE568E9">
    <w:name w:val="9E16299FB1FCC7419B911AA0EFE568E9"/>
  </w:style>
  <w:style w:type="paragraph" w:customStyle="1" w:styleId="F0B39498E9B92945A04E793A1706516B">
    <w:name w:val="F0B39498E9B92945A04E793A1706516B"/>
  </w:style>
  <w:style w:type="paragraph" w:customStyle="1" w:styleId="12005B0575BE1A408B078ECC88C5DC74">
    <w:name w:val="12005B0575BE1A408B078ECC88C5DC74"/>
  </w:style>
  <w:style w:type="paragraph" w:customStyle="1" w:styleId="01DE53D5B5C0CC44A377A6D2E3D14BCF">
    <w:name w:val="01DE53D5B5C0CC44A377A6D2E3D14BCF"/>
    <w:rsid w:val="001A6E05"/>
  </w:style>
  <w:style w:type="paragraph" w:customStyle="1" w:styleId="A1DF9D2D4C9E9F46A97D2C20E3A403C8">
    <w:name w:val="A1DF9D2D4C9E9F46A97D2C20E3A403C8"/>
    <w:rsid w:val="001A6E0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B5CDCF0550A6124CA9E0C1C32955BA6E">
    <w:name w:val="B5CDCF0550A6124CA9E0C1C32955BA6E"/>
  </w:style>
  <w:style w:type="paragraph" w:customStyle="1" w:styleId="32AC5313CAA9D84380D1FCBCB4141E85">
    <w:name w:val="32AC5313CAA9D84380D1FCBCB4141E85"/>
  </w:style>
  <w:style w:type="paragraph" w:styleId="ListBullet">
    <w:name w:val="List Bullet"/>
    <w:basedOn w:val="Normal"/>
    <w:rsid w:val="001A6E05"/>
    <w:pPr>
      <w:numPr>
        <w:numId w:val="1"/>
      </w:numPr>
      <w:spacing w:after="120" w:line="276" w:lineRule="auto"/>
    </w:pPr>
    <w:rPr>
      <w:rFonts w:eastAsiaTheme="minorHAnsi"/>
      <w:sz w:val="20"/>
      <w:szCs w:val="22"/>
      <w:lang w:eastAsia="en-US"/>
    </w:rPr>
  </w:style>
  <w:style w:type="paragraph" w:customStyle="1" w:styleId="C8166155304CE745B98EDE1D8822EC52">
    <w:name w:val="C8166155304CE745B98EDE1D8822EC52"/>
  </w:style>
  <w:style w:type="paragraph" w:customStyle="1" w:styleId="8FD39FEB316B8D438621275FCF0EA8C6">
    <w:name w:val="8FD39FEB316B8D438621275FCF0EA8C6"/>
  </w:style>
  <w:style w:type="paragraph" w:customStyle="1" w:styleId="711C8CC805E8564A917DEBDB5FA3520E">
    <w:name w:val="711C8CC805E8564A917DEBDB5FA3520E"/>
  </w:style>
  <w:style w:type="paragraph" w:customStyle="1" w:styleId="FBAFD30607A2034CBAA4836CCC2697CD">
    <w:name w:val="FBAFD30607A2034CBAA4836CCC2697CD"/>
  </w:style>
  <w:style w:type="paragraph" w:customStyle="1" w:styleId="ADF7EEEE6A097B49927FE7C6BB0294FB">
    <w:name w:val="ADF7EEEE6A097B49927FE7C6BB0294FB"/>
  </w:style>
  <w:style w:type="paragraph" w:customStyle="1" w:styleId="9E16299FB1FCC7419B911AA0EFE568E9">
    <w:name w:val="9E16299FB1FCC7419B911AA0EFE568E9"/>
  </w:style>
  <w:style w:type="paragraph" w:customStyle="1" w:styleId="F0B39498E9B92945A04E793A1706516B">
    <w:name w:val="F0B39498E9B92945A04E793A1706516B"/>
  </w:style>
  <w:style w:type="paragraph" w:customStyle="1" w:styleId="12005B0575BE1A408B078ECC88C5DC74">
    <w:name w:val="12005B0575BE1A408B078ECC88C5DC74"/>
  </w:style>
  <w:style w:type="paragraph" w:customStyle="1" w:styleId="01DE53D5B5C0CC44A377A6D2E3D14BCF">
    <w:name w:val="01DE53D5B5C0CC44A377A6D2E3D14BCF"/>
    <w:rsid w:val="001A6E05"/>
  </w:style>
  <w:style w:type="paragraph" w:customStyle="1" w:styleId="A1DF9D2D4C9E9F46A97D2C20E3A403C8">
    <w:name w:val="A1DF9D2D4C9E9F46A97D2C20E3A403C8"/>
    <w:rsid w:val="001A6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19</TotalTime>
  <Pages>1</Pages>
  <Words>244</Words>
  <Characters>1397</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1638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Wright</dc:creator>
  <cp:keywords/>
  <dc:description/>
  <cp:lastModifiedBy>Shelby Wright</cp:lastModifiedBy>
  <cp:revision>1</cp:revision>
  <dcterms:created xsi:type="dcterms:W3CDTF">2019-11-01T20:09:00Z</dcterms:created>
  <dcterms:modified xsi:type="dcterms:W3CDTF">2019-11-01T20:41:00Z</dcterms:modified>
  <cp:category/>
</cp:coreProperties>
</file>