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page" w:tblpX="2350" w:tblpY="72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439"/>
        <w:gridCol w:w="8"/>
        <w:gridCol w:w="14"/>
        <w:gridCol w:w="6022"/>
        <w:gridCol w:w="67"/>
        <w:gridCol w:w="2090"/>
      </w:tblGrid>
      <w:tr w:rsidR="00C608E4" w:rsidRPr="00DE7766" w14:paraId="585B7203" w14:textId="77777777" w:rsidTr="003D0970">
        <w:tc>
          <w:tcPr>
            <w:tcW w:w="8630" w:type="dxa"/>
            <w:gridSpan w:val="6"/>
          </w:tcPr>
          <w:p w14:paraId="63D890F0" w14:textId="77777777" w:rsidR="00C608E4" w:rsidRPr="00F4107C" w:rsidRDefault="00C608E4" w:rsidP="00C608E4">
            <w:pPr>
              <w:pStyle w:val="ContactInfo"/>
              <w:jc w:val="center"/>
              <w:rPr>
                <w:b/>
                <w:sz w:val="26"/>
                <w:szCs w:val="26"/>
              </w:rPr>
            </w:pPr>
            <w:r w:rsidRPr="00F4107C">
              <w:rPr>
                <w:b/>
                <w:sz w:val="26"/>
                <w:szCs w:val="26"/>
              </w:rPr>
              <w:t>Mohammad Sohaib</w:t>
            </w:r>
          </w:p>
          <w:p w14:paraId="063D2467" w14:textId="505A63CA" w:rsidR="00C608E4" w:rsidRPr="00F4107C" w:rsidRDefault="00C608E4" w:rsidP="00C608E4">
            <w:pPr>
              <w:pStyle w:val="ContactInfo"/>
              <w:jc w:val="center"/>
              <w:rPr>
                <w:sz w:val="20"/>
                <w:szCs w:val="20"/>
              </w:rPr>
            </w:pPr>
            <w:r w:rsidRPr="00F4107C">
              <w:rPr>
                <w:sz w:val="20"/>
                <w:szCs w:val="20"/>
              </w:rPr>
              <w:t>Leesburg, VA 20176</w:t>
            </w:r>
          </w:p>
          <w:p w14:paraId="06CF4374" w14:textId="26D37B39" w:rsidR="00C608E4" w:rsidRPr="00543584" w:rsidRDefault="00C608E4" w:rsidP="00543584">
            <w:pPr>
              <w:pStyle w:val="ContactInfo"/>
              <w:jc w:val="center"/>
              <w:rPr>
                <w:sz w:val="20"/>
                <w:szCs w:val="20"/>
              </w:rPr>
            </w:pPr>
            <w:r w:rsidRPr="00F4107C">
              <w:rPr>
                <w:sz w:val="20"/>
                <w:szCs w:val="20"/>
              </w:rPr>
              <w:t>(571) 291-1816</w:t>
            </w:r>
            <w:r w:rsidR="00543584">
              <w:rPr>
                <w:sz w:val="20"/>
                <w:szCs w:val="20"/>
              </w:rPr>
              <w:t xml:space="preserve"> || </w:t>
            </w:r>
            <w:r w:rsidRPr="00F4107C">
              <w:rPr>
                <w:sz w:val="20"/>
                <w:szCs w:val="20"/>
              </w:rPr>
              <w:t>msohaib571@gmail.com</w:t>
            </w:r>
          </w:p>
        </w:tc>
      </w:tr>
      <w:tr w:rsidR="00C608E4" w:rsidRPr="00DE7766" w14:paraId="587D430E" w14:textId="77777777" w:rsidTr="003D0970">
        <w:trPr>
          <w:trHeight w:val="360"/>
        </w:trPr>
        <w:tc>
          <w:tcPr>
            <w:tcW w:w="8630" w:type="dxa"/>
            <w:gridSpan w:val="6"/>
          </w:tcPr>
          <w:p w14:paraId="4731B1C2" w14:textId="77777777" w:rsidR="00C608E4" w:rsidRPr="00296CD6" w:rsidRDefault="00C608E4" w:rsidP="00C608E4">
            <w:pPr>
              <w:pStyle w:val="Heading1"/>
              <w:rPr>
                <w:b/>
              </w:rPr>
            </w:pPr>
            <w:r>
              <w:rPr>
                <w:b/>
              </w:rPr>
              <w:t>Objective</w:t>
            </w:r>
          </w:p>
        </w:tc>
      </w:tr>
      <w:tr w:rsidR="007C3AF7" w:rsidRPr="00DE7766" w14:paraId="1BEA5C8B" w14:textId="77777777" w:rsidTr="003D0970">
        <w:trPr>
          <w:trHeight w:val="504"/>
        </w:trPr>
        <w:tc>
          <w:tcPr>
            <w:tcW w:w="438" w:type="dxa"/>
          </w:tcPr>
          <w:p w14:paraId="58825949" w14:textId="77777777" w:rsidR="00C608E4" w:rsidRDefault="00C608E4" w:rsidP="00C608E4">
            <w:pPr>
              <w:pStyle w:val="Heading1"/>
            </w:pPr>
          </w:p>
        </w:tc>
        <w:tc>
          <w:tcPr>
            <w:tcW w:w="8192" w:type="dxa"/>
            <w:gridSpan w:val="5"/>
          </w:tcPr>
          <w:p w14:paraId="1BA82043" w14:textId="3DC0FCC8" w:rsidR="00C608E4" w:rsidRPr="000D721C" w:rsidRDefault="00C608E4" w:rsidP="000D721C">
            <w:pPr>
              <w:spacing w:before="0" w:after="0" w:line="240" w:lineRule="auto"/>
              <w:rPr>
                <w:rFonts w:ascii="Times New Roman" w:hAnsi="Times New Roman"/>
                <w:spacing w:val="0"/>
                <w:sz w:val="24"/>
                <w:szCs w:val="24"/>
              </w:rPr>
            </w:pPr>
            <w:r>
              <w:t>T</w:t>
            </w:r>
            <w:r w:rsidR="006F33DB">
              <w:t>echnically-skilled professional</w:t>
            </w:r>
            <w:r w:rsidR="00516BCD">
              <w:t xml:space="preserve"> </w:t>
            </w:r>
            <w:r w:rsidR="00BF5755">
              <w:t>with great problem solving and analytical skills</w:t>
            </w:r>
            <w:r w:rsidR="000D721C">
              <w:rPr>
                <w:rFonts w:ascii="Times New Roman" w:hAnsi="Times New Roman"/>
                <w:spacing w:val="0"/>
                <w:sz w:val="24"/>
                <w:szCs w:val="24"/>
              </w:rPr>
              <w:t xml:space="preserve"> </w:t>
            </w:r>
            <w:r w:rsidR="000D721C">
              <w:t>see</w:t>
            </w:r>
            <w:r>
              <w:t>king</w:t>
            </w:r>
            <w:r w:rsidR="000D721C">
              <w:t xml:space="preserve"> </w:t>
            </w:r>
            <w:r w:rsidR="000112C6">
              <w:t xml:space="preserve">Software Engineer </w:t>
            </w:r>
            <w:r>
              <w:t>opportunit</w:t>
            </w:r>
            <w:r w:rsidR="007F6802">
              <w:t>y</w:t>
            </w:r>
            <w:r>
              <w:t xml:space="preserve"> that will match my skills and commitment in the Information Technology field. </w:t>
            </w:r>
          </w:p>
        </w:tc>
      </w:tr>
      <w:tr w:rsidR="00C608E4" w:rsidRPr="00DE7766" w14:paraId="095D7AD5" w14:textId="77777777" w:rsidTr="003D0970">
        <w:trPr>
          <w:trHeight w:val="360"/>
        </w:trPr>
        <w:tc>
          <w:tcPr>
            <w:tcW w:w="8630" w:type="dxa"/>
            <w:gridSpan w:val="6"/>
          </w:tcPr>
          <w:p w14:paraId="08ED0ECD" w14:textId="77777777" w:rsidR="00C608E4" w:rsidRPr="00296CD6" w:rsidRDefault="00C608E4" w:rsidP="00C608E4">
            <w:pPr>
              <w:pStyle w:val="Heading1"/>
              <w:rPr>
                <w:b/>
              </w:rPr>
            </w:pPr>
            <w:r w:rsidRPr="00296CD6">
              <w:rPr>
                <w:b/>
              </w:rPr>
              <w:t>skills</w:t>
            </w:r>
          </w:p>
        </w:tc>
      </w:tr>
      <w:tr w:rsidR="007C3AF7" w:rsidRPr="00DE7766" w14:paraId="0421CBA3" w14:textId="77777777" w:rsidTr="003D0970">
        <w:trPr>
          <w:trHeight w:val="152"/>
        </w:trPr>
        <w:tc>
          <w:tcPr>
            <w:tcW w:w="438" w:type="dxa"/>
          </w:tcPr>
          <w:p w14:paraId="623E053C" w14:textId="77777777" w:rsidR="00C608E4" w:rsidRDefault="00C608E4" w:rsidP="00C608E4">
            <w:pPr>
              <w:pStyle w:val="Heading1"/>
            </w:pPr>
          </w:p>
        </w:tc>
        <w:tc>
          <w:tcPr>
            <w:tcW w:w="8192" w:type="dxa"/>
            <w:gridSpan w:val="5"/>
          </w:tcPr>
          <w:tbl>
            <w:tblPr>
              <w:tblStyle w:val="TableGrid"/>
              <w:tblW w:w="8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48"/>
            </w:tblGrid>
            <w:tr w:rsidR="00EA3232" w:rsidRPr="00CC3109" w14:paraId="5C92F13E" w14:textId="77777777" w:rsidTr="00810317">
              <w:trPr>
                <w:trHeight w:val="754"/>
              </w:trPr>
              <w:tc>
                <w:tcPr>
                  <w:tcW w:w="8148" w:type="dxa"/>
                </w:tcPr>
                <w:p w14:paraId="4CE3798C" w14:textId="26B00889" w:rsidR="00EA3232" w:rsidRPr="00CC3109" w:rsidRDefault="00AC7BB8" w:rsidP="00B9480B">
                  <w:pPr>
                    <w:pStyle w:val="ListParagraph"/>
                    <w:framePr w:hSpace="180" w:wrap="around" w:vAnchor="page" w:hAnchor="page" w:x="2350" w:y="725"/>
                    <w:rPr>
                      <w:b/>
                    </w:rPr>
                  </w:pPr>
                  <w:r>
                    <w:rPr>
                      <w:b/>
                    </w:rPr>
                    <w:t>Programming</w:t>
                  </w:r>
                  <w:r w:rsidR="00EA3232">
                    <w:rPr>
                      <w:b/>
                    </w:rPr>
                    <w:t xml:space="preserve">: </w:t>
                  </w:r>
                  <w:r w:rsidR="00EA3232">
                    <w:t>Java,</w:t>
                  </w:r>
                  <w:r w:rsidR="00600495">
                    <w:t xml:space="preserve"> </w:t>
                  </w:r>
                  <w:r w:rsidR="00EA3232">
                    <w:t>SQL, PL/SQL,</w:t>
                  </w:r>
                  <w:r w:rsidR="00B03134">
                    <w:t xml:space="preserve"> Python, PHP,</w:t>
                  </w:r>
                  <w:r w:rsidR="007A152E">
                    <w:t xml:space="preserve"> </w:t>
                  </w:r>
                  <w:r w:rsidR="00EA3232">
                    <w:t>HTML, CSS,</w:t>
                  </w:r>
                  <w:r w:rsidR="003C6B9D">
                    <w:t xml:space="preserve"> </w:t>
                  </w:r>
                  <w:r w:rsidR="007A152E">
                    <w:t xml:space="preserve">Swift, R, </w:t>
                  </w:r>
                  <w:r w:rsidR="00EA3232">
                    <w:t>JavaScript</w:t>
                  </w:r>
                  <w:r w:rsidR="003C6B9D">
                    <w:t>,</w:t>
                  </w:r>
                  <w:r w:rsidR="009E146C">
                    <w:t xml:space="preserve"> JSON</w:t>
                  </w:r>
                </w:p>
                <w:p w14:paraId="160AAF37" w14:textId="1B0ADB00" w:rsidR="00810317" w:rsidRPr="00810317" w:rsidRDefault="00EA3232" w:rsidP="00B9480B">
                  <w:pPr>
                    <w:pStyle w:val="ListParagraph"/>
                    <w:framePr w:hSpace="180" w:wrap="around" w:vAnchor="page" w:hAnchor="page" w:x="2350" w:y="725"/>
                    <w:rPr>
                      <w:b/>
                    </w:rPr>
                  </w:pPr>
                  <w:r>
                    <w:rPr>
                      <w:b/>
                    </w:rPr>
                    <w:t>Applications:</w:t>
                  </w:r>
                  <w:r w:rsidR="000B67FD">
                    <w:rPr>
                      <w:b/>
                    </w:rPr>
                    <w:t xml:space="preserve"> </w:t>
                  </w:r>
                  <w:r w:rsidR="00EC6BFF">
                    <w:rPr>
                      <w:bCs/>
                    </w:rPr>
                    <w:t>AWS</w:t>
                  </w:r>
                  <w:bookmarkStart w:id="0" w:name="_GoBack"/>
                  <w:bookmarkEnd w:id="0"/>
                  <w:r w:rsidR="00B9480B">
                    <w:rPr>
                      <w:bCs/>
                    </w:rPr>
                    <w:t>(</w:t>
                  </w:r>
                  <w:r w:rsidR="00574996">
                    <w:rPr>
                      <w:bCs/>
                    </w:rPr>
                    <w:t>EC2,Lambda,S2)</w:t>
                  </w:r>
                  <w:r w:rsidR="00EC6BFF">
                    <w:rPr>
                      <w:bCs/>
                    </w:rPr>
                    <w:t xml:space="preserve">, </w:t>
                  </w:r>
                  <w:r w:rsidR="000B67FD">
                    <w:t>Eclipse, Xcode</w:t>
                  </w:r>
                  <w:r w:rsidR="000D3682">
                    <w:t xml:space="preserve">, </w:t>
                  </w:r>
                  <w:r w:rsidR="00810317">
                    <w:t>O</w:t>
                  </w:r>
                  <w:r w:rsidR="00810317" w:rsidRPr="00810317">
                    <w:t xml:space="preserve">racle </w:t>
                  </w:r>
                  <w:r w:rsidR="00810317">
                    <w:t>E</w:t>
                  </w:r>
                  <w:r w:rsidR="00810317" w:rsidRPr="00810317">
                    <w:t xml:space="preserve">nterprise </w:t>
                  </w:r>
                  <w:r w:rsidR="00810317">
                    <w:t>M</w:t>
                  </w:r>
                  <w:r w:rsidR="00810317" w:rsidRPr="00810317">
                    <w:t>anager</w:t>
                  </w:r>
                  <w:r w:rsidR="00810317">
                    <w:t xml:space="preserve"> (OEM)</w:t>
                  </w:r>
                  <w:r w:rsidR="00E53571">
                    <w:t xml:space="preserve">, Windows 2016 Server, Ubuntu Linux Server, VirtualBox, Cisco Packet Tracer (simulator), </w:t>
                  </w:r>
                  <w:r w:rsidR="000D3682">
                    <w:t>Adobe Dreamweaver</w:t>
                  </w:r>
                  <w:r w:rsidR="00F14A01">
                    <w:t xml:space="preserve">, </w:t>
                  </w:r>
                  <w:r w:rsidR="000D3682">
                    <w:t>Flash, Photoshop,</w:t>
                  </w:r>
                  <w:r w:rsidR="00E53571">
                    <w:t xml:space="preserve"> </w:t>
                  </w:r>
                  <w:r w:rsidR="000D3682">
                    <w:t>Microsoft Office Suite</w:t>
                  </w:r>
                </w:p>
                <w:p w14:paraId="005BB00F" w14:textId="38211B5D" w:rsidR="00EA3232" w:rsidRPr="00EA3232" w:rsidRDefault="000B67FD" w:rsidP="00B9480B">
                  <w:pPr>
                    <w:pStyle w:val="ListParagraph"/>
                    <w:framePr w:hSpace="180" w:wrap="around" w:vAnchor="page" w:hAnchor="page" w:x="2350" w:y="725"/>
                    <w:rPr>
                      <w:b/>
                    </w:rPr>
                  </w:pPr>
                  <w:r>
                    <w:rPr>
                      <w:b/>
                    </w:rPr>
                    <w:t>O</w:t>
                  </w:r>
                  <w:r w:rsidR="00AC7BB8">
                    <w:rPr>
                      <w:b/>
                    </w:rPr>
                    <w:t>perating Systems</w:t>
                  </w:r>
                  <w:r>
                    <w:rPr>
                      <w:b/>
                    </w:rPr>
                    <w:t xml:space="preserve">: </w:t>
                  </w:r>
                  <w:r>
                    <w:t>Windows, Linux, macOS, iOS, Android</w:t>
                  </w:r>
                </w:p>
              </w:tc>
            </w:tr>
          </w:tbl>
          <w:p w14:paraId="5B19B42B" w14:textId="77777777" w:rsidR="00C608E4" w:rsidRPr="00CC3109" w:rsidRDefault="00C608E4" w:rsidP="00C608E4"/>
        </w:tc>
      </w:tr>
      <w:tr w:rsidR="00A378FD" w:rsidRPr="00DE7766" w14:paraId="45115393" w14:textId="77777777" w:rsidTr="003D0970">
        <w:trPr>
          <w:trHeight w:val="360"/>
        </w:trPr>
        <w:tc>
          <w:tcPr>
            <w:tcW w:w="8630" w:type="dxa"/>
            <w:gridSpan w:val="6"/>
          </w:tcPr>
          <w:p w14:paraId="40BA45B7" w14:textId="7E614995" w:rsidR="00A378FD" w:rsidRPr="00296CD6" w:rsidRDefault="00131C9F" w:rsidP="00131C9F">
            <w:pPr>
              <w:pStyle w:val="Heading1"/>
              <w:tabs>
                <w:tab w:val="left" w:pos="3063"/>
              </w:tabs>
              <w:rPr>
                <w:b/>
              </w:rPr>
            </w:pPr>
            <w:r>
              <w:rPr>
                <w:b/>
              </w:rPr>
              <w:t>Senior design project</w:t>
            </w:r>
          </w:p>
        </w:tc>
      </w:tr>
      <w:tr w:rsidR="004B103E" w:rsidRPr="00DE7766" w14:paraId="4D3C8802" w14:textId="77777777" w:rsidTr="003D0970">
        <w:trPr>
          <w:trHeight w:val="360"/>
        </w:trPr>
        <w:tc>
          <w:tcPr>
            <w:tcW w:w="446" w:type="dxa"/>
            <w:gridSpan w:val="2"/>
          </w:tcPr>
          <w:p w14:paraId="6509DCA9" w14:textId="654FC77F" w:rsidR="004B103E" w:rsidRDefault="004B103E" w:rsidP="00A378FD">
            <w:pPr>
              <w:pStyle w:val="ListParagraph"/>
              <w:numPr>
                <w:ilvl w:val="0"/>
                <w:numId w:val="0"/>
              </w:numPr>
              <w:ind w:left="360"/>
            </w:pPr>
          </w:p>
        </w:tc>
        <w:tc>
          <w:tcPr>
            <w:tcW w:w="8184" w:type="dxa"/>
            <w:gridSpan w:val="4"/>
          </w:tcPr>
          <w:p w14:paraId="5FE10671" w14:textId="70269F7D" w:rsidR="004B103E" w:rsidRPr="00131C9F" w:rsidRDefault="00131C9F" w:rsidP="004B103E">
            <w:pPr>
              <w:rPr>
                <w:bCs/>
              </w:rPr>
            </w:pPr>
            <w:r w:rsidRPr="00131C9F">
              <w:rPr>
                <w:bCs/>
              </w:rPr>
              <w:t xml:space="preserve">Implemented </w:t>
            </w:r>
            <w:r>
              <w:rPr>
                <w:bCs/>
              </w:rPr>
              <w:t xml:space="preserve">an </w:t>
            </w:r>
            <w:r w:rsidRPr="00131C9F">
              <w:rPr>
                <w:bCs/>
              </w:rPr>
              <w:t>network infrastructure</w:t>
            </w:r>
            <w:r w:rsidR="00622879">
              <w:rPr>
                <w:bCs/>
              </w:rPr>
              <w:t xml:space="preserve"> with a team of 6 </w:t>
            </w:r>
            <w:r w:rsidR="008629ED">
              <w:rPr>
                <w:bCs/>
              </w:rPr>
              <w:t xml:space="preserve">IT </w:t>
            </w:r>
            <w:r w:rsidR="00622879">
              <w:rPr>
                <w:bCs/>
              </w:rPr>
              <w:t>individuals</w:t>
            </w:r>
            <w:r w:rsidRPr="00131C9F">
              <w:rPr>
                <w:bCs/>
              </w:rPr>
              <w:t>. This allowed the client to have</w:t>
            </w:r>
            <w:r w:rsidR="003B5861">
              <w:rPr>
                <w:bCs/>
              </w:rPr>
              <w:t xml:space="preserve"> internet access at the open-field location</w:t>
            </w:r>
            <w:r w:rsidRPr="00131C9F">
              <w:rPr>
                <w:bCs/>
              </w:rPr>
              <w:t>.</w:t>
            </w:r>
            <w:r w:rsidR="003B5861">
              <w:rPr>
                <w:bCs/>
              </w:rPr>
              <w:t xml:space="preserve"> Set up secure Wi-Fi connectivity for all their devices. </w:t>
            </w:r>
          </w:p>
          <w:p w14:paraId="42CCE100" w14:textId="3385D068" w:rsidR="009E0318" w:rsidRDefault="00131C9F" w:rsidP="004B103E">
            <w:r>
              <w:t>Redesigned the client</w:t>
            </w:r>
            <w:r w:rsidR="003B5861">
              <w:t>’s SurveyMonkey Application to use on their tablets. This allowed the client to have their voting system be</w:t>
            </w:r>
            <w:r w:rsidR="001947E3">
              <w:t xml:space="preserve"> </w:t>
            </w:r>
            <w:r w:rsidR="003B5861">
              <w:t xml:space="preserve">digitalized versus being done on paper. </w:t>
            </w:r>
          </w:p>
          <w:p w14:paraId="5A3563A5" w14:textId="45780F90" w:rsidR="00F619CA" w:rsidRPr="003B5861" w:rsidRDefault="009E0318" w:rsidP="004B103E">
            <w:pPr>
              <w:rPr>
                <w:bCs/>
              </w:rPr>
            </w:pPr>
            <w:r>
              <w:rPr>
                <w:bCs/>
              </w:rPr>
              <w:t xml:space="preserve">As a result, with the network infrastructure implemented and upgraded voting system, the voting results were finished 20 times faster than last year’s event. </w:t>
            </w:r>
          </w:p>
        </w:tc>
      </w:tr>
      <w:tr w:rsidR="001F0E30" w:rsidRPr="00DE7766" w14:paraId="0670252F" w14:textId="77777777" w:rsidTr="003D0970">
        <w:trPr>
          <w:trHeight w:val="360"/>
        </w:trPr>
        <w:tc>
          <w:tcPr>
            <w:tcW w:w="8630" w:type="dxa"/>
            <w:gridSpan w:val="6"/>
          </w:tcPr>
          <w:p w14:paraId="2F811785" w14:textId="0D30C958" w:rsidR="001F0E30" w:rsidRPr="001F0E30" w:rsidRDefault="001F0E30" w:rsidP="001F0E30">
            <w:pPr>
              <w:pStyle w:val="Heading1"/>
              <w:rPr>
                <w:b/>
                <w:bCs/>
              </w:rPr>
            </w:pPr>
            <w:r w:rsidRPr="001F0E30">
              <w:rPr>
                <w:b/>
                <w:bCs/>
              </w:rPr>
              <w:t>Related course-work</w:t>
            </w:r>
          </w:p>
        </w:tc>
      </w:tr>
      <w:tr w:rsidR="001F0E30" w:rsidRPr="00DE7766" w14:paraId="5CF6EF82" w14:textId="77777777" w:rsidTr="003D0970">
        <w:trPr>
          <w:trHeight w:val="360"/>
        </w:trPr>
        <w:tc>
          <w:tcPr>
            <w:tcW w:w="446" w:type="dxa"/>
            <w:gridSpan w:val="2"/>
          </w:tcPr>
          <w:p w14:paraId="44D9A0DB" w14:textId="77777777" w:rsidR="001F0E30" w:rsidRDefault="001F0E30" w:rsidP="00A378FD">
            <w:pPr>
              <w:pStyle w:val="ListParagraph"/>
              <w:numPr>
                <w:ilvl w:val="0"/>
                <w:numId w:val="0"/>
              </w:numPr>
              <w:ind w:left="360"/>
            </w:pPr>
          </w:p>
        </w:tc>
        <w:tc>
          <w:tcPr>
            <w:tcW w:w="8184" w:type="dxa"/>
            <w:gridSpan w:val="4"/>
          </w:tcPr>
          <w:p w14:paraId="3ED4CCE5" w14:textId="3682B725" w:rsidR="00F256D6" w:rsidRPr="00186DAD" w:rsidRDefault="00F256D6" w:rsidP="001F0E30">
            <w:pPr>
              <w:rPr>
                <w:bCs/>
              </w:rPr>
            </w:pPr>
            <w:r>
              <w:rPr>
                <w:b/>
              </w:rPr>
              <w:t xml:space="preserve">IT102 Discreet Structures: </w:t>
            </w:r>
            <w:r w:rsidR="00186DAD">
              <w:rPr>
                <w:bCs/>
              </w:rPr>
              <w:t>Extensive knowledge of Python and demonstrated use of Python by creating program blocks including functions,</w:t>
            </w:r>
            <w:r w:rsidR="00A931EF">
              <w:rPr>
                <w:bCs/>
              </w:rPr>
              <w:t xml:space="preserve"> slicing, splitting, iterating, error handling </w:t>
            </w:r>
            <w:r w:rsidR="00186DAD">
              <w:rPr>
                <w:bCs/>
              </w:rPr>
              <w:t xml:space="preserve">etc. Created program blocks to calculate probabilities, permutations, and combinations automatically. </w:t>
            </w:r>
          </w:p>
          <w:p w14:paraId="4B5E65DA" w14:textId="751EEF72" w:rsidR="001F0E30" w:rsidRDefault="001F0E30" w:rsidP="001F0E30">
            <w:r w:rsidRPr="007D2D7B">
              <w:rPr>
                <w:b/>
              </w:rPr>
              <w:t>IT206 Object Oriented</w:t>
            </w:r>
            <w:r>
              <w:rPr>
                <w:b/>
              </w:rPr>
              <w:t>:</w:t>
            </w:r>
            <w:r>
              <w:t xml:space="preserve"> Demonstrated use of classes, inheritance, polymorphism, and exception handling. Including methods, loops, and IF-statements.</w:t>
            </w:r>
            <w:r w:rsidR="00B378CC">
              <w:t xml:space="preserve"> Understanding of SCRUM and Agile development concepts. </w:t>
            </w:r>
          </w:p>
          <w:p w14:paraId="656B1370" w14:textId="768D8956" w:rsidR="00622879" w:rsidRDefault="00622879" w:rsidP="001F0E30">
            <w:r w:rsidRPr="007D2D7B">
              <w:rPr>
                <w:b/>
              </w:rPr>
              <w:t>IT315 Mobile Development:</w:t>
            </w:r>
            <w:r>
              <w:t xml:space="preserve"> Created iOS app with use of development tool like Xcode and Swift fundamentals. Applied Master-Detail template and parsed JSON data from the web into the app.</w:t>
            </w:r>
          </w:p>
          <w:p w14:paraId="1357E7CA" w14:textId="7E1840F5" w:rsidR="00622879" w:rsidRDefault="00622879" w:rsidP="00622879">
            <w:r w:rsidRPr="007D2D7B">
              <w:rPr>
                <w:b/>
              </w:rPr>
              <w:t>IT</w:t>
            </w:r>
            <w:r>
              <w:rPr>
                <w:b/>
              </w:rPr>
              <w:t>332 Web Server Admin:</w:t>
            </w:r>
            <w:r>
              <w:t xml:space="preserve"> Configured and administrated web servers on windows server 2016</w:t>
            </w:r>
            <w:r w:rsidR="00C45B0F">
              <w:t xml:space="preserve"> and Linux servers using Ubuntu</w:t>
            </w:r>
            <w:r>
              <w:t>. As well as set up DNS servers and FTP servers securely when creating web pages using HTML</w:t>
            </w:r>
            <w:r w:rsidR="00C45B0F">
              <w:t xml:space="preserve"> on both windows server 2016 and Ubuntu. Familiarity with Linux essentials such as using chmod to change permissions, rm dirname to remove directory, sudu su to do commands with admin etc. </w:t>
            </w:r>
          </w:p>
          <w:p w14:paraId="2EDA9A22" w14:textId="3CADB36A" w:rsidR="00622879" w:rsidRDefault="00622879" w:rsidP="001F0E30">
            <w:r w:rsidRPr="007D2D7B">
              <w:rPr>
                <w:b/>
              </w:rPr>
              <w:t>IT3</w:t>
            </w:r>
            <w:r>
              <w:rPr>
                <w:b/>
              </w:rPr>
              <w:t>41 Network Principles</w:t>
            </w:r>
            <w:r w:rsidRPr="007D2D7B">
              <w:rPr>
                <w:b/>
              </w:rPr>
              <w:t>:</w:t>
            </w:r>
            <w:r>
              <w:t xml:space="preserve"> Learned of OSI model and cable configurations as well as RAID concepts. Set up IP network addressing and router configurations using Cisco Packet Tracer Simulator. Demonstrated use of TCP, FTP, HTTP, DNS and DHCP protocols.</w:t>
            </w:r>
          </w:p>
          <w:p w14:paraId="6BFCD151" w14:textId="16519569" w:rsidR="001F0E30" w:rsidRPr="00622879" w:rsidRDefault="001F0E30" w:rsidP="001F0E30">
            <w:r w:rsidRPr="007D2D7B">
              <w:rPr>
                <w:b/>
              </w:rPr>
              <w:t>IT414 Database Administration</w:t>
            </w:r>
            <w:r>
              <w:rPr>
                <w:b/>
              </w:rPr>
              <w:t>:</w:t>
            </w:r>
            <w:r>
              <w:t xml:space="preserve"> Created queries and program blocks with SQL and PL/SQL including procedures, functions, triggers</w:t>
            </w:r>
            <w:r w:rsidR="0020173F">
              <w:t xml:space="preserve"> and constraints</w:t>
            </w:r>
            <w:r>
              <w:t>.</w:t>
            </w:r>
          </w:p>
        </w:tc>
      </w:tr>
      <w:tr w:rsidR="00C608E4" w:rsidRPr="00DE7766" w14:paraId="2146F56A" w14:textId="77777777" w:rsidTr="003D0970">
        <w:trPr>
          <w:trHeight w:val="360"/>
        </w:trPr>
        <w:tc>
          <w:tcPr>
            <w:tcW w:w="8630" w:type="dxa"/>
            <w:gridSpan w:val="6"/>
          </w:tcPr>
          <w:p w14:paraId="1F8DE2EA" w14:textId="050BE308" w:rsidR="00C608E4" w:rsidRPr="00296CD6" w:rsidRDefault="00C608E4" w:rsidP="00C608E4">
            <w:pPr>
              <w:pStyle w:val="Heading1"/>
              <w:rPr>
                <w:b/>
              </w:rPr>
            </w:pPr>
            <w:r w:rsidRPr="00296CD6">
              <w:rPr>
                <w:b/>
              </w:rPr>
              <w:t>Experience</w:t>
            </w:r>
          </w:p>
        </w:tc>
      </w:tr>
      <w:tr w:rsidR="007C3AF7" w:rsidRPr="00DE7766" w14:paraId="43A3C209" w14:textId="77777777" w:rsidTr="003D0970">
        <w:trPr>
          <w:trHeight w:val="216"/>
        </w:trPr>
        <w:tc>
          <w:tcPr>
            <w:tcW w:w="460" w:type="dxa"/>
            <w:gridSpan w:val="3"/>
          </w:tcPr>
          <w:p w14:paraId="2F072586" w14:textId="77777777" w:rsidR="007C3AF7" w:rsidRPr="00DE7766" w:rsidRDefault="007C3AF7" w:rsidP="00C608E4"/>
        </w:tc>
        <w:tc>
          <w:tcPr>
            <w:tcW w:w="6082" w:type="dxa"/>
            <w:gridSpan w:val="2"/>
          </w:tcPr>
          <w:p w14:paraId="40374658" w14:textId="3F7DE73B" w:rsidR="007C3AF7" w:rsidRDefault="00447ED9" w:rsidP="00C608E4">
            <w:pPr>
              <w:pStyle w:val="Heading2"/>
            </w:pPr>
            <w:r>
              <w:t>Geek Squad Agent</w:t>
            </w:r>
          </w:p>
        </w:tc>
        <w:tc>
          <w:tcPr>
            <w:tcW w:w="2088" w:type="dxa"/>
          </w:tcPr>
          <w:p w14:paraId="23926E72" w14:textId="50E05863" w:rsidR="007C3AF7" w:rsidRDefault="007C3AF7" w:rsidP="00C608E4">
            <w:pPr>
              <w:pStyle w:val="Dates"/>
            </w:pPr>
            <w:r>
              <w:t>201</w:t>
            </w:r>
            <w:r w:rsidR="00447ED9">
              <w:t>9</w:t>
            </w:r>
            <w:r>
              <w:t>-Present</w:t>
            </w:r>
          </w:p>
        </w:tc>
      </w:tr>
      <w:tr w:rsidR="007C3AF7" w:rsidRPr="00DE7766" w14:paraId="0F845F16" w14:textId="77777777" w:rsidTr="003D0970">
        <w:trPr>
          <w:trHeight w:val="216"/>
        </w:trPr>
        <w:tc>
          <w:tcPr>
            <w:tcW w:w="460" w:type="dxa"/>
            <w:gridSpan w:val="3"/>
          </w:tcPr>
          <w:p w14:paraId="5BC1E97E" w14:textId="77777777" w:rsidR="007C3AF7" w:rsidRPr="00DE7766" w:rsidRDefault="007C3AF7" w:rsidP="00C608E4"/>
        </w:tc>
        <w:tc>
          <w:tcPr>
            <w:tcW w:w="8170" w:type="dxa"/>
            <w:gridSpan w:val="3"/>
          </w:tcPr>
          <w:p w14:paraId="113CAF2E" w14:textId="77777777" w:rsidR="007C3AF7" w:rsidRDefault="007C3AF7" w:rsidP="007C3AF7">
            <w:pPr>
              <w:pStyle w:val="Location"/>
            </w:pPr>
            <w:r>
              <w:t>Best Buy</w:t>
            </w:r>
          </w:p>
          <w:p w14:paraId="73290BFC" w14:textId="4A242C70" w:rsidR="00622879" w:rsidRDefault="00622879" w:rsidP="00622879">
            <w:pPr>
              <w:pStyle w:val="ListParagraph"/>
            </w:pPr>
            <w:r>
              <w:t xml:space="preserve">Troubleshot, swapped, and repaired hardware </w:t>
            </w:r>
            <w:r w:rsidR="000F130A">
              <w:t>including</w:t>
            </w:r>
            <w:r w:rsidR="001E1EA8">
              <w:t>:</w:t>
            </w:r>
            <w:r>
              <w:t xml:space="preserve"> </w:t>
            </w:r>
            <w:r w:rsidR="001E1EA8">
              <w:t>H</w:t>
            </w:r>
            <w:r>
              <w:t xml:space="preserve">ard drives, RAM, power supply, graphics cards, motherboards etc. </w:t>
            </w:r>
          </w:p>
          <w:p w14:paraId="3F152605" w14:textId="5C9505C4" w:rsidR="00622879" w:rsidRDefault="00622879" w:rsidP="00622879">
            <w:pPr>
              <w:pStyle w:val="ListParagraph"/>
            </w:pPr>
            <w:r>
              <w:t xml:space="preserve">Did data backups/data transfers and installed operating systems such as Windows 10 as well as install and configure software applications including: Office 365, </w:t>
            </w:r>
            <w:r w:rsidR="000F130A">
              <w:t>QuickBooks</w:t>
            </w:r>
            <w:r>
              <w:t xml:space="preserve"> Pro 2019, Anti-Virus software etc. </w:t>
            </w:r>
          </w:p>
          <w:p w14:paraId="096CC20A" w14:textId="147AD92D" w:rsidR="00622879" w:rsidRDefault="00622879" w:rsidP="00622879">
            <w:pPr>
              <w:pStyle w:val="ListParagraph"/>
            </w:pPr>
            <w:r>
              <w:t>Analyzing data from printed reports and creating good, written documentation</w:t>
            </w:r>
          </w:p>
          <w:p w14:paraId="356C95E6" w14:textId="7000A00C" w:rsidR="007C3AF7" w:rsidRDefault="00447ED9" w:rsidP="00622879">
            <w:pPr>
              <w:pStyle w:val="ListParagraph"/>
            </w:pPr>
            <w:r>
              <w:lastRenderedPageBreak/>
              <w:t>Monitor queues and provide status update to clients</w:t>
            </w:r>
            <w:r w:rsidR="00622879">
              <w:t>. As well as update or close tickets properly and in a timely fashion</w:t>
            </w:r>
          </w:p>
          <w:p w14:paraId="7F43CE6D" w14:textId="77777777" w:rsidR="00447ED9" w:rsidRDefault="00447ED9" w:rsidP="00B47643">
            <w:pPr>
              <w:pStyle w:val="ListParagraph"/>
            </w:pPr>
            <w:r>
              <w:t>Actively working in a fast-paced work environment and ability to multi-task</w:t>
            </w:r>
          </w:p>
          <w:p w14:paraId="37BAACCF" w14:textId="2AE289BB" w:rsidR="00543584" w:rsidRDefault="00543584" w:rsidP="00B47643">
            <w:pPr>
              <w:pStyle w:val="ListParagraph"/>
            </w:pPr>
            <w:r>
              <w:t xml:space="preserve">Working successfully as part of a team and communicating with team members </w:t>
            </w:r>
          </w:p>
        </w:tc>
      </w:tr>
      <w:tr w:rsidR="007C3AF7" w:rsidRPr="00DE7766" w14:paraId="687544D8" w14:textId="77777777" w:rsidTr="003D0970">
        <w:trPr>
          <w:trHeight w:val="216"/>
        </w:trPr>
        <w:tc>
          <w:tcPr>
            <w:tcW w:w="460" w:type="dxa"/>
            <w:gridSpan w:val="3"/>
          </w:tcPr>
          <w:p w14:paraId="3A41A525" w14:textId="77777777" w:rsidR="00C608E4" w:rsidRPr="00DE7766" w:rsidRDefault="00C608E4" w:rsidP="00C608E4"/>
        </w:tc>
        <w:tc>
          <w:tcPr>
            <w:tcW w:w="6082" w:type="dxa"/>
            <w:gridSpan w:val="2"/>
          </w:tcPr>
          <w:p w14:paraId="5C43144E" w14:textId="77777777" w:rsidR="008629ED" w:rsidRDefault="008629ED" w:rsidP="00C608E4">
            <w:pPr>
              <w:pStyle w:val="Heading2"/>
            </w:pPr>
          </w:p>
          <w:p w14:paraId="03695AC8" w14:textId="14C1721A" w:rsidR="00C608E4" w:rsidRPr="00DE7766" w:rsidRDefault="00447ED9" w:rsidP="00C608E4">
            <w:pPr>
              <w:pStyle w:val="Heading2"/>
            </w:pPr>
            <w:r>
              <w:t>Computing Expert</w:t>
            </w:r>
          </w:p>
        </w:tc>
        <w:tc>
          <w:tcPr>
            <w:tcW w:w="2088" w:type="dxa"/>
          </w:tcPr>
          <w:p w14:paraId="7BCC5211" w14:textId="2F68E0FB" w:rsidR="00C608E4" w:rsidRPr="00DE7766" w:rsidRDefault="00C608E4" w:rsidP="00C608E4">
            <w:pPr>
              <w:pStyle w:val="Dates"/>
            </w:pPr>
            <w:r>
              <w:t>201</w:t>
            </w:r>
            <w:r w:rsidR="00447ED9">
              <w:t>8</w:t>
            </w:r>
            <w:r>
              <w:t>-</w:t>
            </w:r>
            <w:r w:rsidR="007C3AF7">
              <w:t>201</w:t>
            </w:r>
            <w:r w:rsidR="00447ED9">
              <w:t>9</w:t>
            </w:r>
          </w:p>
        </w:tc>
      </w:tr>
      <w:tr w:rsidR="007C3AF7" w:rsidRPr="00DE7766" w14:paraId="3978E283" w14:textId="77777777" w:rsidTr="003D0970">
        <w:trPr>
          <w:trHeight w:val="1098"/>
        </w:trPr>
        <w:tc>
          <w:tcPr>
            <w:tcW w:w="460" w:type="dxa"/>
            <w:gridSpan w:val="3"/>
          </w:tcPr>
          <w:p w14:paraId="75DEF73F" w14:textId="77777777" w:rsidR="00C608E4" w:rsidRPr="00DE7766" w:rsidRDefault="00C608E4" w:rsidP="00C608E4"/>
        </w:tc>
        <w:tc>
          <w:tcPr>
            <w:tcW w:w="8170" w:type="dxa"/>
            <w:gridSpan w:val="3"/>
          </w:tcPr>
          <w:p w14:paraId="26C84EC0" w14:textId="33D32074" w:rsidR="00C608E4" w:rsidRPr="0010077D" w:rsidRDefault="00447ED9" w:rsidP="00B47643">
            <w:pPr>
              <w:pStyle w:val="Location"/>
            </w:pPr>
            <w:r>
              <w:t>Best Buy</w:t>
            </w:r>
          </w:p>
          <w:p w14:paraId="7F686DB5" w14:textId="77777777" w:rsidR="00C608E4" w:rsidRDefault="00447ED9" w:rsidP="00D92440">
            <w:pPr>
              <w:pStyle w:val="ListParagraph"/>
            </w:pPr>
            <w:r>
              <w:t>Exhibiting selling behaviors in all interactions and communications with customers</w:t>
            </w:r>
          </w:p>
          <w:p w14:paraId="294AE67C" w14:textId="25577F44" w:rsidR="00447ED9" w:rsidRPr="00D4662D" w:rsidRDefault="00447ED9" w:rsidP="00D92440">
            <w:pPr>
              <w:pStyle w:val="ListParagraph"/>
            </w:pPr>
            <w:r>
              <w:t>Helping increase revenues by using consultative sales techniques to achieve set goals</w:t>
            </w:r>
          </w:p>
        </w:tc>
      </w:tr>
      <w:tr w:rsidR="007C3AF7" w:rsidRPr="00DE7766" w14:paraId="7294D701" w14:textId="77777777" w:rsidTr="003D0970">
        <w:trPr>
          <w:trHeight w:val="216"/>
        </w:trPr>
        <w:tc>
          <w:tcPr>
            <w:tcW w:w="460" w:type="dxa"/>
            <w:gridSpan w:val="3"/>
          </w:tcPr>
          <w:p w14:paraId="6D968FA8" w14:textId="77777777" w:rsidR="00C608E4" w:rsidRPr="00DE7766" w:rsidRDefault="00C608E4" w:rsidP="00C608E4"/>
        </w:tc>
        <w:tc>
          <w:tcPr>
            <w:tcW w:w="6015" w:type="dxa"/>
          </w:tcPr>
          <w:p w14:paraId="44121897" w14:textId="55653328" w:rsidR="00C608E4" w:rsidRPr="00DE7766" w:rsidRDefault="00447ED9" w:rsidP="00C608E4">
            <w:pPr>
              <w:pStyle w:val="Heading2"/>
            </w:pPr>
            <w:r>
              <w:t xml:space="preserve">Retail Sales Representative </w:t>
            </w:r>
            <w:r w:rsidR="006A6FF8">
              <w:t xml:space="preserve"> </w:t>
            </w:r>
          </w:p>
        </w:tc>
        <w:tc>
          <w:tcPr>
            <w:tcW w:w="2155" w:type="dxa"/>
            <w:gridSpan w:val="2"/>
          </w:tcPr>
          <w:p w14:paraId="05463CBD" w14:textId="0137FE43" w:rsidR="00C608E4" w:rsidRPr="00F510D1" w:rsidRDefault="00C608E4" w:rsidP="00C608E4">
            <w:pPr>
              <w:pStyle w:val="Dates"/>
            </w:pPr>
            <w:r>
              <w:t>201</w:t>
            </w:r>
            <w:r w:rsidR="00447ED9">
              <w:t>2</w:t>
            </w:r>
            <w:r>
              <w:t>-201</w:t>
            </w:r>
            <w:r w:rsidR="00447ED9">
              <w:t>8</w:t>
            </w:r>
          </w:p>
        </w:tc>
      </w:tr>
      <w:tr w:rsidR="007C3AF7" w:rsidRPr="00DE7766" w14:paraId="1E2C9F13" w14:textId="77777777" w:rsidTr="003D0970">
        <w:trPr>
          <w:trHeight w:val="1020"/>
        </w:trPr>
        <w:tc>
          <w:tcPr>
            <w:tcW w:w="460" w:type="dxa"/>
            <w:gridSpan w:val="3"/>
          </w:tcPr>
          <w:p w14:paraId="530931FB" w14:textId="77777777" w:rsidR="00C608E4" w:rsidRPr="00DE7766" w:rsidRDefault="00C608E4" w:rsidP="00C608E4"/>
        </w:tc>
        <w:tc>
          <w:tcPr>
            <w:tcW w:w="8170" w:type="dxa"/>
            <w:gridSpan w:val="3"/>
          </w:tcPr>
          <w:p w14:paraId="047CEB57" w14:textId="6FE8A32B" w:rsidR="00C608E4" w:rsidRPr="00FF454E" w:rsidRDefault="00447ED9" w:rsidP="00FF454E">
            <w:pPr>
              <w:pStyle w:val="Location"/>
              <w:rPr>
                <w:i w:val="0"/>
              </w:rPr>
            </w:pPr>
            <w:r>
              <w:t>Kohl’s</w:t>
            </w:r>
          </w:p>
          <w:p w14:paraId="7987D375" w14:textId="45B1D9DB" w:rsidR="001944DB" w:rsidRDefault="00447ED9" w:rsidP="001944DB">
            <w:pPr>
              <w:pStyle w:val="ListParagraph"/>
            </w:pPr>
            <w:r>
              <w:t xml:space="preserve">Maintained friendly and professional customer interactions </w:t>
            </w:r>
            <w:r w:rsidR="006A6FF8">
              <w:t xml:space="preserve"> </w:t>
            </w:r>
          </w:p>
          <w:p w14:paraId="57818087" w14:textId="552D0573" w:rsidR="002555B8" w:rsidRPr="00DE7766" w:rsidRDefault="006A6FF8" w:rsidP="00470E81">
            <w:pPr>
              <w:pStyle w:val="ListParagraph"/>
            </w:pPr>
            <w:r>
              <w:t>Worked as a team member to provide the highest level of service to customers</w:t>
            </w:r>
          </w:p>
        </w:tc>
      </w:tr>
      <w:tr w:rsidR="00C608E4" w:rsidRPr="00DE7766" w14:paraId="08886A51" w14:textId="77777777" w:rsidTr="003D0970">
        <w:trPr>
          <w:trHeight w:val="360"/>
        </w:trPr>
        <w:tc>
          <w:tcPr>
            <w:tcW w:w="8630" w:type="dxa"/>
            <w:gridSpan w:val="6"/>
          </w:tcPr>
          <w:p w14:paraId="77E6DEC9" w14:textId="40A4B539" w:rsidR="009C73E8" w:rsidRDefault="009C73E8" w:rsidP="00C608E4">
            <w:pPr>
              <w:pStyle w:val="Heading1"/>
              <w:rPr>
                <w:b/>
              </w:rPr>
            </w:pPr>
          </w:p>
          <w:p w14:paraId="5950B6FA" w14:textId="1044205F" w:rsidR="0095473D" w:rsidRPr="0095473D" w:rsidRDefault="0095473D" w:rsidP="0095473D">
            <w:pPr>
              <w:pStyle w:val="Heading1"/>
              <w:rPr>
                <w:b/>
              </w:rPr>
            </w:pPr>
            <w:r>
              <w:rPr>
                <w:b/>
              </w:rPr>
              <w:t>Certifications</w:t>
            </w:r>
          </w:p>
        </w:tc>
      </w:tr>
      <w:tr w:rsidR="003D0970" w:rsidRPr="00DE7766" w14:paraId="69C2BD33" w14:textId="77777777" w:rsidTr="003D0970">
        <w:trPr>
          <w:trHeight w:val="216"/>
        </w:trPr>
        <w:tc>
          <w:tcPr>
            <w:tcW w:w="460" w:type="dxa"/>
            <w:gridSpan w:val="3"/>
          </w:tcPr>
          <w:p w14:paraId="0F721EA3" w14:textId="77777777" w:rsidR="003D0970" w:rsidRPr="006962EF" w:rsidRDefault="003D0970" w:rsidP="00C608E4"/>
        </w:tc>
        <w:tc>
          <w:tcPr>
            <w:tcW w:w="8170" w:type="dxa"/>
            <w:gridSpan w:val="3"/>
          </w:tcPr>
          <w:p w14:paraId="3BDEB496" w14:textId="70289F4D" w:rsidR="003D0970" w:rsidRDefault="003D0970" w:rsidP="003D0970">
            <w:pPr>
              <w:pStyle w:val="ListParagraph"/>
            </w:pPr>
            <w:r w:rsidRPr="0095473D">
              <w:t>Apple Certified iOS Technician 2019</w:t>
            </w:r>
          </w:p>
        </w:tc>
      </w:tr>
      <w:tr w:rsidR="003D0970" w:rsidRPr="00DE7766" w14:paraId="0625DDA4" w14:textId="77777777" w:rsidTr="003D0970">
        <w:trPr>
          <w:trHeight w:val="216"/>
        </w:trPr>
        <w:tc>
          <w:tcPr>
            <w:tcW w:w="460" w:type="dxa"/>
            <w:gridSpan w:val="3"/>
          </w:tcPr>
          <w:p w14:paraId="6F50D786" w14:textId="77777777" w:rsidR="003D0970" w:rsidRPr="006962EF" w:rsidRDefault="003D0970" w:rsidP="00C608E4"/>
        </w:tc>
        <w:tc>
          <w:tcPr>
            <w:tcW w:w="8170" w:type="dxa"/>
            <w:gridSpan w:val="3"/>
          </w:tcPr>
          <w:p w14:paraId="049886A1" w14:textId="77777777" w:rsidR="003D0970" w:rsidRDefault="003D0970" w:rsidP="003D0970">
            <w:pPr>
              <w:pStyle w:val="ListParagraph"/>
            </w:pPr>
            <w:r w:rsidRPr="0095473D">
              <w:t>Apple Service Fundamentals 2019</w:t>
            </w:r>
          </w:p>
          <w:p w14:paraId="5A764444" w14:textId="70DB59ED" w:rsidR="007A25AF" w:rsidRDefault="007A25AF" w:rsidP="003D0970">
            <w:pPr>
              <w:pStyle w:val="ListParagraph"/>
            </w:pPr>
            <w:r>
              <w:t>AWS Associate Developer Certification</w:t>
            </w:r>
            <w:r w:rsidR="00844877">
              <w:t xml:space="preserve"> -</w:t>
            </w:r>
            <w:r>
              <w:t xml:space="preserve"> in progress</w:t>
            </w:r>
          </w:p>
        </w:tc>
      </w:tr>
      <w:tr w:rsidR="0095473D" w:rsidRPr="00DE7766" w14:paraId="1670E32A" w14:textId="77777777" w:rsidTr="003D0970">
        <w:trPr>
          <w:trHeight w:val="216"/>
        </w:trPr>
        <w:tc>
          <w:tcPr>
            <w:tcW w:w="8630" w:type="dxa"/>
            <w:gridSpan w:val="6"/>
          </w:tcPr>
          <w:p w14:paraId="5C8FDF28" w14:textId="475FAC51" w:rsidR="0095473D" w:rsidRPr="0095473D" w:rsidRDefault="0095473D" w:rsidP="0095473D">
            <w:pPr>
              <w:pStyle w:val="Heading1"/>
              <w:rPr>
                <w:b/>
                <w:bCs/>
              </w:rPr>
            </w:pPr>
            <w:r w:rsidRPr="0095473D">
              <w:rPr>
                <w:b/>
                <w:bCs/>
              </w:rPr>
              <w:t>education</w:t>
            </w:r>
          </w:p>
        </w:tc>
      </w:tr>
      <w:tr w:rsidR="007C3AF7" w:rsidRPr="00DE7766" w14:paraId="7D6EBA23" w14:textId="77777777" w:rsidTr="003D0970">
        <w:trPr>
          <w:trHeight w:val="216"/>
        </w:trPr>
        <w:tc>
          <w:tcPr>
            <w:tcW w:w="460" w:type="dxa"/>
            <w:gridSpan w:val="3"/>
          </w:tcPr>
          <w:p w14:paraId="74636290" w14:textId="77777777" w:rsidR="00C608E4" w:rsidRPr="006962EF" w:rsidRDefault="00C608E4" w:rsidP="00C608E4"/>
        </w:tc>
        <w:tc>
          <w:tcPr>
            <w:tcW w:w="6015" w:type="dxa"/>
          </w:tcPr>
          <w:p w14:paraId="23C936E9" w14:textId="77777777" w:rsidR="00C608E4" w:rsidRPr="006962EF" w:rsidRDefault="00C608E4" w:rsidP="00C608E4">
            <w:pPr>
              <w:pStyle w:val="Heading2"/>
            </w:pPr>
            <w:r>
              <w:t xml:space="preserve">George Mason University </w:t>
            </w:r>
          </w:p>
        </w:tc>
        <w:tc>
          <w:tcPr>
            <w:tcW w:w="2155" w:type="dxa"/>
            <w:gridSpan w:val="2"/>
          </w:tcPr>
          <w:p w14:paraId="794C4136" w14:textId="77777777" w:rsidR="00C608E4" w:rsidRPr="006962EF" w:rsidRDefault="00C608E4" w:rsidP="00C608E4">
            <w:pPr>
              <w:pStyle w:val="Dates"/>
            </w:pPr>
            <w:r>
              <w:t>May 2019</w:t>
            </w:r>
          </w:p>
        </w:tc>
      </w:tr>
      <w:tr w:rsidR="007C3AF7" w:rsidRPr="00DE7766" w14:paraId="274A20CB" w14:textId="77777777" w:rsidTr="003D0970">
        <w:trPr>
          <w:trHeight w:val="216"/>
        </w:trPr>
        <w:tc>
          <w:tcPr>
            <w:tcW w:w="460" w:type="dxa"/>
            <w:gridSpan w:val="3"/>
          </w:tcPr>
          <w:p w14:paraId="1BE7C4EE" w14:textId="77777777" w:rsidR="00C608E4" w:rsidRPr="006962EF" w:rsidRDefault="00C608E4" w:rsidP="00C608E4"/>
        </w:tc>
        <w:tc>
          <w:tcPr>
            <w:tcW w:w="6015" w:type="dxa"/>
          </w:tcPr>
          <w:p w14:paraId="257AADD0" w14:textId="77777777" w:rsidR="00C608E4" w:rsidRDefault="00C608E4" w:rsidP="00C608E4">
            <w:pPr>
              <w:pStyle w:val="Location"/>
            </w:pPr>
            <w:r>
              <w:t>Fairfax, Virginia</w:t>
            </w:r>
          </w:p>
          <w:p w14:paraId="6E6AC5BF" w14:textId="6386D9D7" w:rsidR="00C608E4" w:rsidRDefault="00C608E4" w:rsidP="007A25AF">
            <w:pPr>
              <w:pStyle w:val="ListParagraph"/>
            </w:pPr>
            <w:r>
              <w:t>Bachelor of Science Information Technology</w:t>
            </w:r>
            <w:r w:rsidR="007A25AF">
              <w:t xml:space="preserve"> with concentration in Database and Programming</w:t>
            </w:r>
            <w:r>
              <w:t xml:space="preserve"> </w:t>
            </w:r>
          </w:p>
        </w:tc>
        <w:tc>
          <w:tcPr>
            <w:tcW w:w="2155" w:type="dxa"/>
            <w:gridSpan w:val="2"/>
          </w:tcPr>
          <w:p w14:paraId="06AEE4EB" w14:textId="6963A344" w:rsidR="00C608E4" w:rsidRDefault="00C608E4" w:rsidP="00C608E4">
            <w:pPr>
              <w:pStyle w:val="Dates"/>
            </w:pPr>
          </w:p>
          <w:p w14:paraId="113131A4" w14:textId="2E7B448A" w:rsidR="00AB2565" w:rsidRDefault="00AB2565" w:rsidP="00C608E4">
            <w:pPr>
              <w:pStyle w:val="Dates"/>
            </w:pPr>
          </w:p>
        </w:tc>
      </w:tr>
      <w:tr w:rsidR="007C3AF7" w:rsidRPr="00DE7766" w14:paraId="416F54DB" w14:textId="77777777" w:rsidTr="003D0970">
        <w:trPr>
          <w:trHeight w:val="216"/>
        </w:trPr>
        <w:tc>
          <w:tcPr>
            <w:tcW w:w="460" w:type="dxa"/>
            <w:gridSpan w:val="3"/>
          </w:tcPr>
          <w:p w14:paraId="61D8D8C5" w14:textId="77777777" w:rsidR="00C608E4" w:rsidRPr="006962EF" w:rsidRDefault="00C608E4" w:rsidP="00C608E4"/>
        </w:tc>
        <w:tc>
          <w:tcPr>
            <w:tcW w:w="6015" w:type="dxa"/>
          </w:tcPr>
          <w:p w14:paraId="5700F347" w14:textId="77777777" w:rsidR="00C608E4" w:rsidRDefault="00C608E4" w:rsidP="00C608E4">
            <w:pPr>
              <w:pStyle w:val="Heading2"/>
            </w:pPr>
            <w:r>
              <w:t>Northern Virginia Community College</w:t>
            </w:r>
          </w:p>
        </w:tc>
        <w:tc>
          <w:tcPr>
            <w:tcW w:w="2155" w:type="dxa"/>
            <w:gridSpan w:val="2"/>
          </w:tcPr>
          <w:p w14:paraId="5A81D258" w14:textId="77777777" w:rsidR="00C608E4" w:rsidRDefault="00C608E4" w:rsidP="00C608E4">
            <w:pPr>
              <w:pStyle w:val="Dates"/>
            </w:pPr>
            <w:r>
              <w:t>May 2015</w:t>
            </w:r>
          </w:p>
        </w:tc>
      </w:tr>
      <w:tr w:rsidR="007C3AF7" w:rsidRPr="00DE7766" w14:paraId="7D1BCADC" w14:textId="77777777" w:rsidTr="003D0970">
        <w:trPr>
          <w:trHeight w:val="255"/>
        </w:trPr>
        <w:tc>
          <w:tcPr>
            <w:tcW w:w="460" w:type="dxa"/>
            <w:gridSpan w:val="3"/>
          </w:tcPr>
          <w:p w14:paraId="67173C0F" w14:textId="77777777" w:rsidR="00C608E4" w:rsidRPr="006962EF" w:rsidRDefault="00C608E4" w:rsidP="00C608E4"/>
        </w:tc>
        <w:tc>
          <w:tcPr>
            <w:tcW w:w="8170" w:type="dxa"/>
            <w:gridSpan w:val="3"/>
          </w:tcPr>
          <w:p w14:paraId="0167F7E0" w14:textId="77777777" w:rsidR="00C608E4" w:rsidRDefault="00C608E4" w:rsidP="00C608E4">
            <w:pPr>
              <w:pStyle w:val="Location"/>
            </w:pPr>
            <w:r>
              <w:t>Sterling, Virginia</w:t>
            </w:r>
          </w:p>
          <w:p w14:paraId="0C9CF97C" w14:textId="76D954E2" w:rsidR="00C608E4" w:rsidRPr="006962EF" w:rsidRDefault="00C608E4" w:rsidP="00C608E4">
            <w:pPr>
              <w:pStyle w:val="ListParagraph"/>
            </w:pPr>
            <w:r>
              <w:t>Associate of Science Information Technology</w:t>
            </w:r>
            <w:r w:rsidR="000F231B">
              <w:t xml:space="preserve">                                                           GPA: 3.5</w:t>
            </w:r>
          </w:p>
        </w:tc>
      </w:tr>
    </w:tbl>
    <w:p w14:paraId="0C0AC6F7" w14:textId="77777777" w:rsidR="008E18D5" w:rsidRPr="00DE7766" w:rsidRDefault="008E18D5" w:rsidP="00DE7766"/>
    <w:sectPr w:rsidR="008E18D5" w:rsidRPr="00DE7766" w:rsidSect="00C608E4">
      <w:pgSz w:w="12240" w:h="15840"/>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4F7FF" w14:textId="77777777" w:rsidR="005038F8" w:rsidRDefault="005038F8" w:rsidP="00B21B69">
      <w:pPr>
        <w:spacing w:before="0" w:after="0" w:line="240" w:lineRule="auto"/>
      </w:pPr>
      <w:r>
        <w:separator/>
      </w:r>
    </w:p>
  </w:endnote>
  <w:endnote w:type="continuationSeparator" w:id="0">
    <w:p w14:paraId="479F76A6" w14:textId="77777777" w:rsidR="005038F8" w:rsidRDefault="005038F8" w:rsidP="00B21B6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B6F93B" w14:textId="77777777" w:rsidR="005038F8" w:rsidRDefault="005038F8" w:rsidP="00B21B69">
      <w:pPr>
        <w:spacing w:before="0" w:after="0" w:line="240" w:lineRule="auto"/>
      </w:pPr>
      <w:r>
        <w:separator/>
      </w:r>
    </w:p>
  </w:footnote>
  <w:footnote w:type="continuationSeparator" w:id="0">
    <w:p w14:paraId="461E562D" w14:textId="77777777" w:rsidR="005038F8" w:rsidRDefault="005038F8" w:rsidP="00B21B6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1A25F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0403E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30628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A0249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CD0D2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2E8377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D4D09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8EC15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4F63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7845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E4728"/>
    <w:multiLevelType w:val="hybridMultilevel"/>
    <w:tmpl w:val="209EB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2543B9"/>
    <w:multiLevelType w:val="hybridMultilevel"/>
    <w:tmpl w:val="B4E41328"/>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114960E2"/>
    <w:multiLevelType w:val="hybridMultilevel"/>
    <w:tmpl w:val="749E4B74"/>
    <w:lvl w:ilvl="0" w:tplc="9D80DE16">
      <w:start w:val="201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AB6A4E"/>
    <w:multiLevelType w:val="hybridMultilevel"/>
    <w:tmpl w:val="DC14A70E"/>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4" w15:restartNumberingAfterBreak="0">
    <w:nsid w:val="1EAB4CC5"/>
    <w:multiLevelType w:val="hybridMultilevel"/>
    <w:tmpl w:val="E33C12EA"/>
    <w:lvl w:ilvl="0" w:tplc="10E69C7A">
      <w:start w:val="1"/>
      <w:numFmt w:val="bulle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6566B31"/>
    <w:multiLevelType w:val="hybridMultilevel"/>
    <w:tmpl w:val="09123DB8"/>
    <w:lvl w:ilvl="0" w:tplc="9D80DE16">
      <w:start w:val="201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4416E5"/>
    <w:multiLevelType w:val="hybridMultilevel"/>
    <w:tmpl w:val="22BCDA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C722FDA"/>
    <w:multiLevelType w:val="hybridMultilevel"/>
    <w:tmpl w:val="EB302F90"/>
    <w:lvl w:ilvl="0" w:tplc="04090001">
      <w:start w:val="1"/>
      <w:numFmt w:val="bullet"/>
      <w:lvlText w:val=""/>
      <w:lvlJc w:val="left"/>
      <w:pPr>
        <w:ind w:left="1489" w:hanging="360"/>
      </w:pPr>
      <w:rPr>
        <w:rFonts w:ascii="Symbol" w:hAnsi="Symbol" w:hint="default"/>
      </w:rPr>
    </w:lvl>
    <w:lvl w:ilvl="1" w:tplc="04090003" w:tentative="1">
      <w:start w:val="1"/>
      <w:numFmt w:val="bullet"/>
      <w:lvlText w:val="o"/>
      <w:lvlJc w:val="left"/>
      <w:pPr>
        <w:ind w:left="2209" w:hanging="360"/>
      </w:pPr>
      <w:rPr>
        <w:rFonts w:ascii="Courier New" w:hAnsi="Courier New" w:cs="Courier New" w:hint="default"/>
      </w:rPr>
    </w:lvl>
    <w:lvl w:ilvl="2" w:tplc="04090005" w:tentative="1">
      <w:start w:val="1"/>
      <w:numFmt w:val="bullet"/>
      <w:lvlText w:val=""/>
      <w:lvlJc w:val="left"/>
      <w:pPr>
        <w:ind w:left="2929" w:hanging="360"/>
      </w:pPr>
      <w:rPr>
        <w:rFonts w:ascii="Wingdings" w:hAnsi="Wingdings" w:hint="default"/>
      </w:rPr>
    </w:lvl>
    <w:lvl w:ilvl="3" w:tplc="04090001" w:tentative="1">
      <w:start w:val="1"/>
      <w:numFmt w:val="bullet"/>
      <w:lvlText w:val=""/>
      <w:lvlJc w:val="left"/>
      <w:pPr>
        <w:ind w:left="3649" w:hanging="360"/>
      </w:pPr>
      <w:rPr>
        <w:rFonts w:ascii="Symbol" w:hAnsi="Symbol" w:hint="default"/>
      </w:rPr>
    </w:lvl>
    <w:lvl w:ilvl="4" w:tplc="04090003" w:tentative="1">
      <w:start w:val="1"/>
      <w:numFmt w:val="bullet"/>
      <w:lvlText w:val="o"/>
      <w:lvlJc w:val="left"/>
      <w:pPr>
        <w:ind w:left="4369" w:hanging="360"/>
      </w:pPr>
      <w:rPr>
        <w:rFonts w:ascii="Courier New" w:hAnsi="Courier New" w:cs="Courier New" w:hint="default"/>
      </w:rPr>
    </w:lvl>
    <w:lvl w:ilvl="5" w:tplc="04090005" w:tentative="1">
      <w:start w:val="1"/>
      <w:numFmt w:val="bullet"/>
      <w:lvlText w:val=""/>
      <w:lvlJc w:val="left"/>
      <w:pPr>
        <w:ind w:left="5089" w:hanging="360"/>
      </w:pPr>
      <w:rPr>
        <w:rFonts w:ascii="Wingdings" w:hAnsi="Wingdings" w:hint="default"/>
      </w:rPr>
    </w:lvl>
    <w:lvl w:ilvl="6" w:tplc="04090001" w:tentative="1">
      <w:start w:val="1"/>
      <w:numFmt w:val="bullet"/>
      <w:lvlText w:val=""/>
      <w:lvlJc w:val="left"/>
      <w:pPr>
        <w:ind w:left="5809" w:hanging="360"/>
      </w:pPr>
      <w:rPr>
        <w:rFonts w:ascii="Symbol" w:hAnsi="Symbol" w:hint="default"/>
      </w:rPr>
    </w:lvl>
    <w:lvl w:ilvl="7" w:tplc="04090003" w:tentative="1">
      <w:start w:val="1"/>
      <w:numFmt w:val="bullet"/>
      <w:lvlText w:val="o"/>
      <w:lvlJc w:val="left"/>
      <w:pPr>
        <w:ind w:left="6529" w:hanging="360"/>
      </w:pPr>
      <w:rPr>
        <w:rFonts w:ascii="Courier New" w:hAnsi="Courier New" w:cs="Courier New" w:hint="default"/>
      </w:rPr>
    </w:lvl>
    <w:lvl w:ilvl="8" w:tplc="04090005" w:tentative="1">
      <w:start w:val="1"/>
      <w:numFmt w:val="bullet"/>
      <w:lvlText w:val=""/>
      <w:lvlJc w:val="left"/>
      <w:pPr>
        <w:ind w:left="7249" w:hanging="360"/>
      </w:pPr>
      <w:rPr>
        <w:rFonts w:ascii="Wingdings" w:hAnsi="Wingdings" w:hint="default"/>
      </w:rPr>
    </w:lvl>
  </w:abstractNum>
  <w:abstractNum w:abstractNumId="18" w15:restartNumberingAfterBreak="0">
    <w:nsid w:val="457B4D7B"/>
    <w:multiLevelType w:val="hybridMultilevel"/>
    <w:tmpl w:val="6BDA2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8064EF"/>
    <w:multiLevelType w:val="hybridMultilevel"/>
    <w:tmpl w:val="FB3A7D78"/>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20" w15:restartNumberingAfterBreak="0">
    <w:nsid w:val="50BE4808"/>
    <w:multiLevelType w:val="hybridMultilevel"/>
    <w:tmpl w:val="4A8E8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2B5DD0"/>
    <w:multiLevelType w:val="hybridMultilevel"/>
    <w:tmpl w:val="6EE8404C"/>
    <w:lvl w:ilvl="0" w:tplc="204EB210">
      <w:start w:val="1"/>
      <w:numFmt w:val="bullet"/>
      <w:lvlText w:val=""/>
      <w:lvlJc w:val="left"/>
      <w:pPr>
        <w:tabs>
          <w:tab w:val="num" w:pos="360"/>
        </w:tabs>
        <w:ind w:left="360" w:hanging="360"/>
      </w:pPr>
      <w:rPr>
        <w:rFonts w:ascii="Wingdings" w:hAnsi="Wingdings" w:hint="default"/>
        <w:sz w:val="22"/>
      </w:rPr>
    </w:lvl>
    <w:lvl w:ilvl="1" w:tplc="7FC4106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754460"/>
    <w:multiLevelType w:val="hybridMultilevel"/>
    <w:tmpl w:val="C8F87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F85FD6"/>
    <w:multiLevelType w:val="hybridMultilevel"/>
    <w:tmpl w:val="3866E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25" w15:restartNumberingAfterBreak="0">
    <w:nsid w:val="6BDE6774"/>
    <w:multiLevelType w:val="hybridMultilevel"/>
    <w:tmpl w:val="4B22C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384C8D"/>
    <w:multiLevelType w:val="hybridMultilevel"/>
    <w:tmpl w:val="F95CE6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A20F94"/>
    <w:multiLevelType w:val="hybridMultilevel"/>
    <w:tmpl w:val="6994D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297642"/>
    <w:multiLevelType w:val="hybridMultilevel"/>
    <w:tmpl w:val="0DB66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9165B7"/>
    <w:multiLevelType w:val="hybridMultilevel"/>
    <w:tmpl w:val="E1ECD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abstractNum w:abstractNumId="31" w15:restartNumberingAfterBreak="0">
    <w:nsid w:val="7AFA2CD1"/>
    <w:multiLevelType w:val="hybridMultilevel"/>
    <w:tmpl w:val="108E7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DE2B48"/>
    <w:multiLevelType w:val="hybridMultilevel"/>
    <w:tmpl w:val="33BAB884"/>
    <w:lvl w:ilvl="0" w:tplc="2014ED5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6"/>
  </w:num>
  <w:num w:numId="3">
    <w:abstractNumId w:val="11"/>
  </w:num>
  <w:num w:numId="4">
    <w:abstractNumId w:val="13"/>
  </w:num>
  <w:num w:numId="5">
    <w:abstractNumId w:val="14"/>
  </w:num>
  <w:num w:numId="6">
    <w:abstractNumId w:val="24"/>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32"/>
  </w:num>
  <w:num w:numId="19">
    <w:abstractNumId w:val="10"/>
  </w:num>
  <w:num w:numId="20">
    <w:abstractNumId w:val="20"/>
  </w:num>
  <w:num w:numId="21">
    <w:abstractNumId w:val="23"/>
  </w:num>
  <w:num w:numId="22">
    <w:abstractNumId w:val="27"/>
  </w:num>
  <w:num w:numId="23">
    <w:abstractNumId w:val="22"/>
  </w:num>
  <w:num w:numId="24">
    <w:abstractNumId w:val="29"/>
  </w:num>
  <w:num w:numId="25">
    <w:abstractNumId w:val="12"/>
  </w:num>
  <w:num w:numId="26">
    <w:abstractNumId w:val="15"/>
  </w:num>
  <w:num w:numId="27">
    <w:abstractNumId w:val="31"/>
  </w:num>
  <w:num w:numId="28">
    <w:abstractNumId w:val="28"/>
  </w:num>
  <w:num w:numId="29">
    <w:abstractNumId w:val="25"/>
  </w:num>
  <w:num w:numId="30">
    <w:abstractNumId w:val="17"/>
  </w:num>
  <w:num w:numId="31">
    <w:abstractNumId w:val="26"/>
  </w:num>
  <w:num w:numId="32">
    <w:abstractNumId w:val="19"/>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86D"/>
    <w:rsid w:val="000022EB"/>
    <w:rsid w:val="000112C6"/>
    <w:rsid w:val="00046A83"/>
    <w:rsid w:val="00050B83"/>
    <w:rsid w:val="00075E73"/>
    <w:rsid w:val="00085375"/>
    <w:rsid w:val="00085EF5"/>
    <w:rsid w:val="0009346C"/>
    <w:rsid w:val="00095921"/>
    <w:rsid w:val="000B0EE9"/>
    <w:rsid w:val="000B5997"/>
    <w:rsid w:val="000B67FD"/>
    <w:rsid w:val="000D3682"/>
    <w:rsid w:val="000D6C30"/>
    <w:rsid w:val="000D721C"/>
    <w:rsid w:val="000E5966"/>
    <w:rsid w:val="000E6791"/>
    <w:rsid w:val="000F130A"/>
    <w:rsid w:val="000F231B"/>
    <w:rsid w:val="0010077D"/>
    <w:rsid w:val="00107D37"/>
    <w:rsid w:val="00116379"/>
    <w:rsid w:val="00120166"/>
    <w:rsid w:val="00130266"/>
    <w:rsid w:val="00130680"/>
    <w:rsid w:val="00131C9F"/>
    <w:rsid w:val="001468CD"/>
    <w:rsid w:val="00162C11"/>
    <w:rsid w:val="00164707"/>
    <w:rsid w:val="00186DAD"/>
    <w:rsid w:val="001944DB"/>
    <w:rsid w:val="001947E3"/>
    <w:rsid w:val="00196B80"/>
    <w:rsid w:val="001A60DD"/>
    <w:rsid w:val="001E1EA8"/>
    <w:rsid w:val="001E4A1D"/>
    <w:rsid w:val="001F0E30"/>
    <w:rsid w:val="002007F7"/>
    <w:rsid w:val="0020173F"/>
    <w:rsid w:val="002025C2"/>
    <w:rsid w:val="002152FE"/>
    <w:rsid w:val="00223DC5"/>
    <w:rsid w:val="002310BC"/>
    <w:rsid w:val="00237978"/>
    <w:rsid w:val="002456EC"/>
    <w:rsid w:val="0025418C"/>
    <w:rsid w:val="0025461B"/>
    <w:rsid w:val="002555B8"/>
    <w:rsid w:val="00277913"/>
    <w:rsid w:val="00280E81"/>
    <w:rsid w:val="00286956"/>
    <w:rsid w:val="002911C8"/>
    <w:rsid w:val="00294F4F"/>
    <w:rsid w:val="00296CD6"/>
    <w:rsid w:val="002A2569"/>
    <w:rsid w:val="002B2F19"/>
    <w:rsid w:val="002C6E01"/>
    <w:rsid w:val="002C7FA0"/>
    <w:rsid w:val="002F2D4C"/>
    <w:rsid w:val="00301257"/>
    <w:rsid w:val="00331B47"/>
    <w:rsid w:val="00344C30"/>
    <w:rsid w:val="003465FC"/>
    <w:rsid w:val="00361AFB"/>
    <w:rsid w:val="0037086D"/>
    <w:rsid w:val="00374E86"/>
    <w:rsid w:val="003A418F"/>
    <w:rsid w:val="003B43DB"/>
    <w:rsid w:val="003B5861"/>
    <w:rsid w:val="003C65DD"/>
    <w:rsid w:val="003C6B9D"/>
    <w:rsid w:val="003D0970"/>
    <w:rsid w:val="003E5A1D"/>
    <w:rsid w:val="003F5303"/>
    <w:rsid w:val="003F6CF7"/>
    <w:rsid w:val="004034F0"/>
    <w:rsid w:val="00404B7F"/>
    <w:rsid w:val="0041118B"/>
    <w:rsid w:val="00413F3C"/>
    <w:rsid w:val="00440C5F"/>
    <w:rsid w:val="00447D8F"/>
    <w:rsid w:val="00447ED9"/>
    <w:rsid w:val="00460A83"/>
    <w:rsid w:val="00470E81"/>
    <w:rsid w:val="00472A7E"/>
    <w:rsid w:val="004B09C8"/>
    <w:rsid w:val="004B103E"/>
    <w:rsid w:val="004B1CF1"/>
    <w:rsid w:val="004B7FEF"/>
    <w:rsid w:val="004C29E9"/>
    <w:rsid w:val="005007C4"/>
    <w:rsid w:val="005038F8"/>
    <w:rsid w:val="00516BCD"/>
    <w:rsid w:val="00524FB5"/>
    <w:rsid w:val="00530F6C"/>
    <w:rsid w:val="00534381"/>
    <w:rsid w:val="00537683"/>
    <w:rsid w:val="0054097A"/>
    <w:rsid w:val="0054216D"/>
    <w:rsid w:val="00543584"/>
    <w:rsid w:val="005445D0"/>
    <w:rsid w:val="0055017B"/>
    <w:rsid w:val="00574996"/>
    <w:rsid w:val="00580865"/>
    <w:rsid w:val="005A405F"/>
    <w:rsid w:val="005C3F66"/>
    <w:rsid w:val="005C5D33"/>
    <w:rsid w:val="005D020D"/>
    <w:rsid w:val="005D4872"/>
    <w:rsid w:val="005F096D"/>
    <w:rsid w:val="005F51C4"/>
    <w:rsid w:val="00600495"/>
    <w:rsid w:val="00607C94"/>
    <w:rsid w:val="006126A4"/>
    <w:rsid w:val="00622879"/>
    <w:rsid w:val="00631DEA"/>
    <w:rsid w:val="00647371"/>
    <w:rsid w:val="006473AF"/>
    <w:rsid w:val="006701EF"/>
    <w:rsid w:val="00681C03"/>
    <w:rsid w:val="00687373"/>
    <w:rsid w:val="006962EF"/>
    <w:rsid w:val="006970C1"/>
    <w:rsid w:val="006A6FF8"/>
    <w:rsid w:val="006B233A"/>
    <w:rsid w:val="006C611E"/>
    <w:rsid w:val="006C7D91"/>
    <w:rsid w:val="006D7883"/>
    <w:rsid w:val="006E2432"/>
    <w:rsid w:val="006E433F"/>
    <w:rsid w:val="006E6D6E"/>
    <w:rsid w:val="006F33DB"/>
    <w:rsid w:val="00700B9A"/>
    <w:rsid w:val="00711F41"/>
    <w:rsid w:val="0072178D"/>
    <w:rsid w:val="00723FC5"/>
    <w:rsid w:val="007468D2"/>
    <w:rsid w:val="00746BF7"/>
    <w:rsid w:val="0075176C"/>
    <w:rsid w:val="007545E1"/>
    <w:rsid w:val="007609F5"/>
    <w:rsid w:val="00785601"/>
    <w:rsid w:val="00787091"/>
    <w:rsid w:val="00790D50"/>
    <w:rsid w:val="0079356D"/>
    <w:rsid w:val="00795BA1"/>
    <w:rsid w:val="00797256"/>
    <w:rsid w:val="007A152E"/>
    <w:rsid w:val="007A25AF"/>
    <w:rsid w:val="007A2F12"/>
    <w:rsid w:val="007A4316"/>
    <w:rsid w:val="007C3AF7"/>
    <w:rsid w:val="007C71C8"/>
    <w:rsid w:val="007D2D7B"/>
    <w:rsid w:val="007D5AB6"/>
    <w:rsid w:val="007E659B"/>
    <w:rsid w:val="007F21FD"/>
    <w:rsid w:val="007F6802"/>
    <w:rsid w:val="00810317"/>
    <w:rsid w:val="0081035A"/>
    <w:rsid w:val="00821B9E"/>
    <w:rsid w:val="00844877"/>
    <w:rsid w:val="00847156"/>
    <w:rsid w:val="00854875"/>
    <w:rsid w:val="008629ED"/>
    <w:rsid w:val="00877E72"/>
    <w:rsid w:val="00884602"/>
    <w:rsid w:val="0089091E"/>
    <w:rsid w:val="00890A77"/>
    <w:rsid w:val="008B4743"/>
    <w:rsid w:val="008C0293"/>
    <w:rsid w:val="008D0757"/>
    <w:rsid w:val="008E18D5"/>
    <w:rsid w:val="008E298B"/>
    <w:rsid w:val="008E40BE"/>
    <w:rsid w:val="008F64AA"/>
    <w:rsid w:val="009035A2"/>
    <w:rsid w:val="0090731C"/>
    <w:rsid w:val="00907793"/>
    <w:rsid w:val="00930170"/>
    <w:rsid w:val="00937A0F"/>
    <w:rsid w:val="00950DFA"/>
    <w:rsid w:val="0095473D"/>
    <w:rsid w:val="009548CA"/>
    <w:rsid w:val="00977DD0"/>
    <w:rsid w:val="00987217"/>
    <w:rsid w:val="00987819"/>
    <w:rsid w:val="009A41B0"/>
    <w:rsid w:val="009A7303"/>
    <w:rsid w:val="009B7E91"/>
    <w:rsid w:val="009C73E8"/>
    <w:rsid w:val="009D3A9E"/>
    <w:rsid w:val="009E0318"/>
    <w:rsid w:val="009E146C"/>
    <w:rsid w:val="009E3F7B"/>
    <w:rsid w:val="009F2EAC"/>
    <w:rsid w:val="009F4CF1"/>
    <w:rsid w:val="00A051C5"/>
    <w:rsid w:val="00A07D6A"/>
    <w:rsid w:val="00A2428F"/>
    <w:rsid w:val="00A378FD"/>
    <w:rsid w:val="00A61814"/>
    <w:rsid w:val="00A74FAE"/>
    <w:rsid w:val="00A8279E"/>
    <w:rsid w:val="00A8294C"/>
    <w:rsid w:val="00A83246"/>
    <w:rsid w:val="00A84E65"/>
    <w:rsid w:val="00A931EF"/>
    <w:rsid w:val="00AA06D9"/>
    <w:rsid w:val="00AA71BA"/>
    <w:rsid w:val="00AB2565"/>
    <w:rsid w:val="00AC26FD"/>
    <w:rsid w:val="00AC7BB8"/>
    <w:rsid w:val="00AE5171"/>
    <w:rsid w:val="00AF1166"/>
    <w:rsid w:val="00AF1168"/>
    <w:rsid w:val="00B03134"/>
    <w:rsid w:val="00B21B69"/>
    <w:rsid w:val="00B226DA"/>
    <w:rsid w:val="00B2424E"/>
    <w:rsid w:val="00B337D9"/>
    <w:rsid w:val="00B378CC"/>
    <w:rsid w:val="00B47643"/>
    <w:rsid w:val="00B54803"/>
    <w:rsid w:val="00B75CEF"/>
    <w:rsid w:val="00B9480B"/>
    <w:rsid w:val="00B95F35"/>
    <w:rsid w:val="00BA2301"/>
    <w:rsid w:val="00BB4F37"/>
    <w:rsid w:val="00BF0E46"/>
    <w:rsid w:val="00BF5755"/>
    <w:rsid w:val="00C069B4"/>
    <w:rsid w:val="00C12715"/>
    <w:rsid w:val="00C302EE"/>
    <w:rsid w:val="00C45B0F"/>
    <w:rsid w:val="00C55F0B"/>
    <w:rsid w:val="00C608E4"/>
    <w:rsid w:val="00C70107"/>
    <w:rsid w:val="00C85874"/>
    <w:rsid w:val="00C85F68"/>
    <w:rsid w:val="00C965ED"/>
    <w:rsid w:val="00CA21CA"/>
    <w:rsid w:val="00CC3109"/>
    <w:rsid w:val="00CC7F8C"/>
    <w:rsid w:val="00CD22BE"/>
    <w:rsid w:val="00CD357C"/>
    <w:rsid w:val="00CF10E2"/>
    <w:rsid w:val="00CF2038"/>
    <w:rsid w:val="00CF4816"/>
    <w:rsid w:val="00CF7B0C"/>
    <w:rsid w:val="00D15162"/>
    <w:rsid w:val="00D279F9"/>
    <w:rsid w:val="00D34723"/>
    <w:rsid w:val="00D449BA"/>
    <w:rsid w:val="00D4662D"/>
    <w:rsid w:val="00D47B6B"/>
    <w:rsid w:val="00D54ACD"/>
    <w:rsid w:val="00D54F84"/>
    <w:rsid w:val="00D720EA"/>
    <w:rsid w:val="00D72751"/>
    <w:rsid w:val="00D86DC2"/>
    <w:rsid w:val="00D92440"/>
    <w:rsid w:val="00D96893"/>
    <w:rsid w:val="00D97489"/>
    <w:rsid w:val="00DA670B"/>
    <w:rsid w:val="00DA6A1D"/>
    <w:rsid w:val="00DC13E5"/>
    <w:rsid w:val="00DC1CF0"/>
    <w:rsid w:val="00DE7766"/>
    <w:rsid w:val="00DF1E67"/>
    <w:rsid w:val="00E06B4E"/>
    <w:rsid w:val="00E12A9C"/>
    <w:rsid w:val="00E33FCE"/>
    <w:rsid w:val="00E37CEA"/>
    <w:rsid w:val="00E442E0"/>
    <w:rsid w:val="00E47A6A"/>
    <w:rsid w:val="00E53571"/>
    <w:rsid w:val="00E66613"/>
    <w:rsid w:val="00E706CB"/>
    <w:rsid w:val="00E72166"/>
    <w:rsid w:val="00E93637"/>
    <w:rsid w:val="00E96DA3"/>
    <w:rsid w:val="00EA16A1"/>
    <w:rsid w:val="00EA3232"/>
    <w:rsid w:val="00EB393C"/>
    <w:rsid w:val="00EC6BFF"/>
    <w:rsid w:val="00EC7701"/>
    <w:rsid w:val="00EF2901"/>
    <w:rsid w:val="00EF74A4"/>
    <w:rsid w:val="00F14A01"/>
    <w:rsid w:val="00F256D6"/>
    <w:rsid w:val="00F342DD"/>
    <w:rsid w:val="00F34C25"/>
    <w:rsid w:val="00F3571C"/>
    <w:rsid w:val="00F3769C"/>
    <w:rsid w:val="00F41048"/>
    <w:rsid w:val="00F4107C"/>
    <w:rsid w:val="00F42644"/>
    <w:rsid w:val="00F510D1"/>
    <w:rsid w:val="00F619CA"/>
    <w:rsid w:val="00F76FD7"/>
    <w:rsid w:val="00F837C1"/>
    <w:rsid w:val="00F8443C"/>
    <w:rsid w:val="00F86837"/>
    <w:rsid w:val="00FB1318"/>
    <w:rsid w:val="00FC331C"/>
    <w:rsid w:val="00FD7FDC"/>
    <w:rsid w:val="00FF4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0375E7"/>
  <w15:docId w15:val="{3713491D-584B-4FBB-8D81-A5A08A846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116379"/>
    <w:pPr>
      <w:spacing w:before="40" w:after="40" w:line="276" w:lineRule="auto"/>
    </w:pPr>
    <w:rPr>
      <w:rFonts w:asciiTheme="minorHAnsi" w:hAnsiTheme="minorHAnsi"/>
      <w:spacing w:val="10"/>
      <w:sz w:val="16"/>
      <w:szCs w:val="16"/>
    </w:rPr>
  </w:style>
  <w:style w:type="paragraph" w:styleId="Heading1">
    <w:name w:val="heading 1"/>
    <w:basedOn w:val="Normal"/>
    <w:next w:val="Normal"/>
    <w:qFormat/>
    <w:rsid w:val="00D72751"/>
    <w:pPr>
      <w:spacing w:before="80" w:after="60"/>
      <w:outlineLvl w:val="0"/>
    </w:pPr>
    <w:rPr>
      <w:rFonts w:asciiTheme="majorHAnsi" w:hAnsiTheme="majorHAnsi"/>
      <w:caps/>
      <w:sz w:val="18"/>
    </w:rPr>
  </w:style>
  <w:style w:type="paragraph" w:styleId="Heading2">
    <w:name w:val="heading 2"/>
    <w:basedOn w:val="Normal"/>
    <w:next w:val="Normal"/>
    <w:qFormat/>
    <w:rsid w:val="00116379"/>
    <w:pPr>
      <w:spacing w:before="80"/>
      <w:outlineLvl w:val="1"/>
    </w:pPr>
    <w:rPr>
      <w:b/>
    </w:rPr>
  </w:style>
  <w:style w:type="paragraph" w:styleId="Heading3">
    <w:name w:val="heading 3"/>
    <w:basedOn w:val="Normal"/>
    <w:next w:val="Normal"/>
    <w:semiHidden/>
    <w:unhideWhenUsed/>
    <w:rsid w:val="00D97489"/>
    <w:pPr>
      <w:keepNext/>
      <w:spacing w:before="240" w:after="60"/>
      <w:outlineLvl w:val="2"/>
    </w:pPr>
    <w:rPr>
      <w:rFonts w:ascii="Arial" w:hAnsi="Arial" w:cs="Arial"/>
      <w:b/>
      <w:bCs/>
      <w:sz w:val="26"/>
      <w:szCs w:val="26"/>
    </w:rPr>
  </w:style>
  <w:style w:type="paragraph" w:styleId="Heading6">
    <w:name w:val="heading 6"/>
    <w:basedOn w:val="Normal"/>
    <w:next w:val="Normal"/>
    <w:semiHidden/>
    <w:unhideWhenUsed/>
    <w:rsid w:val="00D4662D"/>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ContactInfo">
    <w:name w:val="Contact Info"/>
    <w:basedOn w:val="Normal"/>
    <w:qFormat/>
    <w:rsid w:val="00116379"/>
    <w:pPr>
      <w:spacing w:after="240"/>
      <w:contextualSpacing/>
    </w:pPr>
  </w:style>
  <w:style w:type="paragraph" w:customStyle="1" w:styleId="Dates">
    <w:name w:val="Dates"/>
    <w:basedOn w:val="Normal"/>
    <w:qFormat/>
    <w:rsid w:val="00116379"/>
    <w:pPr>
      <w:spacing w:before="80"/>
      <w:jc w:val="right"/>
    </w:pPr>
  </w:style>
  <w:style w:type="paragraph" w:customStyle="1" w:styleId="Location">
    <w:name w:val="Location"/>
    <w:basedOn w:val="Normal"/>
    <w:link w:val="LocationChar"/>
    <w:unhideWhenUsed/>
    <w:qFormat/>
    <w:rsid w:val="002911C8"/>
    <w:rPr>
      <w:i/>
    </w:rPr>
  </w:style>
  <w:style w:type="character" w:customStyle="1" w:styleId="LocationChar">
    <w:name w:val="Location Char"/>
    <w:basedOn w:val="DefaultParagraphFont"/>
    <w:link w:val="Location"/>
    <w:rsid w:val="00116379"/>
    <w:rPr>
      <w:rFonts w:asciiTheme="minorHAnsi" w:hAnsiTheme="minorHAnsi"/>
      <w:i/>
      <w:spacing w:val="10"/>
      <w:sz w:val="16"/>
      <w:szCs w:val="16"/>
    </w:rPr>
  </w:style>
  <w:style w:type="paragraph" w:styleId="ListParagraph">
    <w:name w:val="List Paragraph"/>
    <w:basedOn w:val="Normal"/>
    <w:uiPriority w:val="34"/>
    <w:qFormat/>
    <w:rsid w:val="00116379"/>
    <w:pPr>
      <w:numPr>
        <w:numId w:val="18"/>
      </w:numPr>
      <w:spacing w:after="120"/>
      <w:ind w:left="360"/>
    </w:pPr>
  </w:style>
  <w:style w:type="character" w:styleId="PlaceholderText">
    <w:name w:val="Placeholder Text"/>
    <w:basedOn w:val="DefaultParagraphFont"/>
    <w:uiPriority w:val="99"/>
    <w:semiHidden/>
    <w:rsid w:val="007D5AB6"/>
    <w:rPr>
      <w:color w:val="808080"/>
    </w:rPr>
  </w:style>
  <w:style w:type="table" w:styleId="TableGrid">
    <w:name w:val="Table Grid"/>
    <w:basedOn w:val="TableNormal"/>
    <w:rsid w:val="002869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21B69"/>
    <w:pPr>
      <w:tabs>
        <w:tab w:val="center" w:pos="4680"/>
        <w:tab w:val="right" w:pos="9360"/>
      </w:tabs>
      <w:spacing w:before="0" w:after="0" w:line="240" w:lineRule="auto"/>
    </w:pPr>
  </w:style>
  <w:style w:type="character" w:customStyle="1" w:styleId="HeaderChar">
    <w:name w:val="Header Char"/>
    <w:basedOn w:val="DefaultParagraphFont"/>
    <w:link w:val="Header"/>
    <w:rsid w:val="00B21B69"/>
    <w:rPr>
      <w:rFonts w:asciiTheme="minorHAnsi" w:hAnsiTheme="minorHAnsi"/>
      <w:spacing w:val="10"/>
      <w:sz w:val="16"/>
      <w:szCs w:val="16"/>
    </w:rPr>
  </w:style>
  <w:style w:type="paragraph" w:styleId="Footer">
    <w:name w:val="footer"/>
    <w:basedOn w:val="Normal"/>
    <w:link w:val="FooterChar"/>
    <w:unhideWhenUsed/>
    <w:rsid w:val="00B21B69"/>
    <w:pPr>
      <w:tabs>
        <w:tab w:val="center" w:pos="4680"/>
        <w:tab w:val="right" w:pos="9360"/>
      </w:tabs>
      <w:spacing w:before="0" w:after="0" w:line="240" w:lineRule="auto"/>
    </w:pPr>
  </w:style>
  <w:style w:type="character" w:customStyle="1" w:styleId="FooterChar">
    <w:name w:val="Footer Char"/>
    <w:basedOn w:val="DefaultParagraphFont"/>
    <w:link w:val="Footer"/>
    <w:rsid w:val="00B21B69"/>
    <w:rPr>
      <w:rFonts w:asciiTheme="minorHAnsi" w:hAnsiTheme="minorHAnsi"/>
      <w:spacing w:val="10"/>
      <w:sz w:val="16"/>
      <w:szCs w:val="16"/>
    </w:rPr>
  </w:style>
  <w:style w:type="table" w:styleId="PlainTable5">
    <w:name w:val="Plain Table 5"/>
    <w:basedOn w:val="TableNormal"/>
    <w:uiPriority w:val="45"/>
    <w:rsid w:val="007C3AF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C3AF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C3AF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7C3AF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C3AF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C3AF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76982">
      <w:bodyDiv w:val="1"/>
      <w:marLeft w:val="0"/>
      <w:marRight w:val="0"/>
      <w:marTop w:val="0"/>
      <w:marBottom w:val="0"/>
      <w:divBdr>
        <w:top w:val="none" w:sz="0" w:space="0" w:color="auto"/>
        <w:left w:val="none" w:sz="0" w:space="0" w:color="auto"/>
        <w:bottom w:val="none" w:sz="0" w:space="0" w:color="auto"/>
        <w:right w:val="none" w:sz="0" w:space="0" w:color="auto"/>
      </w:divBdr>
    </w:div>
    <w:div w:id="324670171">
      <w:bodyDiv w:val="1"/>
      <w:marLeft w:val="0"/>
      <w:marRight w:val="0"/>
      <w:marTop w:val="0"/>
      <w:marBottom w:val="0"/>
      <w:divBdr>
        <w:top w:val="none" w:sz="0" w:space="0" w:color="auto"/>
        <w:left w:val="none" w:sz="0" w:space="0" w:color="auto"/>
        <w:bottom w:val="none" w:sz="0" w:space="0" w:color="auto"/>
        <w:right w:val="none" w:sz="0" w:space="0" w:color="auto"/>
      </w:divBdr>
    </w:div>
    <w:div w:id="84744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haibi\AppData\Roaming\Microsoft\Templates\Computer%20programmer%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0ADE27A7-4A32-4FCE-A9CF-AEE1D4DD3E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C:\Users\Sohaibi\AppData\Roaming\Microsoft\Templates\Computer programmer resume.dotx</Template>
  <TotalTime>22</TotalTime>
  <Pages>2</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Computer programmer resume</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programmer resume</dc:title>
  <dc:creator>Sohaibi</dc:creator>
  <cp:keywords/>
  <cp:lastModifiedBy>Microsoft Office User</cp:lastModifiedBy>
  <cp:revision>7</cp:revision>
  <cp:lastPrinted>2004-03-09T22:36:00Z</cp:lastPrinted>
  <dcterms:created xsi:type="dcterms:W3CDTF">2019-08-08T02:47:00Z</dcterms:created>
  <dcterms:modified xsi:type="dcterms:W3CDTF">2019-09-11T15:37:00Z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TC063695171033</vt:lpwstr>
  </property>
</Properties>
</file>