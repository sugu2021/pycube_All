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4" w:type="pct"/>
        <w:tblInd w:w="-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31"/>
        <w:gridCol w:w="723"/>
        <w:gridCol w:w="6190"/>
      </w:tblGrid>
      <w:tr w:rsidR="00B93310" w:rsidRPr="005152F2" w14:paraId="66B44442" w14:textId="77777777" w:rsidTr="00231C47">
        <w:tc>
          <w:tcPr>
            <w:tcW w:w="3031" w:type="dxa"/>
          </w:tcPr>
          <w:sdt>
            <w:sdtPr>
              <w:alias w:val="Your Name:"/>
              <w:tag w:val="Your Name:"/>
              <w:id w:val="-1220516334"/>
              <w:placeholder>
                <w:docPart w:val="A49964F704037F4F8BA8AFA0034FA16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69B66E0F" w14:textId="77777777" w:rsidR="00B93310" w:rsidRPr="005152F2" w:rsidRDefault="00231C47" w:rsidP="003856C9">
                <w:pPr>
                  <w:pStyle w:val="Heading1"/>
                </w:pPr>
                <w:r>
                  <w:t>Pulluri, Rishika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31"/>
            </w:tblGrid>
            <w:tr w:rsidR="00441EB9" w:rsidRPr="005152F2" w14:paraId="74C1163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6A93774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BC07E80" wp14:editId="42C1ADAC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C1BCEAD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iE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lAA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5JnDwPsAAADhAQAA&#10;EwAAAAAAAAAAAAAAAAAAAAAAW0NvbnRlbnRfVHlwZXNdLnhtbFBLAQItABQABgAIAAAAIQAjsmrh&#10;1wAAAJQBAAALAAAAAAAAAAAAAAAAACwBAABfcmVscy8ucmVsc1BLAQItABQABgAIAAAAIQD92Dx+&#10;IRQAAENyAAAOAAAAAAAAAAAAAAAAACw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53244C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E7EE55F" w14:textId="77777777" w:rsidR="00441EB9" w:rsidRDefault="00231C47" w:rsidP="00231C47">
                  <w:pPr>
                    <w:pStyle w:val="Heading3"/>
                  </w:pPr>
                  <w:r>
                    <w:t>rp24776@email.vccs.edu</w:t>
                  </w:r>
                </w:p>
              </w:tc>
            </w:tr>
            <w:tr w:rsidR="00441EB9" w:rsidRPr="005152F2" w14:paraId="31C7F44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4865DC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B3069AA" wp14:editId="2B5271DB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FDC45CB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I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B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FF92AA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EF24976" w14:textId="77777777" w:rsidR="00441EB9" w:rsidRDefault="00231C47" w:rsidP="00231C47">
                  <w:pPr>
                    <w:pStyle w:val="Heading3"/>
                  </w:pPr>
                  <w:r>
                    <w:t>5712587065</w:t>
                  </w:r>
                </w:p>
              </w:tc>
            </w:tr>
            <w:tr w:rsidR="005A7E57" w:rsidRPr="005152F2" w14:paraId="48B59AC8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4E53881" w14:textId="77777777" w:rsidR="005A7E57" w:rsidRDefault="005A7E57" w:rsidP="00D11C4D"/>
              </w:tc>
            </w:tr>
            <w:tr w:rsidR="00463463" w:rsidRPr="005152F2" w14:paraId="069E0A6B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9FFD666" w14:textId="77777777" w:rsidR="005A7E57" w:rsidRDefault="003B76E2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D93600774574F4292EF15FF7D194F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66D10EE6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4E6A2E5" wp14:editId="6F03F7D7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1ACCF7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D357387" w14:textId="77777777" w:rsidR="00463463" w:rsidRPr="005152F2" w:rsidRDefault="00231C47" w:rsidP="00231C47">
                  <w:r>
                    <w:t>Leadership, Microsoft Word, Financial Literacy certified.</w:t>
                  </w:r>
                </w:p>
              </w:tc>
            </w:tr>
          </w:tbl>
          <w:p w14:paraId="78024E75" w14:textId="77777777" w:rsidR="00B93310" w:rsidRPr="005152F2" w:rsidRDefault="00B93310" w:rsidP="003856C9"/>
        </w:tc>
        <w:tc>
          <w:tcPr>
            <w:tcW w:w="723" w:type="dxa"/>
          </w:tcPr>
          <w:p w14:paraId="0B88E96D" w14:textId="77777777" w:rsidR="00B93310" w:rsidRPr="005152F2" w:rsidRDefault="00B93310" w:rsidP="00231C47">
            <w:pPr>
              <w:jc w:val="both"/>
            </w:pPr>
          </w:p>
        </w:tc>
        <w:tc>
          <w:tcPr>
            <w:tcW w:w="6190" w:type="dxa"/>
          </w:tcPr>
          <w:tbl>
            <w:tblPr>
              <w:tblW w:w="624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242"/>
            </w:tblGrid>
            <w:tr w:rsidR="008F6337" w14:paraId="4846E9D6" w14:textId="77777777" w:rsidTr="00231C47">
              <w:trPr>
                <w:trHeight w:val="4104"/>
              </w:trPr>
              <w:tc>
                <w:tcPr>
                  <w:tcW w:w="624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E6FA516" w14:textId="0EBD49B7" w:rsidR="008F6337" w:rsidRPr="005152F2" w:rsidRDefault="003B76E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802F493C2658843A5B2F2A28F0613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370DCD5D" w14:textId="12448BC4" w:rsidR="00824A4D" w:rsidRDefault="00824A4D" w:rsidP="00231C47">
                  <w:pPr>
                    <w:pStyle w:val="Heading5"/>
                  </w:pPr>
                  <w:r>
                    <w:t>Kohl’s</w:t>
                  </w:r>
                </w:p>
                <w:p w14:paraId="6AB28F94" w14:textId="78B4CF8D" w:rsidR="00824A4D" w:rsidRDefault="00824A4D" w:rsidP="00824A4D">
                  <w:r>
                    <w:t>Service Associate</w:t>
                  </w:r>
                </w:p>
                <w:p w14:paraId="4B8B3E52" w14:textId="34D3E8D5" w:rsidR="00824A4D" w:rsidRDefault="00824A4D" w:rsidP="00824A4D">
                  <w:r>
                    <w:t>09/08/2019 – present</w:t>
                  </w:r>
                </w:p>
                <w:p w14:paraId="37E2B16C" w14:textId="40981084" w:rsidR="00824A4D" w:rsidRPr="00824A4D" w:rsidRDefault="00824A4D" w:rsidP="00824A4D">
                  <w:r>
                    <w:t>Worked in omni fulfillment (managing online orders, cashiering, packaging, receiving and stocking merchandise)</w:t>
                  </w:r>
                </w:p>
                <w:p w14:paraId="278C4553" w14:textId="77777777" w:rsidR="00824A4D" w:rsidRDefault="00824A4D" w:rsidP="00231C47">
                  <w:pPr>
                    <w:pStyle w:val="Heading5"/>
                  </w:pPr>
                </w:p>
                <w:p w14:paraId="4B4C4124" w14:textId="77777777" w:rsidR="00824A4D" w:rsidRDefault="00824A4D" w:rsidP="00231C47">
                  <w:pPr>
                    <w:pStyle w:val="Heading5"/>
                  </w:pPr>
                </w:p>
                <w:p w14:paraId="476BE090" w14:textId="77777777" w:rsidR="00824A4D" w:rsidRDefault="00824A4D" w:rsidP="00231C47">
                  <w:pPr>
                    <w:pStyle w:val="Heading5"/>
                  </w:pPr>
                </w:p>
                <w:p w14:paraId="3C1CF018" w14:textId="77777777" w:rsidR="00231C47" w:rsidRDefault="00231C47" w:rsidP="00231C47">
                  <w:pPr>
                    <w:pStyle w:val="Heading5"/>
                  </w:pPr>
                  <w:r>
                    <w:t>TJ Maxx</w:t>
                  </w:r>
                </w:p>
                <w:p w14:paraId="3D339DEA" w14:textId="77777777" w:rsidR="00231C47" w:rsidRDefault="00231C47" w:rsidP="00231C47">
                  <w:r>
                    <w:t>Sales Associate</w:t>
                  </w:r>
                </w:p>
                <w:p w14:paraId="003DE1A5" w14:textId="77777777" w:rsidR="00231C47" w:rsidRDefault="00231C47" w:rsidP="00231C47">
                  <w:r>
                    <w:t>07/15/2015 – 08/30/2015</w:t>
                  </w:r>
                </w:p>
                <w:p w14:paraId="61061CEE" w14:textId="77777777" w:rsidR="00231C47" w:rsidRDefault="00231C47" w:rsidP="00231C47">
                  <w:r>
                    <w:t>I assisted in customer service, cashiered, organized merchandise, sold credit cards, and participated in other day-to-day needs of the business.</w:t>
                  </w:r>
                </w:p>
                <w:p w14:paraId="4290B3D3" w14:textId="77777777" w:rsidR="00231C47" w:rsidRDefault="00231C47" w:rsidP="00231C47"/>
                <w:p w14:paraId="6805F9A4" w14:textId="569C892F" w:rsidR="00F7558F" w:rsidRDefault="00F7558F" w:rsidP="00F7558F">
                  <w:pPr>
                    <w:jc w:val="both"/>
                  </w:pPr>
                </w:p>
              </w:tc>
            </w:tr>
            <w:tr w:rsidR="008F6337" w14:paraId="6C1C453B" w14:textId="77777777" w:rsidTr="00231C47">
              <w:trPr>
                <w:trHeight w:val="3672"/>
              </w:trPr>
              <w:tc>
                <w:tcPr>
                  <w:tcW w:w="624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38587BD" w14:textId="77777777" w:rsidR="008F6337" w:rsidRPr="005152F2" w:rsidRDefault="003B76E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B8579EC4DD171E4DB460130E3C360E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14B54510" w14:textId="77777777" w:rsidR="00231C47" w:rsidRDefault="00231C47" w:rsidP="00231C47">
                  <w:pPr>
                    <w:pStyle w:val="Heading5"/>
                  </w:pPr>
                  <w:r>
                    <w:t>George Mason University – ADVANCE partnership – will start in January 2020</w:t>
                  </w:r>
                </w:p>
                <w:p w14:paraId="092743C4" w14:textId="77777777" w:rsidR="00231C47" w:rsidRPr="00AA05B4" w:rsidRDefault="00231C47" w:rsidP="00231C47"/>
                <w:p w14:paraId="425F7E96" w14:textId="77777777" w:rsidR="00231C47" w:rsidRDefault="00231C47" w:rsidP="00231C47">
                  <w:pPr>
                    <w:pStyle w:val="Heading5"/>
                  </w:pPr>
                  <w:r>
                    <w:t xml:space="preserve">Northern Virginia Community College </w:t>
                  </w:r>
                </w:p>
                <w:p w14:paraId="648805CD" w14:textId="77777777" w:rsidR="00231C47" w:rsidRDefault="00231C47" w:rsidP="00231C47">
                  <w:r>
                    <w:t>Business Administration A.S.</w:t>
                  </w:r>
                </w:p>
                <w:p w14:paraId="515363FC" w14:textId="77777777" w:rsidR="00231C47" w:rsidRDefault="00231C47" w:rsidP="00231C47">
                  <w:r>
                    <w:t>GPA: 3.778</w:t>
                  </w:r>
                </w:p>
                <w:p w14:paraId="072FA493" w14:textId="77777777" w:rsidR="00231C47" w:rsidRPr="00980BBF" w:rsidRDefault="00231C47" w:rsidP="00231C47">
                  <w:r>
                    <w:t>Presidential Scholars 2019 and Dean’s List 2018-2019</w:t>
                  </w:r>
                </w:p>
                <w:p w14:paraId="49C94FB4" w14:textId="77777777" w:rsidR="00231C47" w:rsidRDefault="00231C47" w:rsidP="00231C47"/>
                <w:p w14:paraId="4B037DFD" w14:textId="77777777" w:rsidR="00231C47" w:rsidRDefault="00231C47" w:rsidP="00231C47">
                  <w:r>
                    <w:t xml:space="preserve">Briar Woods High School </w:t>
                  </w:r>
                </w:p>
                <w:p w14:paraId="60052554" w14:textId="77777777" w:rsidR="00231C47" w:rsidRDefault="00231C47" w:rsidP="00231C47">
                  <w:r>
                    <w:t>Top 5% of class</w:t>
                  </w:r>
                </w:p>
                <w:p w14:paraId="4076003A" w14:textId="77777777" w:rsidR="00231C47" w:rsidRDefault="00231C47" w:rsidP="00231C47">
                  <w:r>
                    <w:t>GPA: 4.46</w:t>
                  </w:r>
                </w:p>
                <w:p w14:paraId="09F37C74" w14:textId="77777777" w:rsidR="00231C47" w:rsidRDefault="00231C47" w:rsidP="00231C47">
                  <w:r>
                    <w:t>National Honor Society, National Science Honor Society, AP Scholar with Distinction award</w:t>
                  </w:r>
                </w:p>
                <w:p w14:paraId="676A17B4" w14:textId="77777777" w:rsidR="008F6337" w:rsidRDefault="008F6337" w:rsidP="00824A4D">
                  <w:pPr>
                    <w:jc w:val="both"/>
                  </w:pPr>
                </w:p>
              </w:tc>
            </w:tr>
            <w:tr w:rsidR="008F6337" w14:paraId="128689B2" w14:textId="77777777" w:rsidTr="00747B28">
              <w:trPr>
                <w:trHeight w:val="8519"/>
              </w:trPr>
              <w:tc>
                <w:tcPr>
                  <w:tcW w:w="6242" w:type="dxa"/>
                </w:tcPr>
                <w:p w14:paraId="1398D768" w14:textId="77777777" w:rsidR="008F6337" w:rsidRPr="005152F2" w:rsidRDefault="003B76E2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E008C20C6EC91A4CB31EE278B4803B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698C64B4" w14:textId="77777777" w:rsidR="00231C47" w:rsidRDefault="00231C47" w:rsidP="00231C47">
                  <w:r>
                    <w:t xml:space="preserve">Debate Captain </w:t>
                  </w:r>
                </w:p>
                <w:p w14:paraId="4A0048DF" w14:textId="77777777" w:rsidR="00231C47" w:rsidRDefault="00231C47" w:rsidP="00231C47">
                  <w:r>
                    <w:t>Competed in many tournaments, mentored and assisted team with speeches, speaking skills, organized and planned meetings.</w:t>
                  </w:r>
                </w:p>
                <w:p w14:paraId="07F87A0B" w14:textId="77777777" w:rsidR="00231C47" w:rsidRDefault="00231C47" w:rsidP="00231C47">
                  <w:r>
                    <w:t xml:space="preserve"> </w:t>
                  </w:r>
                </w:p>
                <w:p w14:paraId="626EA21B" w14:textId="77777777" w:rsidR="00231C47" w:rsidRDefault="00231C47" w:rsidP="00231C47">
                  <w:r>
                    <w:t>National Society of Collegiate Scholars – 2019 –present</w:t>
                  </w:r>
                </w:p>
                <w:p w14:paraId="494DC2CB" w14:textId="77777777" w:rsidR="00231C47" w:rsidRDefault="00231C47" w:rsidP="00231C47"/>
                <w:p w14:paraId="4736CF8B" w14:textId="77777777" w:rsidR="00231C47" w:rsidRDefault="00231C47" w:rsidP="00231C47">
                  <w:r>
                    <w:t>Presidential Scholars – 2019 to present</w:t>
                  </w:r>
                </w:p>
                <w:p w14:paraId="2F0CE4B8" w14:textId="77777777" w:rsidR="00231C47" w:rsidRDefault="00231C47" w:rsidP="00231C47"/>
                <w:p w14:paraId="1CAF43C2" w14:textId="77777777" w:rsidR="00231C47" w:rsidRDefault="00231C47" w:rsidP="00231C47">
                  <w:r>
                    <w:t>National English Honors Society Vice President</w:t>
                  </w:r>
                </w:p>
                <w:p w14:paraId="0AC725F3" w14:textId="77777777" w:rsidR="00231C47" w:rsidRDefault="00231C47" w:rsidP="00231C47">
                  <w:r>
                    <w:t>Organized meetings to analyze various types of literature, helped team with English-related essays and tasks, etc.</w:t>
                  </w:r>
                </w:p>
                <w:p w14:paraId="15077ECC" w14:textId="77777777" w:rsidR="00231C47" w:rsidRDefault="00231C47" w:rsidP="00231C47"/>
                <w:p w14:paraId="5B980F55" w14:textId="77777777" w:rsidR="00231C47" w:rsidRDefault="00231C47" w:rsidP="00231C47">
                  <w:r>
                    <w:t>Table Tennis Club Co-captain</w:t>
                  </w:r>
                </w:p>
                <w:p w14:paraId="739104B2" w14:textId="77777777" w:rsidR="00231C47" w:rsidRDefault="00231C47" w:rsidP="00231C47"/>
                <w:p w14:paraId="1D6E122F" w14:textId="77777777" w:rsidR="00231C47" w:rsidRDefault="00231C47" w:rsidP="00231C47">
                  <w:r>
                    <w:t>Student Literacy Council Member</w:t>
                  </w:r>
                </w:p>
                <w:p w14:paraId="22BC4FBF" w14:textId="77777777" w:rsidR="00231C47" w:rsidRDefault="00231C47" w:rsidP="00231C47">
                  <w:r>
                    <w:t xml:space="preserve">Raised books for annual book drive, participated in book competitions, etc. </w:t>
                  </w:r>
                </w:p>
                <w:p w14:paraId="2D4C0E7B" w14:textId="77777777" w:rsidR="00231C47" w:rsidRDefault="00231C47" w:rsidP="00231C47">
                  <w:pPr>
                    <w:jc w:val="both"/>
                  </w:pPr>
                </w:p>
                <w:p w14:paraId="59D45215" w14:textId="77777777" w:rsidR="00231C47" w:rsidRDefault="00231C47" w:rsidP="00231C47">
                  <w:r>
                    <w:t>Model UN team</w:t>
                  </w:r>
                </w:p>
                <w:p w14:paraId="415DE1D2" w14:textId="77777777" w:rsidR="00231C47" w:rsidRDefault="00231C47" w:rsidP="00231C47">
                  <w:r>
                    <w:t>Participated in tournaments, learned about and mock participating in writing and implementing UN policy.</w:t>
                  </w:r>
                </w:p>
                <w:p w14:paraId="49AD083C" w14:textId="77777777" w:rsidR="00231C47" w:rsidRDefault="00231C47" w:rsidP="00231C47"/>
                <w:p w14:paraId="0E21C290" w14:textId="086D303D" w:rsidR="008F6337" w:rsidRDefault="00747B28" w:rsidP="00231C47">
                  <w:r>
                    <w:t xml:space="preserve">NVCC </w:t>
                  </w:r>
                  <w:r w:rsidR="00231C47">
                    <w:t>UN Ambassadors club</w:t>
                  </w:r>
                </w:p>
                <w:p w14:paraId="4031BCD8" w14:textId="77777777" w:rsidR="00231C47" w:rsidRDefault="00231C47" w:rsidP="00231C47"/>
                <w:p w14:paraId="4F267C97" w14:textId="5FE0416A" w:rsidR="00231C47" w:rsidRDefault="00747B28" w:rsidP="00231C47">
                  <w:r>
                    <w:t xml:space="preserve">NVCC </w:t>
                  </w:r>
                  <w:bookmarkStart w:id="0" w:name="_GoBack"/>
                  <w:bookmarkEnd w:id="0"/>
                  <w:r w:rsidR="00231C47">
                    <w:t>Forensics team</w:t>
                  </w:r>
                </w:p>
              </w:tc>
            </w:tr>
          </w:tbl>
          <w:p w14:paraId="4E5D272A" w14:textId="77777777" w:rsidR="008F6337" w:rsidRPr="005152F2" w:rsidRDefault="008F6337" w:rsidP="003856C9"/>
        </w:tc>
      </w:tr>
    </w:tbl>
    <w:p w14:paraId="61481576" w14:textId="77777777" w:rsidR="000440AA" w:rsidRDefault="000440AA" w:rsidP="0019561F">
      <w:pPr>
        <w:pStyle w:val="NoSpacing"/>
      </w:pPr>
    </w:p>
    <w:p w14:paraId="2CAB7530" w14:textId="537F9A1C" w:rsidR="00E941EF" w:rsidRDefault="000440AA" w:rsidP="00F7558F">
      <w:pPr>
        <w:pStyle w:val="NoSpacing"/>
        <w:ind w:left="3600" w:firstLine="720"/>
        <w:jc w:val="both"/>
        <w:outlineLvl w:val="0"/>
      </w:pPr>
      <w:r>
        <w:t>Claude Moore Community Builders – Special Olympics Virginia</w:t>
      </w:r>
    </w:p>
    <w:p w14:paraId="4537AC02" w14:textId="3ADA57D3" w:rsidR="000440AA" w:rsidRDefault="000440AA" w:rsidP="000440AA">
      <w:pPr>
        <w:pStyle w:val="NoSpacing"/>
        <w:ind w:left="5040"/>
        <w:jc w:val="both"/>
      </w:pPr>
      <w:r>
        <w:t>Participated in many volunteer events to help the community like farm expos, fundraisers, etc.</w:t>
      </w:r>
    </w:p>
    <w:p w14:paraId="3FD7A1F7" w14:textId="77777777" w:rsidR="00747B28" w:rsidRDefault="00747B28" w:rsidP="000440AA">
      <w:pPr>
        <w:pStyle w:val="NoSpacing"/>
        <w:ind w:left="5040"/>
        <w:jc w:val="both"/>
      </w:pPr>
    </w:p>
    <w:p w14:paraId="24B27E0C" w14:textId="17CF57EF" w:rsidR="00747B28" w:rsidRDefault="00747B28" w:rsidP="000440AA">
      <w:pPr>
        <w:pStyle w:val="NoSpacing"/>
        <w:ind w:left="5040"/>
        <w:jc w:val="both"/>
      </w:pPr>
      <w:r>
        <w:tab/>
        <w:t>NVCC History Club</w:t>
      </w:r>
    </w:p>
    <w:sectPr w:rsidR="00747B28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9F898" w14:textId="77777777" w:rsidR="003B76E2" w:rsidRDefault="003B76E2" w:rsidP="003856C9">
      <w:pPr>
        <w:spacing w:after="0" w:line="240" w:lineRule="auto"/>
      </w:pPr>
      <w:r>
        <w:separator/>
      </w:r>
    </w:p>
  </w:endnote>
  <w:endnote w:type="continuationSeparator" w:id="0">
    <w:p w14:paraId="7987492A" w14:textId="77777777" w:rsidR="003B76E2" w:rsidRDefault="003B76E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8C083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8FB9DDC" wp14:editId="67E3FC6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D07D452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I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UA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5JnDwPsAAADhAQAAEwAAAAAAAAAAAAAAAAAAAAAAW0NvbnRlbnRfVHlwZXNdLnhtbFBL&#10;AQItABQABgAIAAAAIQAjsmrh1wAAAJQBAAALAAAAAAAAAAAAAAAAACwBAABfcmVscy8ucmVsc1BL&#10;AQItABQABgAIAAAAIQDysAFuwhkAAM+zAAAOAAAAAAAAAAAAAAAAACw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747B28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AE119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C1A8474" wp14:editId="4058199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AABFA8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Q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UA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C4A50" w14:textId="77777777" w:rsidR="003B76E2" w:rsidRDefault="003B76E2" w:rsidP="003856C9">
      <w:pPr>
        <w:spacing w:after="0" w:line="240" w:lineRule="auto"/>
      </w:pPr>
      <w:r>
        <w:separator/>
      </w:r>
    </w:p>
  </w:footnote>
  <w:footnote w:type="continuationSeparator" w:id="0">
    <w:p w14:paraId="7EB77F75" w14:textId="77777777" w:rsidR="003B76E2" w:rsidRDefault="003B76E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C4FD4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9991A12" wp14:editId="118A12B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5102B3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4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IwA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DkmcPA+wAAAOEBAAATAAAAAAAAAAAAAAAAAAAAAABbQ29udGVudF9UeXBlc10ueG1sUEsBAi0A&#10;FAAGAAgAAAAhACOyauHXAAAAlAEAAAsAAAAAAAAAAAAAAAAALAEAAF9yZWxzLy5yZWxzUEsBAi0A&#10;FAAGAAgAAAAhAIR5TBieFgAArawAAA4AAAAAAAAAAAAAAAAALA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D87B4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056E272" wp14:editId="1039FFE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C1E267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qA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Q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47"/>
    <w:rsid w:val="000440AA"/>
    <w:rsid w:val="00052BE1"/>
    <w:rsid w:val="0007412A"/>
    <w:rsid w:val="0010199E"/>
    <w:rsid w:val="001765FE"/>
    <w:rsid w:val="0019561F"/>
    <w:rsid w:val="001B32D2"/>
    <w:rsid w:val="00231C47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B76E2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47B28"/>
    <w:rsid w:val="00764277"/>
    <w:rsid w:val="00772B15"/>
    <w:rsid w:val="007803B7"/>
    <w:rsid w:val="007B2F5C"/>
    <w:rsid w:val="007C5F05"/>
    <w:rsid w:val="00824A4D"/>
    <w:rsid w:val="00832043"/>
    <w:rsid w:val="00832F81"/>
    <w:rsid w:val="008C7CA2"/>
    <w:rsid w:val="008F6337"/>
    <w:rsid w:val="009E6DCC"/>
    <w:rsid w:val="00A42F91"/>
    <w:rsid w:val="00AF1258"/>
    <w:rsid w:val="00B01E52"/>
    <w:rsid w:val="00B550FC"/>
    <w:rsid w:val="00B85871"/>
    <w:rsid w:val="00B93310"/>
    <w:rsid w:val="00BC1F18"/>
    <w:rsid w:val="00BD2E58"/>
    <w:rsid w:val="00BD66A9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7558F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D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rithapulluri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964F704037F4F8BA8AFA0034FA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8AC67-F086-3A4A-ABB8-C9A180CE37ED}"/>
      </w:docPartPr>
      <w:docPartBody>
        <w:p w:rsidR="00D80BB4" w:rsidRDefault="0085423F">
          <w:pPr>
            <w:pStyle w:val="A49964F704037F4F8BA8AFA0034FA164"/>
          </w:pPr>
          <w:r w:rsidRPr="005152F2">
            <w:t>Your Name</w:t>
          </w:r>
        </w:p>
      </w:docPartBody>
    </w:docPart>
    <w:docPart>
      <w:docPartPr>
        <w:name w:val="FD93600774574F4292EF15FF7D19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D5324-E3E3-2A4C-991B-87729E2EB556}"/>
      </w:docPartPr>
      <w:docPartBody>
        <w:p w:rsidR="00D80BB4" w:rsidRDefault="0085423F">
          <w:pPr>
            <w:pStyle w:val="FD93600774574F4292EF15FF7D194F31"/>
          </w:pPr>
          <w:r>
            <w:t>Skills</w:t>
          </w:r>
        </w:p>
      </w:docPartBody>
    </w:docPart>
    <w:docPart>
      <w:docPartPr>
        <w:name w:val="C802F493C2658843A5B2F2A28F061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828D7-C853-1943-9A87-72A280794448}"/>
      </w:docPartPr>
      <w:docPartBody>
        <w:p w:rsidR="00D80BB4" w:rsidRDefault="0085423F">
          <w:pPr>
            <w:pStyle w:val="C802F493C2658843A5B2F2A28F0613EF"/>
          </w:pPr>
          <w:r w:rsidRPr="005152F2">
            <w:t>Experience</w:t>
          </w:r>
        </w:p>
      </w:docPartBody>
    </w:docPart>
    <w:docPart>
      <w:docPartPr>
        <w:name w:val="B8579EC4DD171E4DB460130E3C360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CF4D6-0D6A-B042-8346-331C117EEFF6}"/>
      </w:docPartPr>
      <w:docPartBody>
        <w:p w:rsidR="00D80BB4" w:rsidRDefault="0085423F">
          <w:pPr>
            <w:pStyle w:val="B8579EC4DD171E4DB460130E3C360E9C"/>
          </w:pPr>
          <w:r w:rsidRPr="005152F2">
            <w:t>Education</w:t>
          </w:r>
        </w:p>
      </w:docPartBody>
    </w:docPart>
    <w:docPart>
      <w:docPartPr>
        <w:name w:val="E008C20C6EC91A4CB31EE278B4803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A90B7-7519-A949-A03D-3E0B86B6000B}"/>
      </w:docPartPr>
      <w:docPartBody>
        <w:p w:rsidR="00D80BB4" w:rsidRDefault="0085423F">
          <w:pPr>
            <w:pStyle w:val="E008C20C6EC91A4CB31EE278B4803B47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3F"/>
    <w:rsid w:val="000E11F2"/>
    <w:rsid w:val="0085423F"/>
    <w:rsid w:val="00D01D02"/>
    <w:rsid w:val="00D80BB4"/>
    <w:rsid w:val="00E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9964F704037F4F8BA8AFA0034FA164">
    <w:name w:val="A49964F704037F4F8BA8AFA0034FA164"/>
  </w:style>
  <w:style w:type="paragraph" w:customStyle="1" w:styleId="07B72C34DD29414F94ECF7DDBEB172E8">
    <w:name w:val="07B72C34DD29414F94ECF7DDBEB172E8"/>
  </w:style>
  <w:style w:type="paragraph" w:customStyle="1" w:styleId="0F8A6B9531679F44A72C046A252E14C5">
    <w:name w:val="0F8A6B9531679F44A72C046A252E14C5"/>
  </w:style>
  <w:style w:type="paragraph" w:customStyle="1" w:styleId="6AFDC1805D552D42BFEABD1C7145D094">
    <w:name w:val="6AFDC1805D552D42BFEABD1C7145D094"/>
  </w:style>
  <w:style w:type="paragraph" w:customStyle="1" w:styleId="3F6B46B28DC8F54E85F01F4171541E7C">
    <w:name w:val="3F6B46B28DC8F54E85F01F4171541E7C"/>
  </w:style>
  <w:style w:type="paragraph" w:customStyle="1" w:styleId="CA56D94E0EACC442A175DB00D7DC6E17">
    <w:name w:val="CA56D94E0EACC442A175DB00D7DC6E17"/>
  </w:style>
  <w:style w:type="paragraph" w:customStyle="1" w:styleId="F4D6E6125B6998498C0B731C65AE1209">
    <w:name w:val="F4D6E6125B6998498C0B731C65AE1209"/>
  </w:style>
  <w:style w:type="paragraph" w:customStyle="1" w:styleId="FD93600774574F4292EF15FF7D194F31">
    <w:name w:val="FD93600774574F4292EF15FF7D194F31"/>
  </w:style>
  <w:style w:type="paragraph" w:customStyle="1" w:styleId="6AB09BD806433749921BBEB76352ADE2">
    <w:name w:val="6AB09BD806433749921BBEB76352ADE2"/>
  </w:style>
  <w:style w:type="paragraph" w:customStyle="1" w:styleId="C802F493C2658843A5B2F2A28F0613EF">
    <w:name w:val="C802F493C2658843A5B2F2A28F0613EF"/>
  </w:style>
  <w:style w:type="paragraph" w:customStyle="1" w:styleId="D93E2493E692F947B9D1A3C4AD14096E">
    <w:name w:val="D93E2493E692F947B9D1A3C4AD14096E"/>
  </w:style>
  <w:style w:type="paragraph" w:customStyle="1" w:styleId="3B07C40A9069D548AFD16E44959D7747">
    <w:name w:val="3B07C40A9069D548AFD16E44959D7747"/>
  </w:style>
  <w:style w:type="paragraph" w:customStyle="1" w:styleId="9574638BC671C54192CC726300A25F72">
    <w:name w:val="9574638BC671C54192CC726300A25F72"/>
  </w:style>
  <w:style w:type="paragraph" w:customStyle="1" w:styleId="8CAE4CC24F45184E8005D0016868595A">
    <w:name w:val="8CAE4CC24F45184E8005D0016868595A"/>
  </w:style>
  <w:style w:type="paragraph" w:customStyle="1" w:styleId="76F6176461226543BC5C508EF0840A1A">
    <w:name w:val="76F6176461226543BC5C508EF0840A1A"/>
  </w:style>
  <w:style w:type="paragraph" w:customStyle="1" w:styleId="96A4ABA35B85904BA54E43A65F32088B">
    <w:name w:val="96A4ABA35B85904BA54E43A65F32088B"/>
  </w:style>
  <w:style w:type="paragraph" w:customStyle="1" w:styleId="B8579EC4DD171E4DB460130E3C360E9C">
    <w:name w:val="B8579EC4DD171E4DB460130E3C360E9C"/>
  </w:style>
  <w:style w:type="paragraph" w:customStyle="1" w:styleId="399DCC5E5D5C88478AC8CE7C88336D2A">
    <w:name w:val="399DCC5E5D5C88478AC8CE7C88336D2A"/>
  </w:style>
  <w:style w:type="paragraph" w:customStyle="1" w:styleId="EC1A4F419048DD498E503CCF2228B18F">
    <w:name w:val="EC1A4F419048DD498E503CCF2228B18F"/>
  </w:style>
  <w:style w:type="paragraph" w:customStyle="1" w:styleId="B904DED3ECE1B0449C94335DEB177A07">
    <w:name w:val="B904DED3ECE1B0449C94335DEB177A07"/>
  </w:style>
  <w:style w:type="paragraph" w:customStyle="1" w:styleId="E008C20C6EC91A4CB31EE278B4803B47">
    <w:name w:val="E008C20C6EC91A4CB31EE278B4803B47"/>
  </w:style>
  <w:style w:type="paragraph" w:customStyle="1" w:styleId="8D4EDDD83EF9C84F80D3956302ABA9AC">
    <w:name w:val="8D4EDDD83EF9C84F80D3956302ABA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13</TotalTime>
  <Pages>2</Pages>
  <Words>266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Pulluri, Rishika</dc:creator>
  <cp:keywords/>
  <dc:description/>
  <cp:lastModifiedBy>Pulluri, Rishi</cp:lastModifiedBy>
  <cp:revision>5</cp:revision>
  <cp:lastPrinted>2019-09-09T13:08:00Z</cp:lastPrinted>
  <dcterms:created xsi:type="dcterms:W3CDTF">2019-09-05T15:05:00Z</dcterms:created>
  <dcterms:modified xsi:type="dcterms:W3CDTF">2019-09-19T15:53:00Z</dcterms:modified>
</cp:coreProperties>
</file>