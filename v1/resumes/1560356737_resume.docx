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E83A0" w14:textId="77777777" w:rsidR="001B6437" w:rsidRDefault="001B6437" w:rsidP="001B6437">
      <w:pPr>
        <w:pStyle w:val="Title"/>
      </w:pPr>
      <w:bookmarkStart w:id="0" w:name="_Hlk524623280"/>
      <w:bookmarkStart w:id="1" w:name="_GoBack"/>
      <w:bookmarkEnd w:id="1"/>
      <w:r>
        <w:t>Daniel Green</w:t>
      </w:r>
    </w:p>
    <w:p w14:paraId="36EC5516" w14:textId="77777777" w:rsidR="001B6437" w:rsidRDefault="001B6437" w:rsidP="001B6437">
      <w:r>
        <w:t>1015 Lois Lane, Harrisonburg, VA 22801 | (703)-517-8960 | green5dm@dukes.jmu</w:t>
      </w:r>
    </w:p>
    <w:sdt>
      <w:sdtPr>
        <w:alias w:val="Education:"/>
        <w:tag w:val="Education:"/>
        <w:id w:val="807127995"/>
        <w:placeholder>
          <w:docPart w:val="071C5CC90152487AAF255B9B928C60A1"/>
        </w:placeholder>
        <w:temporary/>
        <w:showingPlcHdr/>
        <w15:appearance w15:val="hidden"/>
      </w:sdtPr>
      <w:sdtEndPr/>
      <w:sdtContent>
        <w:p w14:paraId="2388FD2B" w14:textId="77777777" w:rsidR="001B6437" w:rsidRDefault="001B6437" w:rsidP="001B6437">
          <w:pPr>
            <w:pStyle w:val="Heading1"/>
          </w:pPr>
          <w:r>
            <w:t>Education</w:t>
          </w:r>
        </w:p>
      </w:sdtContent>
    </w:sdt>
    <w:p w14:paraId="59651BBC" w14:textId="012AA5DE" w:rsidR="001B6437" w:rsidRDefault="001B6437" w:rsidP="001B6437">
      <w:pPr>
        <w:pStyle w:val="Heading2"/>
      </w:pPr>
      <w:r>
        <w:t>James Madison University | Expected Graduation: May 2020</w:t>
      </w:r>
    </w:p>
    <w:p w14:paraId="16E5CF38" w14:textId="77777777" w:rsidR="001B6437" w:rsidRDefault="001B6437" w:rsidP="001B6437">
      <w:pPr>
        <w:pStyle w:val="ListBullet"/>
      </w:pPr>
      <w:r>
        <w:t>Major: Bachelor of Science in Engineering (ABET Accredited)</w:t>
      </w:r>
    </w:p>
    <w:p w14:paraId="094B5B9B" w14:textId="5FD8626F" w:rsidR="001B6437" w:rsidRDefault="001B6437" w:rsidP="001B6437">
      <w:pPr>
        <w:pStyle w:val="Heading2"/>
      </w:pPr>
      <w:r>
        <w:t>Northern Virginia Community college | August 2015 – May 2017</w:t>
      </w:r>
    </w:p>
    <w:p w14:paraId="2B060EFE" w14:textId="77777777" w:rsidR="001B6437" w:rsidRDefault="001B6437" w:rsidP="001B6437">
      <w:pPr>
        <w:pStyle w:val="ListBullet"/>
      </w:pPr>
      <w:r>
        <w:t>Major: Associate of Science in Electrical Engineering</w:t>
      </w:r>
    </w:p>
    <w:p w14:paraId="2279FD44" w14:textId="507C4FCE" w:rsidR="001B6437" w:rsidRDefault="001B6437" w:rsidP="001B6437">
      <w:pPr>
        <w:pStyle w:val="Heading2"/>
      </w:pPr>
      <w:r>
        <w:t>Auburn University | August 2014 – May 2015</w:t>
      </w:r>
    </w:p>
    <w:p w14:paraId="3CF5EF1F" w14:textId="77777777" w:rsidR="001B6437" w:rsidRDefault="001B6437" w:rsidP="001B6437">
      <w:pPr>
        <w:pStyle w:val="ListBullet"/>
      </w:pPr>
      <w:r>
        <w:t>Major: Bachelor of Science in Chemical Engineering (ABET Accredited)</w:t>
      </w:r>
    </w:p>
    <w:sdt>
      <w:sdtPr>
        <w:alias w:val="Experience:"/>
        <w:tag w:val="Experience:"/>
        <w:id w:val="171684534"/>
        <w:placeholder>
          <w:docPart w:val="4E6B39A79FB04622AA19D1694F02B825"/>
        </w:placeholder>
        <w:temporary/>
        <w:showingPlcHdr/>
        <w15:appearance w15:val="hidden"/>
      </w:sdtPr>
      <w:sdtEndPr/>
      <w:sdtContent>
        <w:p w14:paraId="41E354CC" w14:textId="77777777" w:rsidR="001B6437" w:rsidRDefault="001B6437" w:rsidP="001B6437">
          <w:pPr>
            <w:pStyle w:val="Heading1"/>
          </w:pPr>
          <w:r>
            <w:t>Experience</w:t>
          </w:r>
        </w:p>
      </w:sdtContent>
    </w:sdt>
    <w:p w14:paraId="4938FC76" w14:textId="74D79645" w:rsidR="001B6437" w:rsidRDefault="001B6437" w:rsidP="001B6437">
      <w:pPr>
        <w:pStyle w:val="Heading2"/>
      </w:pPr>
      <w:r>
        <w:t>Intern, Electrical Engineering | JBA Consulting Engineers, Las Vegas, NV | June 2016 – August 2016</w:t>
      </w:r>
    </w:p>
    <w:p w14:paraId="2A3A195A" w14:textId="77777777" w:rsidR="001B6437" w:rsidRDefault="001B6437" w:rsidP="001B6437">
      <w:pPr>
        <w:pStyle w:val="ListBullet"/>
      </w:pPr>
      <w:r>
        <w:t>Shadowed a senior engineer to learn about the processes of designing circuits within a floor plan, creating panel schedules, visiting job sites for verification</w:t>
      </w:r>
    </w:p>
    <w:p w14:paraId="11EB6D69" w14:textId="77777777" w:rsidR="001B6437" w:rsidRDefault="001B6437" w:rsidP="001B6437">
      <w:pPr>
        <w:pStyle w:val="ListBullet"/>
      </w:pPr>
      <w:r>
        <w:t>Used AutoCAD and Revit to add and label circuits to floor plans. Excel was used for creating panel schedules</w:t>
      </w:r>
    </w:p>
    <w:p w14:paraId="0FD11536" w14:textId="5F64FCFC" w:rsidR="001B6437" w:rsidRDefault="001B6437" w:rsidP="001B6437">
      <w:pPr>
        <w:pStyle w:val="Heading2"/>
      </w:pPr>
      <w:r>
        <w:t>Human powered vehicle project (Team Leader) | James Madison University | January 2018 – May 2018</w:t>
      </w:r>
    </w:p>
    <w:p w14:paraId="632777B4" w14:textId="77777777" w:rsidR="001B6437" w:rsidRDefault="001B6437" w:rsidP="001B6437">
      <w:pPr>
        <w:pStyle w:val="ListBullet"/>
      </w:pPr>
      <w:r>
        <w:t xml:space="preserve">Managed a group of ten undergraduate engineers in a project focused on designing a human powered vehicle for a young girl with physical disabilities. </w:t>
      </w:r>
    </w:p>
    <w:p w14:paraId="7C283257" w14:textId="77777777" w:rsidR="001B6437" w:rsidRDefault="001B6437" w:rsidP="001B6437">
      <w:pPr>
        <w:pStyle w:val="ListBullet"/>
      </w:pPr>
      <w:r>
        <w:t>Responsible for delegating roles and tasks within the team, making executive decisions if a consensus could not be reached for design aspects, facilitating communication within the team</w:t>
      </w:r>
    </w:p>
    <w:p w14:paraId="2D2040C6" w14:textId="77777777" w:rsidR="001B6437" w:rsidRDefault="001B6437" w:rsidP="001B6437">
      <w:pPr>
        <w:pStyle w:val="ListBullet"/>
        <w:numPr>
          <w:ilvl w:val="0"/>
          <w:numId w:val="0"/>
        </w:numPr>
        <w:ind w:left="216" w:hanging="216"/>
      </w:pPr>
    </w:p>
    <w:p w14:paraId="4961A77F" w14:textId="7C63FB9E" w:rsidR="001B6437" w:rsidRDefault="001B6437" w:rsidP="001B6437">
      <w:pPr>
        <w:pStyle w:val="Heading2"/>
      </w:pPr>
      <w:r>
        <w:t>Waiter | Clyde’s willow creek farm | April 2012 – August 2017</w:t>
      </w:r>
    </w:p>
    <w:p w14:paraId="42639C7C" w14:textId="77777777" w:rsidR="001B6437" w:rsidRDefault="001B6437" w:rsidP="001B6437">
      <w:pPr>
        <w:pStyle w:val="Heading1"/>
      </w:pPr>
      <w:r>
        <w:t>Clubs and Organizations</w:t>
      </w:r>
    </w:p>
    <w:p w14:paraId="027729BA" w14:textId="77777777" w:rsidR="001B6437" w:rsidRDefault="001B6437" w:rsidP="001B6437">
      <w:pPr>
        <w:pStyle w:val="Heading3"/>
        <w:numPr>
          <w:ilvl w:val="0"/>
          <w:numId w:val="18"/>
        </w:numPr>
      </w:pPr>
      <w:r>
        <w:t>The International Fraternity of Phi Gamma Delta, JMU, Member January 2018-present</w:t>
      </w:r>
    </w:p>
    <w:p w14:paraId="30886E88" w14:textId="77777777" w:rsidR="001B6437" w:rsidRPr="00C66CE2" w:rsidRDefault="001B6437" w:rsidP="001B6437">
      <w:pPr>
        <w:pStyle w:val="ListParagraph"/>
        <w:numPr>
          <w:ilvl w:val="0"/>
          <w:numId w:val="18"/>
        </w:numPr>
      </w:pPr>
      <w:r>
        <w:t>Men’s Club Rugby, JMU, Member September 2017 - present</w:t>
      </w:r>
    </w:p>
    <w:p w14:paraId="7D052674" w14:textId="77777777" w:rsidR="001B6437" w:rsidRDefault="001B6437" w:rsidP="001B6437">
      <w:pPr>
        <w:pStyle w:val="Heading1"/>
      </w:pPr>
    </w:p>
    <w:p w14:paraId="49A1392F" w14:textId="77777777" w:rsidR="001B6437" w:rsidRDefault="001B6437" w:rsidP="001B6437">
      <w:pPr>
        <w:pStyle w:val="Heading1"/>
      </w:pPr>
      <w:r>
        <w:t>Volunteering</w:t>
      </w:r>
    </w:p>
    <w:p w14:paraId="491BA274" w14:textId="77777777" w:rsidR="001B6437" w:rsidRDefault="001B6437" w:rsidP="001B6437">
      <w:pPr>
        <w:pStyle w:val="ListBullet"/>
        <w:numPr>
          <w:ilvl w:val="1"/>
          <w:numId w:val="17"/>
        </w:numPr>
      </w:pPr>
      <w:r>
        <w:t>Patient Support Services at INOVA Fairfax Hospital, Falls Church, VA</w:t>
      </w:r>
    </w:p>
    <w:p w14:paraId="443428F0" w14:textId="77777777" w:rsidR="001B6437" w:rsidRDefault="001B6437" w:rsidP="001B6437">
      <w:pPr>
        <w:pStyle w:val="ListBullet"/>
        <w:numPr>
          <w:ilvl w:val="2"/>
          <w:numId w:val="17"/>
        </w:numPr>
      </w:pPr>
      <w:r>
        <w:t>June 2011 – August 2011</w:t>
      </w:r>
    </w:p>
    <w:p w14:paraId="20134F23" w14:textId="77777777" w:rsidR="001B6437" w:rsidRDefault="001B6437" w:rsidP="001B6437">
      <w:pPr>
        <w:pStyle w:val="ListBullet"/>
        <w:numPr>
          <w:ilvl w:val="2"/>
          <w:numId w:val="17"/>
        </w:numPr>
      </w:pPr>
      <w:r>
        <w:t>June 2012 – August 2012</w:t>
      </w:r>
    </w:p>
    <w:p w14:paraId="1FCFC44A" w14:textId="77777777" w:rsidR="001B6437" w:rsidRDefault="001B6437" w:rsidP="001B6437">
      <w:pPr>
        <w:pStyle w:val="Heading1"/>
      </w:pPr>
      <w:r>
        <w:lastRenderedPageBreak/>
        <w:t>Skills</w:t>
      </w:r>
    </w:p>
    <w:p w14:paraId="00AA04CE" w14:textId="77777777" w:rsidR="001B6437" w:rsidRDefault="001B6437" w:rsidP="001B6437">
      <w:pPr>
        <w:pStyle w:val="ListBullet"/>
        <w:numPr>
          <w:ilvl w:val="1"/>
          <w:numId w:val="17"/>
        </w:numPr>
      </w:pPr>
      <w:r>
        <w:t>Fluent in: Microsoft Office Suite</w:t>
      </w:r>
    </w:p>
    <w:p w14:paraId="158715F9" w14:textId="77777777" w:rsidR="001B6437" w:rsidRDefault="001B6437" w:rsidP="001B6437">
      <w:pPr>
        <w:pStyle w:val="ListBullet"/>
        <w:numPr>
          <w:ilvl w:val="1"/>
          <w:numId w:val="17"/>
        </w:numPr>
      </w:pPr>
      <w:r>
        <w:t>Proficient in: Java, C++</w:t>
      </w:r>
    </w:p>
    <w:p w14:paraId="7A62C1B4" w14:textId="4C180733" w:rsidR="001B6437" w:rsidRDefault="001B6437" w:rsidP="001B6437">
      <w:pPr>
        <w:pStyle w:val="ListBullet"/>
        <w:numPr>
          <w:ilvl w:val="1"/>
          <w:numId w:val="17"/>
        </w:numPr>
      </w:pPr>
      <w:r>
        <w:t>Basic knowledge of: AutoCAD, SolidWorks, Revit</w:t>
      </w:r>
    </w:p>
    <w:bookmarkEnd w:id="0"/>
    <w:p w14:paraId="1ED735C4" w14:textId="77777777" w:rsidR="00302A2C" w:rsidRPr="00302A2C" w:rsidRDefault="00302A2C" w:rsidP="00302A2C">
      <w:pPr>
        <w:pStyle w:val="Signature"/>
      </w:pPr>
    </w:p>
    <w:sectPr w:rsidR="00302A2C" w:rsidRPr="00302A2C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F5E7B" w14:textId="77777777" w:rsidR="00617AAC" w:rsidRDefault="00617AAC">
      <w:pPr>
        <w:spacing w:after="0"/>
      </w:pPr>
      <w:r>
        <w:separator/>
      </w:r>
    </w:p>
  </w:endnote>
  <w:endnote w:type="continuationSeparator" w:id="0">
    <w:p w14:paraId="594B03AA" w14:textId="77777777" w:rsidR="00617AAC" w:rsidRDefault="00617A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94D92" w14:textId="77777777"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807E8" w14:textId="77777777" w:rsidR="00617AAC" w:rsidRDefault="00617AAC">
      <w:pPr>
        <w:spacing w:after="0"/>
      </w:pPr>
      <w:r>
        <w:separator/>
      </w:r>
    </w:p>
  </w:footnote>
  <w:footnote w:type="continuationSeparator" w:id="0">
    <w:p w14:paraId="52E4A071" w14:textId="77777777" w:rsidR="00617AAC" w:rsidRDefault="00617A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C41D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A034AD0"/>
    <w:multiLevelType w:val="multilevel"/>
    <w:tmpl w:val="19401C24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CCC6EAD"/>
    <w:multiLevelType w:val="hybridMultilevel"/>
    <w:tmpl w:val="63180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4"/>
  </w:num>
  <w:num w:numId="15">
    <w:abstractNumId w:val="13"/>
  </w:num>
  <w:num w:numId="16">
    <w:abstractNumId w:val="10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46"/>
    <w:rsid w:val="0004462D"/>
    <w:rsid w:val="000D5AB1"/>
    <w:rsid w:val="001B6437"/>
    <w:rsid w:val="002045EB"/>
    <w:rsid w:val="00293B83"/>
    <w:rsid w:val="00302A2C"/>
    <w:rsid w:val="00381669"/>
    <w:rsid w:val="00396B06"/>
    <w:rsid w:val="0043007A"/>
    <w:rsid w:val="00462CC9"/>
    <w:rsid w:val="0052105A"/>
    <w:rsid w:val="00617AAC"/>
    <w:rsid w:val="00673C35"/>
    <w:rsid w:val="006A3CE7"/>
    <w:rsid w:val="006E6C46"/>
    <w:rsid w:val="0076387D"/>
    <w:rsid w:val="008F15C5"/>
    <w:rsid w:val="00965D17"/>
    <w:rsid w:val="00A27383"/>
    <w:rsid w:val="00A736B0"/>
    <w:rsid w:val="00AF57D6"/>
    <w:rsid w:val="00C83E3C"/>
    <w:rsid w:val="00D02A74"/>
    <w:rsid w:val="00D905F1"/>
    <w:rsid w:val="00D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CAE6"/>
  <w15:chartTrackingRefBased/>
  <w15:docId w15:val="{D13CBEB8-3CB8-4262-98FE-7EDAF7C1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64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1B6437"/>
    <w:rPr>
      <w:rFonts w:asciiTheme="majorHAnsi" w:eastAsiaTheme="majorEastAsia" w:hAnsiTheme="majorHAnsi" w:cstheme="majorBidi"/>
      <w:color w:val="1C515A" w:themeColor="accent1" w:themeShade="7F"/>
      <w:sz w:val="24"/>
      <w:szCs w:val="24"/>
      <w:lang w:eastAsia="ja-JP"/>
    </w:rPr>
  </w:style>
  <w:style w:type="paragraph" w:styleId="ListBullet">
    <w:name w:val="List Bullet"/>
    <w:basedOn w:val="Normal"/>
    <w:uiPriority w:val="10"/>
    <w:unhideWhenUsed/>
    <w:qFormat/>
    <w:rsid w:val="001B6437"/>
    <w:pPr>
      <w:numPr>
        <w:numId w:val="17"/>
      </w:numPr>
      <w:spacing w:after="240" w:line="288" w:lineRule="auto"/>
      <w:contextualSpacing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1B6437"/>
    <w:pPr>
      <w:spacing w:after="240"/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met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1C5CC90152487AAF255B9B928C6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C751B-0E99-4F9D-86AE-4C596CD4E826}"/>
      </w:docPartPr>
      <w:docPartBody>
        <w:p w:rsidR="008A32E9" w:rsidRDefault="00EB11CC" w:rsidP="00EB11CC">
          <w:pPr>
            <w:pStyle w:val="071C5CC90152487AAF255B9B928C60A1"/>
          </w:pPr>
          <w:r>
            <w:t>Education</w:t>
          </w:r>
        </w:p>
      </w:docPartBody>
    </w:docPart>
    <w:docPart>
      <w:docPartPr>
        <w:name w:val="4E6B39A79FB04622AA19D1694F02B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017E6-D064-43E9-A37C-BC3F5E2DB404}"/>
      </w:docPartPr>
      <w:docPartBody>
        <w:p w:rsidR="008A32E9" w:rsidRDefault="00EB11CC" w:rsidP="00EB11CC">
          <w:pPr>
            <w:pStyle w:val="4E6B39A79FB04622AA19D1694F02B82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90"/>
    <w:rsid w:val="008A32E9"/>
    <w:rsid w:val="008B2825"/>
    <w:rsid w:val="00D86632"/>
    <w:rsid w:val="00DA7290"/>
    <w:rsid w:val="00EB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6000F3190545A69971D9F3F13C08BB">
    <w:name w:val="3B6000F3190545A69971D9F3F13C08BB"/>
  </w:style>
  <w:style w:type="paragraph" w:customStyle="1" w:styleId="EB619DA20E1F4D7AA7BFB69BAF86B959">
    <w:name w:val="EB619DA20E1F4D7AA7BFB69BAF86B959"/>
  </w:style>
  <w:style w:type="paragraph" w:customStyle="1" w:styleId="8B748A9121CE4E028883B2F58317E8F1">
    <w:name w:val="8B748A9121CE4E028883B2F58317E8F1"/>
  </w:style>
  <w:style w:type="paragraph" w:customStyle="1" w:styleId="C102566737F64B89BD404B87AB7497F1">
    <w:name w:val="C102566737F64B89BD404B87AB7497F1"/>
  </w:style>
  <w:style w:type="paragraph" w:customStyle="1" w:styleId="4DA89994CAD14325870EC2327CA17B1D">
    <w:name w:val="4DA89994CAD14325870EC2327CA17B1D"/>
  </w:style>
  <w:style w:type="paragraph" w:customStyle="1" w:styleId="869489A889F84830A6A9FDEE50B0D8FC">
    <w:name w:val="869489A889F84830A6A9FDEE50B0D8FC"/>
  </w:style>
  <w:style w:type="paragraph" w:customStyle="1" w:styleId="B598D17E27C24154B7BD096EE057FB55">
    <w:name w:val="B598D17E27C24154B7BD096EE057FB55"/>
  </w:style>
  <w:style w:type="paragraph" w:customStyle="1" w:styleId="BA811DEB52594C64AC77B58D88C55FE0">
    <w:name w:val="BA811DEB52594C64AC77B58D88C55FE0"/>
  </w:style>
  <w:style w:type="paragraph" w:customStyle="1" w:styleId="92D9ADA458E042538C986F9F9DABD2BB">
    <w:name w:val="92D9ADA458E042538C986F9F9DABD2BB"/>
  </w:style>
  <w:style w:type="paragraph" w:customStyle="1" w:styleId="2F8D2C39EE934DEAA62C8AEE893C711D">
    <w:name w:val="2F8D2C39EE934DEAA62C8AEE893C711D"/>
  </w:style>
  <w:style w:type="paragraph" w:customStyle="1" w:styleId="9A795B7BEA524D8388B7FF7FD4A8F1D9">
    <w:name w:val="9A795B7BEA524D8388B7FF7FD4A8F1D9"/>
  </w:style>
  <w:style w:type="paragraph" w:customStyle="1" w:styleId="EDB57EDD80CD44AE890D53A98626D72B">
    <w:name w:val="EDB57EDD80CD44AE890D53A98626D72B"/>
  </w:style>
  <w:style w:type="paragraph" w:customStyle="1" w:styleId="FE6248DE435D453A96A45BEEEB3AF626">
    <w:name w:val="FE6248DE435D453A96A45BEEEB3AF626"/>
  </w:style>
  <w:style w:type="paragraph" w:customStyle="1" w:styleId="071C5CC90152487AAF255B9B928C60A1">
    <w:name w:val="071C5CC90152487AAF255B9B928C60A1"/>
    <w:rsid w:val="00EB11CC"/>
  </w:style>
  <w:style w:type="paragraph" w:customStyle="1" w:styleId="4E6B39A79FB04622AA19D1694F02B825">
    <w:name w:val="4E6B39A79FB04622AA19D1694F02B825"/>
    <w:rsid w:val="00EB11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Dr. Henriques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Daniel Green</dc:creator>
  <cp:keywords/>
  <dc:description/>
  <cp:lastModifiedBy>Daniel Green</cp:lastModifiedBy>
  <cp:revision>2</cp:revision>
  <dcterms:created xsi:type="dcterms:W3CDTF">2019-06-12T16:09:00Z</dcterms:created>
  <dcterms:modified xsi:type="dcterms:W3CDTF">2019-06-12T16:09:00Z</dcterms:modified>
</cp:coreProperties>
</file>