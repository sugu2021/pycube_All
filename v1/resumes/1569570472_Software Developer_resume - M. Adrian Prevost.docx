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4897EA78" w14:textId="77777777" w:rsidTr="005263F5">
        <w:trPr>
          <w:trHeight w:val="191"/>
        </w:trPr>
        <w:tc>
          <w:tcPr>
            <w:tcW w:w="5013" w:type="dxa"/>
            <w:vAlign w:val="bottom"/>
          </w:tcPr>
          <w:p w14:paraId="1A0CD28C" w14:textId="77777777" w:rsidR="00C84833" w:rsidRPr="005263F5" w:rsidRDefault="00A54989" w:rsidP="00C84833">
            <w:pPr>
              <w:pStyle w:val="Title"/>
              <w:rPr>
                <w:sz w:val="56"/>
              </w:rPr>
            </w:pPr>
            <w:sdt>
              <w:sdtPr>
                <w:rPr>
                  <w:sz w:val="56"/>
                </w:rPr>
                <w:alias w:val="Enter first name:"/>
                <w:tag w:val="Enter first name:"/>
                <w:id w:val="1306818671"/>
                <w:placeholder>
                  <w:docPart w:val="CA63CC4A19B24B009ACC138642953B15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A202E" w:rsidRPr="005263F5">
                  <w:rPr>
                    <w:sz w:val="56"/>
                  </w:rPr>
                  <w:t>M. Adrian</w:t>
                </w:r>
              </w:sdtContent>
            </w:sdt>
            <w:r w:rsidR="00D92B95" w:rsidRPr="005263F5">
              <w:rPr>
                <w:sz w:val="56"/>
              </w:rPr>
              <w:br/>
            </w:r>
            <w:sdt>
              <w:sdtPr>
                <w:rPr>
                  <w:sz w:val="56"/>
                </w:rPr>
                <w:alias w:val="Enter last name:"/>
                <w:tag w:val="Enter last name:"/>
                <w:id w:val="-1656595288"/>
                <w:placeholder>
                  <w:docPart w:val="E1010AA13D9D4F5A8DF2BC5A50D68187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4A202E" w:rsidRPr="005263F5">
                  <w:rPr>
                    <w:sz w:val="56"/>
                  </w:rPr>
                  <w:t>Prevost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1FF30540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8F60AFD" w14:textId="7B7DBBD6" w:rsidR="004E2970" w:rsidRPr="009D0878" w:rsidRDefault="00A54989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1FF58738B47848F0AAF75390AFC4E538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B55428">
                        <w:t xml:space="preserve">Olympia, WA 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2108CB7" w14:textId="77777777" w:rsidR="00932D92" w:rsidRPr="009D0878" w:rsidRDefault="00932D92" w:rsidP="00B55428">
                  <w:pPr>
                    <w:pStyle w:val="Icons"/>
                    <w:jc w:val="left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9B3A2B5" wp14:editId="2B75F6F6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5FE5E7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AA96888" w14:textId="77777777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10EF0936912440CEAB3413100AB69130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91D27A4" w14:textId="77777777" w:rsidR="00932D92" w:rsidRPr="009D0878" w:rsidRDefault="00666909" w:rsidP="00932D92">
                      <w:pPr>
                        <w:pStyle w:val="ContactInfo"/>
                      </w:pPr>
                      <w:r w:rsidRPr="00666909">
                        <w:t>(360) 464-8184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E868BAD" w14:textId="77777777" w:rsidR="00932D92" w:rsidRPr="009D0878" w:rsidRDefault="00932D92" w:rsidP="00B55428">
                  <w:pPr>
                    <w:pStyle w:val="Icons"/>
                    <w:jc w:val="left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9002D9" wp14:editId="1ACA239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BE398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79AC652" w14:textId="77777777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4F909597AFAF4CF1A705E6C9F0E92B4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01BE67A" w14:textId="77777777" w:rsidR="00932D92" w:rsidRPr="009D0878" w:rsidRDefault="00B55428" w:rsidP="00932D92">
                      <w:pPr>
                        <w:pStyle w:val="ContactInfo"/>
                      </w:pPr>
                      <w:r>
                        <w:t>m.adrianprevost@gmail.com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9658B38" w14:textId="77777777" w:rsidR="00932D92" w:rsidRPr="009D0878" w:rsidRDefault="007307A3" w:rsidP="00B55428">
                  <w:pPr>
                    <w:pStyle w:val="Icons"/>
                    <w:jc w:val="lef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C4FD46" wp14:editId="3B354BF5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431DA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41ADE41" w14:textId="77777777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C519F425D028475CBDF16CF53DA2ECA6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7B735F9" w14:textId="6ED65F33" w:rsidR="00932D92" w:rsidRPr="009D0878" w:rsidRDefault="005A606C" w:rsidP="00932D92">
                      <w:pPr>
                        <w:pStyle w:val="ContactInfo"/>
                      </w:pPr>
                      <w:r>
                        <w:t>linkedin.com/in/</w:t>
                      </w:r>
                      <w:proofErr w:type="spellStart"/>
                      <w:r>
                        <w:t>adrianprevost</w:t>
                      </w:r>
                      <w:proofErr w:type="spellEnd"/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A9E4071" w14:textId="77777777" w:rsidR="00932D92" w:rsidRPr="009D0878" w:rsidRDefault="00932D92" w:rsidP="00B55428">
                  <w:pPr>
                    <w:pStyle w:val="Icons"/>
                    <w:jc w:val="left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6AFD491" wp14:editId="227A7AFF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4D2B5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8F444AD" w14:textId="77777777" w:rsidTr="00972024">
              <w:sdt>
                <w:sdtPr>
                  <w:rPr>
                    <w:rFonts w:cstheme="minorHAnsi"/>
                    <w:b/>
                    <w:bCs/>
                    <w:u w:val="single"/>
                  </w:rPr>
                  <w:alias w:val="Enter Twitter/blog/portfolio:"/>
                  <w:tag w:val="Enter Twitter/blog/portfolio:"/>
                  <w:id w:val="182791170"/>
                  <w:placeholder>
                    <w:docPart w:val="1D18F9BCCBFD49848E9EEF8CC740418A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5CD4E16" w14:textId="093E5A3C" w:rsidR="00932D92" w:rsidRPr="009D0878" w:rsidRDefault="00202387" w:rsidP="00932D92">
                      <w:pPr>
                        <w:pStyle w:val="ContactInfo"/>
                      </w:pPr>
                      <w:r>
                        <w:rPr>
                          <w:rFonts w:cstheme="minorHAnsi"/>
                          <w:b/>
                          <w:bCs/>
                          <w:u w:val="single"/>
                        </w:rPr>
                        <w:t xml:space="preserve">codepen.io/oldenlish800 </w:t>
                      </w:r>
                      <w:r w:rsidR="009D5840">
                        <w:rPr>
                          <w:rFonts w:cstheme="minorHAnsi"/>
                          <w:b/>
                          <w:bCs/>
                          <w:u w:val="single"/>
                        </w:rPr>
                        <w:t>github.com/oldenglish800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039801A" w14:textId="77777777" w:rsidR="00932D92" w:rsidRPr="009D0878" w:rsidRDefault="00932D92" w:rsidP="00F31600">
                  <w:pPr>
                    <w:pStyle w:val="Icons"/>
                    <w:jc w:val="left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FCD4494" wp14:editId="10CCC799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F33FA7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DFB9BE1" w14:textId="77777777" w:rsidR="00D92B95" w:rsidRDefault="00D92B95" w:rsidP="00F57959">
            <w:pPr>
              <w:pStyle w:val="Header"/>
            </w:pPr>
          </w:p>
        </w:tc>
      </w:tr>
    </w:tbl>
    <w:p w14:paraId="070ACE5F" w14:textId="77777777" w:rsidR="00AD13CB" w:rsidRDefault="00A54989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3B089CD7B2F848819680F88F53F92CD4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5EC86F65" w14:textId="77777777" w:rsidTr="00564951">
        <w:tc>
          <w:tcPr>
            <w:tcW w:w="4680" w:type="dxa"/>
          </w:tcPr>
          <w:p w14:paraId="449BBEA5" w14:textId="79CCA106" w:rsidR="005B1D68" w:rsidRDefault="004A202E" w:rsidP="00BC7376">
            <w:pPr>
              <w:pStyle w:val="ListBullet"/>
              <w:numPr>
                <w:ilvl w:val="0"/>
                <w:numId w:val="4"/>
              </w:numPr>
            </w:pPr>
            <w:r>
              <w:t xml:space="preserve">Python, JavaScript, </w:t>
            </w:r>
            <w:r w:rsidR="00202387">
              <w:t xml:space="preserve">Java, </w:t>
            </w:r>
            <w:r>
              <w:t>HTML/CSS, Bootstrap, C#, ASP.NET</w:t>
            </w:r>
          </w:p>
          <w:p w14:paraId="25ED9942" w14:textId="77777777" w:rsidR="00752315" w:rsidRPr="004937AE" w:rsidRDefault="004A202E" w:rsidP="00BC7376">
            <w:pPr>
              <w:pStyle w:val="ListBullet"/>
              <w:numPr>
                <w:ilvl w:val="0"/>
                <w:numId w:val="4"/>
              </w:numPr>
            </w:pPr>
            <w:r>
              <w:t>SQL, jQuery, JSON, AJAX,</w:t>
            </w:r>
            <w:r w:rsidR="00775C02">
              <w:t xml:space="preserve"> Node.js,</w:t>
            </w:r>
            <w:r>
              <w:t xml:space="preserve"> React, API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271D403C" w14:textId="77777777" w:rsidR="005B1D68" w:rsidRDefault="004A202E" w:rsidP="00BC7376">
            <w:pPr>
              <w:pStyle w:val="ListBullet"/>
            </w:pPr>
            <w:r>
              <w:t>Visual Studio</w:t>
            </w:r>
          </w:p>
          <w:p w14:paraId="28360DAC" w14:textId="77777777" w:rsidR="00752315" w:rsidRDefault="004A202E" w:rsidP="00BC7376">
            <w:pPr>
              <w:pStyle w:val="ListBullet"/>
            </w:pPr>
            <w:r>
              <w:t xml:space="preserve">Git Bash </w:t>
            </w:r>
          </w:p>
          <w:p w14:paraId="3CB74B16" w14:textId="77777777" w:rsidR="00752315" w:rsidRPr="004937AE" w:rsidRDefault="004A202E" w:rsidP="00BC7376">
            <w:pPr>
              <w:pStyle w:val="ListBullet"/>
            </w:pPr>
            <w:r>
              <w:t>Git Hub</w:t>
            </w:r>
          </w:p>
        </w:tc>
      </w:tr>
    </w:tbl>
    <w:p w14:paraId="4A665ED1" w14:textId="77777777" w:rsidR="0023705D" w:rsidRPr="00D413F9" w:rsidRDefault="0079585F" w:rsidP="005263F5">
      <w:pPr>
        <w:pStyle w:val="Heading1"/>
      </w:pPr>
      <w:r>
        <w:t>Academic Projects</w:t>
      </w:r>
    </w:p>
    <w:p w14:paraId="54504BB2" w14:textId="77777777" w:rsidR="0023705D" w:rsidRDefault="0079585F" w:rsidP="00513EFC">
      <w:pPr>
        <w:pStyle w:val="Heading2"/>
        <w:rPr>
          <w:rStyle w:val="Emphasis"/>
          <w:sz w:val="24"/>
          <w:szCs w:val="24"/>
        </w:rPr>
      </w:pPr>
      <w:r w:rsidRPr="0079585F">
        <w:rPr>
          <w:sz w:val="28"/>
          <w:szCs w:val="28"/>
        </w:rPr>
        <w:t>Shopping-cart</w:t>
      </w:r>
      <w:r>
        <w:t xml:space="preserve"> </w:t>
      </w:r>
      <w:r w:rsidR="0095272C">
        <w:t>/</w:t>
      </w:r>
      <w:r w:rsidR="005A4A49" w:rsidRPr="00513EFC">
        <w:t xml:space="preserve"> </w:t>
      </w:r>
      <w:r w:rsidRPr="0079585F">
        <w:rPr>
          <w:rStyle w:val="Emphasis"/>
          <w:sz w:val="24"/>
          <w:szCs w:val="24"/>
        </w:rPr>
        <w:t>Ecommer</w:t>
      </w:r>
      <w:r w:rsidR="002A0C08">
        <w:rPr>
          <w:rStyle w:val="Emphasis"/>
          <w:sz w:val="24"/>
          <w:szCs w:val="24"/>
        </w:rPr>
        <w:t>ce Website (JavaScript, jQuery</w:t>
      </w:r>
      <w:r w:rsidR="008C3A1A">
        <w:rPr>
          <w:rStyle w:val="Emphasis"/>
          <w:sz w:val="24"/>
          <w:szCs w:val="24"/>
        </w:rPr>
        <w:t xml:space="preserve">, </w:t>
      </w:r>
      <w:r w:rsidRPr="0079585F">
        <w:rPr>
          <w:rStyle w:val="Emphasis"/>
          <w:sz w:val="24"/>
          <w:szCs w:val="24"/>
        </w:rPr>
        <w:t>Bootstrap)</w:t>
      </w:r>
    </w:p>
    <w:p w14:paraId="2774C85A" w14:textId="77777777" w:rsidR="005263F5" w:rsidRDefault="005263F5" w:rsidP="00813AD3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 w:rsidRPr="005263F5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A simple shopping cart frontend written. A Shopping Cart page that shows items and a section for the shopping cart and contains following features:</w:t>
      </w:r>
    </w:p>
    <w:p w14:paraId="4636F29F" w14:textId="77777777" w:rsidR="00813AD3" w:rsidRPr="00813AD3" w:rsidRDefault="00813AD3" w:rsidP="00813AD3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 w:rsidRPr="00813AD3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•</w:t>
      </w:r>
      <w:r w:rsidRPr="00813AD3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  <w:t>An Add to Cart Button for each item</w:t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.</w:t>
      </w:r>
    </w:p>
    <w:p w14:paraId="45069401" w14:textId="77777777" w:rsidR="00813AD3" w:rsidRPr="00813AD3" w:rsidRDefault="00813AD3" w:rsidP="00813AD3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 w:rsidRPr="00813AD3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•</w:t>
      </w:r>
      <w:r w:rsidRPr="00813AD3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  <w:t>Displays the items in the shopping cart.</w:t>
      </w:r>
    </w:p>
    <w:p w14:paraId="2868C6D4" w14:textId="77777777" w:rsidR="00813AD3" w:rsidRPr="00813AD3" w:rsidRDefault="00813AD3" w:rsidP="00813AD3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 w:rsidRPr="00813AD3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•</w:t>
      </w:r>
      <w:r w:rsidRPr="00813AD3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  <w:t>Displays the subtotal, tax, and total (10% tax).</w:t>
      </w:r>
    </w:p>
    <w:p w14:paraId="56A06C09" w14:textId="77777777" w:rsidR="00D413F9" w:rsidRPr="00813AD3" w:rsidRDefault="00813AD3" w:rsidP="00813AD3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 w:rsidRPr="00813AD3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•</w:t>
      </w:r>
      <w:r w:rsidRPr="00813AD3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  <w:t>Displays a form for the user to e</w:t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nter </w:t>
      </w:r>
      <w:r w:rsidR="005263F5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their Shipping Information.</w:t>
      </w:r>
    </w:p>
    <w:p w14:paraId="635D77E0" w14:textId="77777777" w:rsidR="00D413F9" w:rsidRPr="0079585F" w:rsidRDefault="0079585F" w:rsidP="00513EFC">
      <w:pPr>
        <w:pStyle w:val="Heading2"/>
        <w:rPr>
          <w:sz w:val="24"/>
          <w:szCs w:val="24"/>
        </w:rPr>
      </w:pPr>
      <w:r w:rsidRPr="0079585F">
        <w:rPr>
          <w:sz w:val="28"/>
          <w:szCs w:val="28"/>
        </w:rPr>
        <w:t>Musicologist Application</w:t>
      </w:r>
      <w:r w:rsidR="00E03F71" w:rsidRPr="0079585F">
        <w:rPr>
          <w:sz w:val="28"/>
          <w:szCs w:val="28"/>
        </w:rPr>
        <w:t xml:space="preserve"> </w:t>
      </w:r>
      <w:r w:rsidR="0095272C" w:rsidRPr="0079585F">
        <w:rPr>
          <w:sz w:val="28"/>
          <w:szCs w:val="28"/>
        </w:rPr>
        <w:t>/</w:t>
      </w:r>
      <w:r w:rsidR="005A4A49" w:rsidRPr="00513EFC">
        <w:t xml:space="preserve"> </w:t>
      </w:r>
      <w:r w:rsidRPr="0079585F">
        <w:rPr>
          <w:rStyle w:val="Emphasis"/>
          <w:sz w:val="24"/>
          <w:szCs w:val="24"/>
        </w:rPr>
        <w:t>(JavaScript, AJAX, JSON)</w:t>
      </w:r>
    </w:p>
    <w:p w14:paraId="13CCA7B7" w14:textId="77777777" w:rsidR="00813AD3" w:rsidRDefault="00813AD3" w:rsidP="000E3272">
      <w:pPr>
        <w:contextualSpacing/>
      </w:pPr>
      <w:bookmarkStart w:id="0" w:name="_Hlk494714664"/>
      <w:r w:rsidRPr="00813AD3">
        <w:t>Web application that determines a user's music interests and build a playlist of songs to recommend the user.</w:t>
      </w:r>
    </w:p>
    <w:bookmarkEnd w:id="0"/>
    <w:p w14:paraId="2D4ADB11" w14:textId="77777777" w:rsidR="00813AD3" w:rsidRDefault="00813AD3" w:rsidP="000E3272">
      <w:pPr>
        <w:contextualSpacing/>
      </w:pPr>
      <w:r>
        <w:t>•</w:t>
      </w:r>
      <w:r>
        <w:tab/>
        <w:t xml:space="preserve">Integrated Apple iTunes API to determine a user's music interests </w:t>
      </w:r>
    </w:p>
    <w:p w14:paraId="2BC2EEDF" w14:textId="77777777" w:rsidR="00813AD3" w:rsidRDefault="00813AD3" w:rsidP="000E3272">
      <w:pPr>
        <w:contextualSpacing/>
      </w:pPr>
      <w:r>
        <w:t>•</w:t>
      </w:r>
      <w:r>
        <w:tab/>
        <w:t>Builds a playlist of songs to recommend to the user.</w:t>
      </w:r>
    </w:p>
    <w:p w14:paraId="7052B6BA" w14:textId="77777777" w:rsidR="005263F5" w:rsidRPr="0079585F" w:rsidRDefault="005263F5" w:rsidP="005263F5">
      <w:pPr>
        <w:pStyle w:val="Heading2"/>
        <w:rPr>
          <w:sz w:val="24"/>
          <w:szCs w:val="24"/>
        </w:rPr>
      </w:pPr>
      <w:r w:rsidRPr="005263F5">
        <w:rPr>
          <w:sz w:val="28"/>
          <w:szCs w:val="28"/>
        </w:rPr>
        <w:t>Pixel Art Maker</w:t>
      </w:r>
      <w:r>
        <w:rPr>
          <w:sz w:val="28"/>
          <w:szCs w:val="28"/>
        </w:rPr>
        <w:t xml:space="preserve"> Application</w:t>
      </w:r>
      <w:r w:rsidRPr="0079585F">
        <w:rPr>
          <w:sz w:val="28"/>
          <w:szCs w:val="28"/>
        </w:rPr>
        <w:t>/</w:t>
      </w:r>
      <w:r w:rsidRPr="00513EFC">
        <w:t xml:space="preserve"> </w:t>
      </w:r>
      <w:r>
        <w:rPr>
          <w:rStyle w:val="Emphasis"/>
          <w:sz w:val="24"/>
          <w:szCs w:val="24"/>
        </w:rPr>
        <w:t>(JavaScript,</w:t>
      </w:r>
      <w:r w:rsidRPr="0079585F">
        <w:rPr>
          <w:rStyle w:val="Emphasis"/>
          <w:sz w:val="24"/>
          <w:szCs w:val="24"/>
        </w:rPr>
        <w:t xml:space="preserve"> JSON)</w:t>
      </w:r>
    </w:p>
    <w:p w14:paraId="3038F5FB" w14:textId="77777777" w:rsidR="005263F5" w:rsidRDefault="005263F5" w:rsidP="005263F5">
      <w:pPr>
        <w:contextualSpacing/>
      </w:pPr>
      <w:r>
        <w:t>Pixel art maker allows a user to choose colors from a palette and then paint pixel art. Application allows user to do the following:</w:t>
      </w:r>
    </w:p>
    <w:p w14:paraId="14417421" w14:textId="77777777" w:rsidR="005263F5" w:rsidRDefault="005263F5" w:rsidP="005263F5">
      <w:pPr>
        <w:contextualSpacing/>
      </w:pPr>
      <w:r>
        <w:t>•</w:t>
      </w:r>
      <w:r>
        <w:tab/>
        <w:t>Start with a blank canvas of pixels.</w:t>
      </w:r>
    </w:p>
    <w:p w14:paraId="2E10D694" w14:textId="77777777" w:rsidR="005263F5" w:rsidRDefault="005263F5" w:rsidP="005263F5">
      <w:pPr>
        <w:contextualSpacing/>
      </w:pPr>
      <w:r>
        <w:t>•</w:t>
      </w:r>
      <w:r>
        <w:tab/>
        <w:t>Select a brush color from a palette of colors.</w:t>
      </w:r>
    </w:p>
    <w:p w14:paraId="5704B545" w14:textId="77777777" w:rsidR="005263F5" w:rsidRPr="00D413F9" w:rsidRDefault="005263F5" w:rsidP="005263F5">
      <w:pPr>
        <w:contextualSpacing/>
      </w:pPr>
      <w:r>
        <w:t>•</w:t>
      </w:r>
      <w:r>
        <w:tab/>
        <w:t>Paint the pixels on the canvas using the brush color</w:t>
      </w:r>
    </w:p>
    <w:p w14:paraId="6AAAF92C" w14:textId="77777777" w:rsidR="0070237E" w:rsidRDefault="00A54989" w:rsidP="00833A53">
      <w:pPr>
        <w:pStyle w:val="Heading1"/>
      </w:pPr>
      <w:sdt>
        <w:sdtPr>
          <w:alias w:val="Education:"/>
          <w:tag w:val="Education:"/>
          <w:id w:val="543866955"/>
          <w:placeholder>
            <w:docPart w:val="A7287AAA2D714ECE96A74AC732094131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5C511EA5" w14:textId="76774AA2" w:rsidR="00202387" w:rsidRPr="00202387" w:rsidRDefault="00202387" w:rsidP="00202387">
      <w:pPr>
        <w:pStyle w:val="Heading2"/>
        <w:spacing w:after="0"/>
        <w:rPr>
          <w:sz w:val="24"/>
          <w:szCs w:val="24"/>
        </w:rPr>
      </w:pPr>
      <w:r w:rsidRPr="00202387">
        <w:rPr>
          <w:sz w:val="24"/>
          <w:szCs w:val="24"/>
        </w:rPr>
        <w:t>Maryville University, M</w:t>
      </w:r>
      <w:r w:rsidR="005A606C">
        <w:rPr>
          <w:sz w:val="24"/>
          <w:szCs w:val="24"/>
        </w:rPr>
        <w:t xml:space="preserve">asters of Science, </w:t>
      </w:r>
      <w:r w:rsidRPr="00202387">
        <w:rPr>
          <w:sz w:val="24"/>
          <w:szCs w:val="24"/>
        </w:rPr>
        <w:t>S</w:t>
      </w:r>
      <w:r w:rsidR="005A606C">
        <w:rPr>
          <w:sz w:val="24"/>
          <w:szCs w:val="24"/>
        </w:rPr>
        <w:t xml:space="preserve">oftware </w:t>
      </w:r>
      <w:r w:rsidRPr="00202387">
        <w:rPr>
          <w:sz w:val="24"/>
          <w:szCs w:val="24"/>
        </w:rPr>
        <w:t>D</w:t>
      </w:r>
      <w:r w:rsidR="005A606C">
        <w:rPr>
          <w:sz w:val="24"/>
          <w:szCs w:val="24"/>
        </w:rPr>
        <w:t>evelopment</w:t>
      </w:r>
      <w:r w:rsidRPr="00202387">
        <w:rPr>
          <w:sz w:val="24"/>
          <w:szCs w:val="24"/>
        </w:rPr>
        <w:t>/</w:t>
      </w:r>
      <w:r w:rsidR="0005139D">
        <w:rPr>
          <w:sz w:val="24"/>
          <w:szCs w:val="24"/>
        </w:rPr>
        <w:t xml:space="preserve"> </w:t>
      </w:r>
      <w:r w:rsidR="0005139D">
        <w:rPr>
          <w:rStyle w:val="Emphasis"/>
          <w:sz w:val="24"/>
          <w:szCs w:val="24"/>
        </w:rPr>
        <w:t>Seattle</w:t>
      </w:r>
      <w:r w:rsidR="0005139D" w:rsidRPr="00202387">
        <w:rPr>
          <w:rStyle w:val="Emphasis"/>
          <w:sz w:val="24"/>
          <w:szCs w:val="24"/>
        </w:rPr>
        <w:t>, WA</w:t>
      </w:r>
      <w:r w:rsidR="0005139D">
        <w:rPr>
          <w:rStyle w:val="Emphasis"/>
          <w:sz w:val="24"/>
          <w:szCs w:val="24"/>
        </w:rPr>
        <w:t xml:space="preserve"> </w:t>
      </w:r>
      <w:bookmarkStart w:id="1" w:name="_GoBack"/>
      <w:bookmarkEnd w:id="1"/>
    </w:p>
    <w:p w14:paraId="27114357" w14:textId="174D8DE6" w:rsidR="00202387" w:rsidRPr="00202387" w:rsidRDefault="0005139D" w:rsidP="00202387">
      <w:pPr>
        <w:spacing w:after="0"/>
        <w:rPr>
          <w:sz w:val="24"/>
          <w:szCs w:val="24"/>
        </w:rPr>
      </w:pPr>
      <w:r>
        <w:rPr>
          <w:sz w:val="24"/>
          <w:szCs w:val="24"/>
        </w:rPr>
        <w:t>U</w:t>
      </w:r>
      <w:r w:rsidRPr="0005139D">
        <w:rPr>
          <w:sz w:val="24"/>
          <w:szCs w:val="24"/>
        </w:rPr>
        <w:t>ser interface design, web applications, database management, and software design. </w:t>
      </w:r>
    </w:p>
    <w:p w14:paraId="3C25F669" w14:textId="2B92ED73" w:rsidR="0070237E" w:rsidRPr="00202387" w:rsidRDefault="00112E64" w:rsidP="00202387">
      <w:pPr>
        <w:pStyle w:val="Heading2"/>
        <w:spacing w:after="0"/>
        <w:rPr>
          <w:sz w:val="24"/>
          <w:szCs w:val="24"/>
        </w:rPr>
      </w:pPr>
      <w:r w:rsidRPr="00202387">
        <w:rPr>
          <w:sz w:val="24"/>
          <w:szCs w:val="24"/>
        </w:rPr>
        <w:t>The Evergreen State College, BA</w:t>
      </w:r>
      <w:r w:rsidR="0095272C" w:rsidRPr="00202387">
        <w:rPr>
          <w:sz w:val="24"/>
          <w:szCs w:val="24"/>
        </w:rPr>
        <w:t>/</w:t>
      </w:r>
      <w:r w:rsidR="0070237E" w:rsidRPr="00202387">
        <w:rPr>
          <w:sz w:val="24"/>
          <w:szCs w:val="24"/>
        </w:rPr>
        <w:t xml:space="preserve"> </w:t>
      </w:r>
      <w:r w:rsidRPr="00202387">
        <w:rPr>
          <w:rStyle w:val="Emphasis"/>
          <w:sz w:val="24"/>
          <w:szCs w:val="24"/>
        </w:rPr>
        <w:t>Olympia, WA</w:t>
      </w:r>
    </w:p>
    <w:p w14:paraId="176AE36D" w14:textId="77777777" w:rsidR="0070237E" w:rsidRPr="00202387" w:rsidRDefault="00C63909" w:rsidP="00202387">
      <w:pPr>
        <w:spacing w:after="0"/>
        <w:rPr>
          <w:sz w:val="24"/>
          <w:szCs w:val="24"/>
        </w:rPr>
      </w:pPr>
      <w:r w:rsidRPr="00202387">
        <w:rPr>
          <w:sz w:val="24"/>
          <w:szCs w:val="24"/>
        </w:rPr>
        <w:t xml:space="preserve">Bachelors of Arts in undergraduate studies. </w:t>
      </w:r>
    </w:p>
    <w:p w14:paraId="7AA398CC" w14:textId="77777777" w:rsidR="0070237E" w:rsidRPr="00202387" w:rsidRDefault="00112E64" w:rsidP="00202387">
      <w:pPr>
        <w:pStyle w:val="Heading2"/>
        <w:spacing w:after="0"/>
        <w:rPr>
          <w:sz w:val="24"/>
          <w:szCs w:val="24"/>
        </w:rPr>
      </w:pPr>
      <w:r w:rsidRPr="00202387">
        <w:rPr>
          <w:sz w:val="24"/>
          <w:szCs w:val="24"/>
        </w:rPr>
        <w:t>Seattle Central Community College</w:t>
      </w:r>
      <w:r w:rsidR="00D25DBC" w:rsidRPr="00202387">
        <w:rPr>
          <w:sz w:val="24"/>
          <w:szCs w:val="24"/>
        </w:rPr>
        <w:t xml:space="preserve"> (Launch Code)</w:t>
      </w:r>
      <w:r w:rsidRPr="00202387">
        <w:rPr>
          <w:sz w:val="24"/>
          <w:szCs w:val="24"/>
        </w:rPr>
        <w:t>, CS</w:t>
      </w:r>
      <w:r w:rsidR="0095272C" w:rsidRPr="00202387">
        <w:rPr>
          <w:sz w:val="24"/>
          <w:szCs w:val="24"/>
        </w:rPr>
        <w:t>/</w:t>
      </w:r>
      <w:r w:rsidR="0070237E" w:rsidRPr="00202387">
        <w:rPr>
          <w:sz w:val="24"/>
          <w:szCs w:val="24"/>
        </w:rPr>
        <w:t xml:space="preserve"> </w:t>
      </w:r>
      <w:r w:rsidRPr="00202387">
        <w:rPr>
          <w:rStyle w:val="Emphasis"/>
          <w:sz w:val="24"/>
          <w:szCs w:val="24"/>
        </w:rPr>
        <w:t>Seattle, WA</w:t>
      </w:r>
    </w:p>
    <w:p w14:paraId="7129BFE5" w14:textId="77777777" w:rsidR="00BC7376" w:rsidRPr="00202387" w:rsidRDefault="00255ABC" w:rsidP="00202387">
      <w:pPr>
        <w:spacing w:after="0"/>
        <w:rPr>
          <w:sz w:val="24"/>
          <w:szCs w:val="24"/>
        </w:rPr>
      </w:pPr>
      <w:r w:rsidRPr="00202387">
        <w:rPr>
          <w:sz w:val="24"/>
          <w:szCs w:val="24"/>
        </w:rPr>
        <w:t xml:space="preserve">Understanding algorithms, data structures, elements, loops, variable, functions, objects and classes. </w:t>
      </w:r>
    </w:p>
    <w:sectPr w:rsidR="00BC7376" w:rsidRPr="00202387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F33B8" w14:textId="77777777" w:rsidR="00A54989" w:rsidRDefault="00A54989" w:rsidP="00725803">
      <w:pPr>
        <w:spacing w:after="0"/>
      </w:pPr>
      <w:r>
        <w:separator/>
      </w:r>
    </w:p>
  </w:endnote>
  <w:endnote w:type="continuationSeparator" w:id="0">
    <w:p w14:paraId="06C4F5E3" w14:textId="77777777" w:rsidR="00A54989" w:rsidRDefault="00A5498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2C381" w14:textId="77777777" w:rsidR="00424BE0" w:rsidRDefault="00424BE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03A5C" w14:textId="77777777" w:rsidR="00A54989" w:rsidRDefault="00A54989" w:rsidP="00725803">
      <w:pPr>
        <w:spacing w:after="0"/>
      </w:pPr>
      <w:r>
        <w:separator/>
      </w:r>
    </w:p>
  </w:footnote>
  <w:footnote w:type="continuationSeparator" w:id="0">
    <w:p w14:paraId="2D8CA221" w14:textId="77777777" w:rsidR="00A54989" w:rsidRDefault="00A5498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85638A"/>
    <w:multiLevelType w:val="hybridMultilevel"/>
    <w:tmpl w:val="E620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408A0"/>
    <w:multiLevelType w:val="hybridMultilevel"/>
    <w:tmpl w:val="02B2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E6223"/>
    <w:multiLevelType w:val="hybridMultilevel"/>
    <w:tmpl w:val="437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41389"/>
    <w:multiLevelType w:val="hybridMultilevel"/>
    <w:tmpl w:val="6264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F7F0D26"/>
    <w:multiLevelType w:val="hybridMultilevel"/>
    <w:tmpl w:val="1722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B61A4"/>
    <w:multiLevelType w:val="hybridMultilevel"/>
    <w:tmpl w:val="2346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0"/>
  </w:num>
  <w:num w:numId="16">
    <w:abstractNumId w:val="16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959"/>
    <w:rsid w:val="00025E77"/>
    <w:rsid w:val="00027312"/>
    <w:rsid w:val="0005139D"/>
    <w:rsid w:val="000645F2"/>
    <w:rsid w:val="00082F03"/>
    <w:rsid w:val="000835A0"/>
    <w:rsid w:val="000934A2"/>
    <w:rsid w:val="000E3272"/>
    <w:rsid w:val="00112E64"/>
    <w:rsid w:val="001B0955"/>
    <w:rsid w:val="00202387"/>
    <w:rsid w:val="00227784"/>
    <w:rsid w:val="0023705D"/>
    <w:rsid w:val="00250A31"/>
    <w:rsid w:val="00251C13"/>
    <w:rsid w:val="00255ABC"/>
    <w:rsid w:val="002922D0"/>
    <w:rsid w:val="002A0C08"/>
    <w:rsid w:val="003310C2"/>
    <w:rsid w:val="00333FA3"/>
    <w:rsid w:val="00340B03"/>
    <w:rsid w:val="00380AE7"/>
    <w:rsid w:val="003A6943"/>
    <w:rsid w:val="00410BA2"/>
    <w:rsid w:val="00424BE0"/>
    <w:rsid w:val="00434074"/>
    <w:rsid w:val="00463C3B"/>
    <w:rsid w:val="004937AE"/>
    <w:rsid w:val="004A202E"/>
    <w:rsid w:val="004B1D9B"/>
    <w:rsid w:val="004E2970"/>
    <w:rsid w:val="004F75D2"/>
    <w:rsid w:val="005026DD"/>
    <w:rsid w:val="00513EFC"/>
    <w:rsid w:val="0052113B"/>
    <w:rsid w:val="005263F5"/>
    <w:rsid w:val="00564951"/>
    <w:rsid w:val="00573BF9"/>
    <w:rsid w:val="005A4A49"/>
    <w:rsid w:val="005A606C"/>
    <w:rsid w:val="005B1D68"/>
    <w:rsid w:val="00611B37"/>
    <w:rsid w:val="006252B4"/>
    <w:rsid w:val="00646BA2"/>
    <w:rsid w:val="00666909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63684"/>
    <w:rsid w:val="00775C02"/>
    <w:rsid w:val="0079585F"/>
    <w:rsid w:val="00813AD3"/>
    <w:rsid w:val="00833A53"/>
    <w:rsid w:val="00853F40"/>
    <w:rsid w:val="00857E6B"/>
    <w:rsid w:val="008968C4"/>
    <w:rsid w:val="008C3A1A"/>
    <w:rsid w:val="008D7C1C"/>
    <w:rsid w:val="0092291B"/>
    <w:rsid w:val="00932D92"/>
    <w:rsid w:val="0095272C"/>
    <w:rsid w:val="00972024"/>
    <w:rsid w:val="009744EB"/>
    <w:rsid w:val="009D5840"/>
    <w:rsid w:val="009F04D2"/>
    <w:rsid w:val="009F2BA7"/>
    <w:rsid w:val="009F6DA0"/>
    <w:rsid w:val="00A01182"/>
    <w:rsid w:val="00A54989"/>
    <w:rsid w:val="00AD13CB"/>
    <w:rsid w:val="00AD3FD8"/>
    <w:rsid w:val="00B370A8"/>
    <w:rsid w:val="00B55428"/>
    <w:rsid w:val="00B567DD"/>
    <w:rsid w:val="00B73817"/>
    <w:rsid w:val="00BC7376"/>
    <w:rsid w:val="00BD669A"/>
    <w:rsid w:val="00C13F2B"/>
    <w:rsid w:val="00C43D65"/>
    <w:rsid w:val="00C63909"/>
    <w:rsid w:val="00C84833"/>
    <w:rsid w:val="00C9044F"/>
    <w:rsid w:val="00D2420D"/>
    <w:rsid w:val="00D25DBC"/>
    <w:rsid w:val="00D30382"/>
    <w:rsid w:val="00D413F9"/>
    <w:rsid w:val="00D44E50"/>
    <w:rsid w:val="00D90060"/>
    <w:rsid w:val="00D92B95"/>
    <w:rsid w:val="00DB6D66"/>
    <w:rsid w:val="00DC2436"/>
    <w:rsid w:val="00E03F71"/>
    <w:rsid w:val="00E154B5"/>
    <w:rsid w:val="00E232F0"/>
    <w:rsid w:val="00E52791"/>
    <w:rsid w:val="00E83195"/>
    <w:rsid w:val="00F00A4F"/>
    <w:rsid w:val="00F31600"/>
    <w:rsid w:val="00F33CD8"/>
    <w:rsid w:val="00F5795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C9060"/>
  <w15:chartTrackingRefBased/>
  <w15:docId w15:val="{23AB533F-F8C2-4D9D-8070-5854B751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3F5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ri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63CC4A19B24B009ACC138642953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5416E-627B-4511-8DB0-E7D12B78C053}"/>
      </w:docPartPr>
      <w:docPartBody>
        <w:p w:rsidR="0068410D" w:rsidRDefault="0068410D">
          <w:pPr>
            <w:pStyle w:val="CA63CC4A19B24B009ACC138642953B15"/>
          </w:pPr>
          <w:r>
            <w:t>First Name</w:t>
          </w:r>
        </w:p>
      </w:docPartBody>
    </w:docPart>
    <w:docPart>
      <w:docPartPr>
        <w:name w:val="E1010AA13D9D4F5A8DF2BC5A50D6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01593-A8DE-45B6-9C54-D0AD104910E5}"/>
      </w:docPartPr>
      <w:docPartBody>
        <w:p w:rsidR="0068410D" w:rsidRDefault="0068410D">
          <w:pPr>
            <w:pStyle w:val="E1010AA13D9D4F5A8DF2BC5A50D68187"/>
          </w:pPr>
          <w:r>
            <w:t>Last Name</w:t>
          </w:r>
        </w:p>
      </w:docPartBody>
    </w:docPart>
    <w:docPart>
      <w:docPartPr>
        <w:name w:val="1FF58738B47848F0AAF75390AFC4E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33159-378E-4FAD-A86C-31E836F193F1}"/>
      </w:docPartPr>
      <w:docPartBody>
        <w:p w:rsidR="0068410D" w:rsidRDefault="0068410D">
          <w:pPr>
            <w:pStyle w:val="1FF58738B47848F0AAF75390AFC4E538"/>
          </w:pPr>
          <w:r w:rsidRPr="009D0878">
            <w:t>Address</w:t>
          </w:r>
        </w:p>
      </w:docPartBody>
    </w:docPart>
    <w:docPart>
      <w:docPartPr>
        <w:name w:val="10EF0936912440CEAB3413100AB69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468B6-2C2A-4D6C-848C-712525DB657D}"/>
      </w:docPartPr>
      <w:docPartBody>
        <w:p w:rsidR="0068410D" w:rsidRDefault="0068410D">
          <w:pPr>
            <w:pStyle w:val="10EF0936912440CEAB3413100AB69130"/>
          </w:pPr>
          <w:r w:rsidRPr="009D0878">
            <w:t>Phone</w:t>
          </w:r>
        </w:p>
      </w:docPartBody>
    </w:docPart>
    <w:docPart>
      <w:docPartPr>
        <w:name w:val="4F909597AFAF4CF1A705E6C9F0E92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94B5-F054-44B8-9B33-8309BC0250CC}"/>
      </w:docPartPr>
      <w:docPartBody>
        <w:p w:rsidR="0068410D" w:rsidRDefault="0068410D">
          <w:pPr>
            <w:pStyle w:val="4F909597AFAF4CF1A705E6C9F0E92B47"/>
          </w:pPr>
          <w:r w:rsidRPr="009D0878">
            <w:t>Email</w:t>
          </w:r>
        </w:p>
      </w:docPartBody>
    </w:docPart>
    <w:docPart>
      <w:docPartPr>
        <w:name w:val="C519F425D028475CBDF16CF53DA2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BB7CC-B78A-4A0B-8D0F-92B7F879F580}"/>
      </w:docPartPr>
      <w:docPartBody>
        <w:p w:rsidR="0068410D" w:rsidRDefault="0068410D">
          <w:pPr>
            <w:pStyle w:val="C519F425D028475CBDF16CF53DA2ECA6"/>
          </w:pPr>
          <w:r w:rsidRPr="009D0878">
            <w:t>LinkedIn Profile</w:t>
          </w:r>
        </w:p>
      </w:docPartBody>
    </w:docPart>
    <w:docPart>
      <w:docPartPr>
        <w:name w:val="1D18F9BCCBFD49848E9EEF8CC7404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464B4-0366-47B4-B8B5-541E69CF23C9}"/>
      </w:docPartPr>
      <w:docPartBody>
        <w:p w:rsidR="0068410D" w:rsidRDefault="0068410D">
          <w:pPr>
            <w:pStyle w:val="1D18F9BCCBFD49848E9EEF8CC740418A"/>
          </w:pPr>
          <w:r w:rsidRPr="009D0878">
            <w:t>Twitter/Blog/Portfolio</w:t>
          </w:r>
        </w:p>
      </w:docPartBody>
    </w:docPart>
    <w:docPart>
      <w:docPartPr>
        <w:name w:val="3B089CD7B2F848819680F88F53F92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2712B-BF2A-436F-8948-EC24900E3F8D}"/>
      </w:docPartPr>
      <w:docPartBody>
        <w:p w:rsidR="0068410D" w:rsidRDefault="0068410D">
          <w:pPr>
            <w:pStyle w:val="3B089CD7B2F848819680F88F53F92CD4"/>
          </w:pPr>
          <w:r>
            <w:t>Skills</w:t>
          </w:r>
        </w:p>
      </w:docPartBody>
    </w:docPart>
    <w:docPart>
      <w:docPartPr>
        <w:name w:val="A7287AAA2D714ECE96A74AC732094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8846B-9D5B-4115-808F-BD44F1DD4B31}"/>
      </w:docPartPr>
      <w:docPartBody>
        <w:p w:rsidR="0068410D" w:rsidRDefault="0068410D">
          <w:pPr>
            <w:pStyle w:val="A7287AAA2D714ECE96A74AC732094131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10D"/>
    <w:rsid w:val="00196FD1"/>
    <w:rsid w:val="0068410D"/>
    <w:rsid w:val="0078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3CC4A19B24B009ACC138642953B15">
    <w:name w:val="CA63CC4A19B24B009ACC138642953B15"/>
  </w:style>
  <w:style w:type="paragraph" w:customStyle="1" w:styleId="E1010AA13D9D4F5A8DF2BC5A50D68187">
    <w:name w:val="E1010AA13D9D4F5A8DF2BC5A50D68187"/>
  </w:style>
  <w:style w:type="paragraph" w:customStyle="1" w:styleId="1FF58738B47848F0AAF75390AFC4E538">
    <w:name w:val="1FF58738B47848F0AAF75390AFC4E538"/>
  </w:style>
  <w:style w:type="paragraph" w:customStyle="1" w:styleId="10EF0936912440CEAB3413100AB69130">
    <w:name w:val="10EF0936912440CEAB3413100AB69130"/>
  </w:style>
  <w:style w:type="paragraph" w:customStyle="1" w:styleId="4F909597AFAF4CF1A705E6C9F0E92B47">
    <w:name w:val="4F909597AFAF4CF1A705E6C9F0E92B47"/>
  </w:style>
  <w:style w:type="paragraph" w:customStyle="1" w:styleId="C519F425D028475CBDF16CF53DA2ECA6">
    <w:name w:val="C519F425D028475CBDF16CF53DA2ECA6"/>
  </w:style>
  <w:style w:type="paragraph" w:customStyle="1" w:styleId="1D18F9BCCBFD49848E9EEF8CC740418A">
    <w:name w:val="1D18F9BCCBFD49848E9EEF8CC740418A"/>
  </w:style>
  <w:style w:type="paragraph" w:customStyle="1" w:styleId="DC2F1398E2994792AF6349073F9DB71C">
    <w:name w:val="DC2F1398E2994792AF6349073F9DB71C"/>
  </w:style>
  <w:style w:type="paragraph" w:customStyle="1" w:styleId="3B089CD7B2F848819680F88F53F92CD4">
    <w:name w:val="3B089CD7B2F848819680F88F53F92CD4"/>
  </w:style>
  <w:style w:type="paragraph" w:customStyle="1" w:styleId="F042852E668E4A2AA8A6830A7FB37152">
    <w:name w:val="F042852E668E4A2AA8A6830A7FB37152"/>
  </w:style>
  <w:style w:type="paragraph" w:customStyle="1" w:styleId="BE17295BEA894363B1B1C83A02F9B67D">
    <w:name w:val="BE17295BEA894363B1B1C83A02F9B67D"/>
  </w:style>
  <w:style w:type="paragraph" w:customStyle="1" w:styleId="6563C42ACA1C48C3A56C3653025E1096">
    <w:name w:val="6563C42ACA1C48C3A56C3653025E1096"/>
  </w:style>
  <w:style w:type="paragraph" w:customStyle="1" w:styleId="01D90DC01AFE447C859424EE43CD7F66">
    <w:name w:val="01D90DC01AFE447C859424EE43CD7F66"/>
  </w:style>
  <w:style w:type="paragraph" w:customStyle="1" w:styleId="295B8B4EC9714211AC6FD753572F1F6B">
    <w:name w:val="295B8B4EC9714211AC6FD753572F1F6B"/>
  </w:style>
  <w:style w:type="paragraph" w:customStyle="1" w:styleId="E3383CB2BE524620AB56CC6F7D9EB017">
    <w:name w:val="E3383CB2BE524620AB56CC6F7D9EB017"/>
  </w:style>
  <w:style w:type="paragraph" w:customStyle="1" w:styleId="930A900B23CA461EA1981148891A1BED">
    <w:name w:val="930A900B23CA461EA1981148891A1BED"/>
  </w:style>
  <w:style w:type="paragraph" w:customStyle="1" w:styleId="307409521E4E47B0A3BEFB8C237744C8">
    <w:name w:val="307409521E4E47B0A3BEFB8C237744C8"/>
  </w:style>
  <w:style w:type="paragraph" w:customStyle="1" w:styleId="18DFB4B180DA4EBD87CC205FA194AB83">
    <w:name w:val="18DFB4B180DA4EBD87CC205FA194AB83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A959B90BCC4F0196DF5B9E230ECF9D">
    <w:name w:val="51A959B90BCC4F0196DF5B9E230ECF9D"/>
  </w:style>
  <w:style w:type="paragraph" w:customStyle="1" w:styleId="333A853C1D2B441DB8E551F034FD4E8A">
    <w:name w:val="333A853C1D2B441DB8E551F034FD4E8A"/>
  </w:style>
  <w:style w:type="paragraph" w:customStyle="1" w:styleId="23F05E89C5DD4718B9A1054FB47A2E07">
    <w:name w:val="23F05E89C5DD4718B9A1054FB47A2E07"/>
  </w:style>
  <w:style w:type="paragraph" w:customStyle="1" w:styleId="6836F134A41E43AA83339DC4ED170432">
    <w:name w:val="6836F134A41E43AA83339DC4ED170432"/>
  </w:style>
  <w:style w:type="paragraph" w:customStyle="1" w:styleId="3169C0C313844162A415C7E857E946C8">
    <w:name w:val="3169C0C313844162A415C7E857E946C8"/>
  </w:style>
  <w:style w:type="paragraph" w:customStyle="1" w:styleId="2504098F5D214D6EB94BD6BBD7A7526E">
    <w:name w:val="2504098F5D214D6EB94BD6BBD7A7526E"/>
  </w:style>
  <w:style w:type="paragraph" w:customStyle="1" w:styleId="7139698C439245A9BC3F414E8A202467">
    <w:name w:val="7139698C439245A9BC3F414E8A202467"/>
  </w:style>
  <w:style w:type="paragraph" w:customStyle="1" w:styleId="A7287AAA2D714ECE96A74AC732094131">
    <w:name w:val="A7287AAA2D714ECE96A74AC732094131"/>
  </w:style>
  <w:style w:type="paragraph" w:customStyle="1" w:styleId="955C9C650C32431ABF0838BFAB884469">
    <w:name w:val="955C9C650C32431ABF0838BFAB884469"/>
  </w:style>
  <w:style w:type="paragraph" w:customStyle="1" w:styleId="E4D7B40C855E4121B6FBD28875B9C99D">
    <w:name w:val="E4D7B40C855E4121B6FBD28875B9C99D"/>
  </w:style>
  <w:style w:type="paragraph" w:customStyle="1" w:styleId="DBE54822F68E4685AA7EA4B5C5DD13E1">
    <w:name w:val="DBE54822F68E4685AA7EA4B5C5DD13E1"/>
  </w:style>
  <w:style w:type="paragraph" w:customStyle="1" w:styleId="3C3D937548F347CBA0ED6EF0A54F1B1E">
    <w:name w:val="3C3D937548F347CBA0ED6EF0A54F1B1E"/>
  </w:style>
  <w:style w:type="paragraph" w:customStyle="1" w:styleId="2387245B3E844AA8A6EAD68CB511AD60">
    <w:name w:val="2387245B3E844AA8A6EAD68CB511AD60"/>
  </w:style>
  <w:style w:type="paragraph" w:customStyle="1" w:styleId="BCD75007CAE445668CECEDA64ED8EACA">
    <w:name w:val="BCD75007CAE445668CECEDA64ED8EACA"/>
  </w:style>
  <w:style w:type="paragraph" w:customStyle="1" w:styleId="31A0385E29C5438D9282DED6A326821D">
    <w:name w:val="31A0385E29C5438D9282DED6A326821D"/>
  </w:style>
  <w:style w:type="paragraph" w:customStyle="1" w:styleId="BCA8756A05F24E348C53394133B7C053">
    <w:name w:val="BCA8756A05F24E348C53394133B7C053"/>
  </w:style>
  <w:style w:type="paragraph" w:customStyle="1" w:styleId="009D9146800A4AFEBDBD84E67001BFAD">
    <w:name w:val="009D9146800A4AFEBDBD84E67001BFAD"/>
  </w:style>
  <w:style w:type="paragraph" w:customStyle="1" w:styleId="C6EE3FF9E2024BB3B0FFAB1E672006EC">
    <w:name w:val="C6EE3FF9E2024BB3B0FFAB1E672006EC"/>
  </w:style>
  <w:style w:type="paragraph" w:customStyle="1" w:styleId="A85B8A647161489BB2A7BA1C899A875E">
    <w:name w:val="A85B8A647161489BB2A7BA1C899A875E"/>
  </w:style>
  <w:style w:type="paragraph" w:customStyle="1" w:styleId="2E3A813368FE442A971825897B685525">
    <w:name w:val="2E3A813368FE442A971825897B685525"/>
  </w:style>
  <w:style w:type="paragraph" w:customStyle="1" w:styleId="1D947896FD7741198CAA83D8BBE3DBD7">
    <w:name w:val="1D947896FD7741198CAA83D8BBE3DBD7"/>
    <w:rsid w:val="006841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M. Adrian</Abstract>
  <CompanyAddress>Olympia, WA </CompanyAddress>
  <CompanyPhone>(360) 464-8184</CompanyPhone>
  <CompanyFax/>
  <CompanyEmail>m.adrianprevost@gmail.com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49F7E8-9084-4A38-A2E2-322CD3DC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</dc:creator>
  <cp:keywords>linkedin.com/in/adrianprevost</cp:keywords>
  <dc:description/>
  <cp:lastModifiedBy>Adrian Prevost</cp:lastModifiedBy>
  <cp:revision>2</cp:revision>
  <dcterms:created xsi:type="dcterms:W3CDTF">2019-05-27T06:31:00Z</dcterms:created>
  <dcterms:modified xsi:type="dcterms:W3CDTF">2019-05-27T06:31:00Z</dcterms:modified>
  <cp:category>Prevost</cp:category>
  <cp:contentStatus>codepen.io/oldenlish800 github.com/oldenglish800</cp:contentStatus>
</cp:coreProperties>
</file>