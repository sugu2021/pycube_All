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728AA" w14:textId="77777777" w:rsidR="00971DC4" w:rsidRDefault="009D53F7">
      <w:pPr>
        <w:pStyle w:val="Name"/>
      </w:pPr>
      <w:r>
        <w:t>Kevin Laghaeian</w:t>
      </w:r>
    </w:p>
    <w:p w14:paraId="204FE005" w14:textId="569B7A65" w:rsidR="00971DC4" w:rsidRDefault="00652B32">
      <w:pPr>
        <w:pStyle w:val="ContactInfo"/>
      </w:pPr>
      <w:r>
        <w:t xml:space="preserve">Leesburg, VA </w:t>
      </w:r>
      <w:r w:rsidR="00A65011">
        <w:t>| 703-554-7437</w:t>
      </w:r>
      <w:r w:rsidR="009D53F7">
        <w:t xml:space="preserve"> | klaghaeian@gmail.com</w:t>
      </w:r>
    </w:p>
    <w:p w14:paraId="3351E6A0" w14:textId="77777777" w:rsidR="00971DC4" w:rsidRDefault="006B7D5C">
      <w:pPr>
        <w:pStyle w:val="Heading1"/>
      </w:pPr>
      <w:sdt>
        <w:sdtPr>
          <w:id w:val="-819804518"/>
          <w:placeholder>
            <w:docPart w:val="F04554D63C73E14BB21293C0125B3E38"/>
          </w:placeholder>
          <w:temporary/>
          <w:showingPlcHdr/>
          <w15:appearance w15:val="hidden"/>
        </w:sdtPr>
        <w:sdtEndPr/>
        <w:sdtContent>
          <w:r w:rsidR="00B072CF">
            <w:t>Skills Summary</w:t>
          </w:r>
        </w:sdtContent>
      </w:sdt>
    </w:p>
    <w:p w14:paraId="271FF82B" w14:textId="22E2B7B0" w:rsidR="00A578C2" w:rsidRDefault="00A578C2" w:rsidP="00A578C2">
      <w:pPr>
        <w:spacing w:after="180"/>
      </w:pPr>
      <w:r>
        <w:t>Microsoft Office: Word, Excel, PowerPoint</w:t>
      </w:r>
    </w:p>
    <w:p w14:paraId="251173BA" w14:textId="4AE7511F" w:rsidR="00A578C2" w:rsidRDefault="00A578C2" w:rsidP="00A578C2">
      <w:pPr>
        <w:spacing w:after="180"/>
      </w:pPr>
      <w:r>
        <w:t>Python, JavaScript, HTML5, CSS</w:t>
      </w:r>
    </w:p>
    <w:p w14:paraId="6E26D57C" w14:textId="6EAD98C0" w:rsidR="003A5EB1" w:rsidRDefault="00E73B3D">
      <w:pPr>
        <w:spacing w:after="180"/>
      </w:pPr>
      <w:r>
        <w:t>Typing Speed: 60 WPM</w:t>
      </w:r>
    </w:p>
    <w:p w14:paraId="14C9F856" w14:textId="3057A103" w:rsidR="00A578C2" w:rsidRDefault="00A578C2">
      <w:pPr>
        <w:spacing w:after="180"/>
      </w:pPr>
      <w:r>
        <w:t>Solid Interpersonal Skills</w:t>
      </w:r>
    </w:p>
    <w:p w14:paraId="2CC8B57A" w14:textId="71F8E262" w:rsidR="00A578C2" w:rsidRDefault="00A578C2">
      <w:pPr>
        <w:spacing w:after="180"/>
      </w:pPr>
      <w:r>
        <w:t>Languages: English, French</w:t>
      </w:r>
    </w:p>
    <w:p w14:paraId="4192C861" w14:textId="77777777" w:rsidR="00E73B3D" w:rsidRDefault="00E73B3D">
      <w:pPr>
        <w:spacing w:after="180"/>
      </w:pPr>
    </w:p>
    <w:p w14:paraId="371E0921" w14:textId="77777777" w:rsidR="00971DC4" w:rsidRDefault="006B7D5C">
      <w:pPr>
        <w:pStyle w:val="Heading1"/>
      </w:pPr>
      <w:sdt>
        <w:sdtPr>
          <w:id w:val="-1150367223"/>
          <w:placeholder>
            <w:docPart w:val="2D2B063F024ADE438F6C2D3535EE7345"/>
          </w:placeholder>
          <w:temporary/>
          <w:showingPlcHdr/>
          <w15:appearance w15:val="hidden"/>
        </w:sdtPr>
        <w:sdtEndPr/>
        <w:sdtContent>
          <w:r w:rsidR="00B072CF">
            <w:t>Education</w:t>
          </w:r>
        </w:sdtContent>
      </w:sdt>
    </w:p>
    <w:p w14:paraId="66F818CE" w14:textId="77777777" w:rsidR="00A578C2" w:rsidRDefault="00A578C2" w:rsidP="00A578C2">
      <w:pPr>
        <w:pStyle w:val="Heading2"/>
      </w:pPr>
      <w:r>
        <w:t>Southern New Hampshire University- BA in Information Technology: December 2019</w:t>
      </w:r>
    </w:p>
    <w:p w14:paraId="56DC8A73" w14:textId="77777777" w:rsidR="00A578C2" w:rsidRPr="006B1693" w:rsidRDefault="00A578C2" w:rsidP="00A578C2">
      <w:r>
        <w:t>GPA: 4.0</w:t>
      </w:r>
    </w:p>
    <w:p w14:paraId="65B84208" w14:textId="7B526140" w:rsidR="00A578C2" w:rsidRDefault="00A578C2" w:rsidP="00A578C2">
      <w:r>
        <w:t>Course Highlights: C++, Data Processing,</w:t>
      </w:r>
      <w:r>
        <w:t xml:space="preserve"> Information Technology, </w:t>
      </w:r>
      <w:r w:rsidR="00FB3D68">
        <w:t>Energy and Society, Technology in Business,</w:t>
      </w:r>
      <w:r>
        <w:t xml:space="preserve"> Statistics, Criminology, Psychology.</w:t>
      </w:r>
    </w:p>
    <w:p w14:paraId="433AB20C" w14:textId="77777777" w:rsidR="00971DC4" w:rsidRDefault="006B7D5C">
      <w:pPr>
        <w:pStyle w:val="Heading1"/>
      </w:pPr>
      <w:sdt>
        <w:sdtPr>
          <w:id w:val="250401295"/>
          <w:placeholder>
            <w:docPart w:val="8D32FA70B2083945A19209EA5341B2D5"/>
          </w:placeholder>
          <w:temporary/>
          <w:showingPlcHdr/>
          <w15:appearance w15:val="hidden"/>
        </w:sdtPr>
        <w:sdtEndPr/>
        <w:sdtContent>
          <w:r w:rsidR="00B072CF">
            <w:t>Awards and Acknowledgements</w:t>
          </w:r>
        </w:sdtContent>
      </w:sdt>
    </w:p>
    <w:p w14:paraId="3DCD4542" w14:textId="049A3D87" w:rsidR="00971DC4" w:rsidRPr="007762F0" w:rsidRDefault="009D53F7" w:rsidP="007762F0">
      <w:pPr>
        <w:pStyle w:val="Heading2"/>
        <w:rPr>
          <w:b w:val="0"/>
          <w:sz w:val="22"/>
        </w:rPr>
      </w:pPr>
      <w:r w:rsidRPr="007762F0">
        <w:rPr>
          <w:b w:val="0"/>
          <w:sz w:val="22"/>
        </w:rPr>
        <w:t>Homecoming King/Heritage High</w:t>
      </w:r>
      <w:r w:rsidR="00D00DF2" w:rsidRPr="007762F0">
        <w:rPr>
          <w:b w:val="0"/>
          <w:sz w:val="22"/>
        </w:rPr>
        <w:t xml:space="preserve"> S</w:t>
      </w:r>
      <w:r w:rsidRPr="007762F0">
        <w:rPr>
          <w:b w:val="0"/>
          <w:sz w:val="22"/>
        </w:rPr>
        <w:t>chool</w:t>
      </w:r>
      <w:r w:rsidR="00A578C2">
        <w:rPr>
          <w:b w:val="0"/>
          <w:sz w:val="22"/>
        </w:rPr>
        <w:t xml:space="preserve"> October 2011</w:t>
      </w:r>
    </w:p>
    <w:p w14:paraId="505C7976" w14:textId="597410A4" w:rsidR="009D53F7" w:rsidRDefault="009D53F7" w:rsidP="007762F0">
      <w:pPr>
        <w:pStyle w:val="Heading2"/>
        <w:rPr>
          <w:b w:val="0"/>
          <w:sz w:val="22"/>
        </w:rPr>
      </w:pPr>
      <w:r w:rsidRPr="007762F0">
        <w:rPr>
          <w:b w:val="0"/>
          <w:sz w:val="22"/>
        </w:rPr>
        <w:t>Honor Student/Advanced French</w:t>
      </w:r>
      <w:r w:rsidR="00A578C2">
        <w:rPr>
          <w:b w:val="0"/>
          <w:sz w:val="22"/>
        </w:rPr>
        <w:t xml:space="preserve"> September 2011-May 2012</w:t>
      </w:r>
    </w:p>
    <w:p w14:paraId="54AF4C8D" w14:textId="6418A96B" w:rsidR="00A578C2" w:rsidRPr="00A578C2" w:rsidRDefault="00A578C2" w:rsidP="00A578C2">
      <w:pPr>
        <w:pStyle w:val="Heading1"/>
        <w:rPr>
          <w:szCs w:val="26"/>
        </w:rPr>
      </w:pPr>
    </w:p>
    <w:p w14:paraId="212852CD" w14:textId="23655F08" w:rsidR="00A578C2" w:rsidRDefault="00A578C2" w:rsidP="00A578C2">
      <w:pPr>
        <w:pStyle w:val="Heading1"/>
        <w:rPr>
          <w:bCs/>
          <w:szCs w:val="26"/>
        </w:rPr>
      </w:pPr>
      <w:r w:rsidRPr="00A578C2">
        <w:rPr>
          <w:bCs/>
          <w:szCs w:val="26"/>
        </w:rPr>
        <w:t>Interests</w:t>
      </w:r>
    </w:p>
    <w:p w14:paraId="02FB8B67" w14:textId="7C4C0489" w:rsidR="00A578C2" w:rsidRDefault="00A578C2" w:rsidP="00A578C2">
      <w:r>
        <w:t>Computers</w:t>
      </w:r>
    </w:p>
    <w:p w14:paraId="0B5700EC" w14:textId="71643F1F" w:rsidR="00A578C2" w:rsidRDefault="00A578C2" w:rsidP="00A578C2">
      <w:r>
        <w:t>Video Games</w:t>
      </w:r>
    </w:p>
    <w:p w14:paraId="2DD670F0" w14:textId="77777777" w:rsidR="00A578C2" w:rsidRPr="00A578C2" w:rsidRDefault="00A578C2" w:rsidP="00A578C2">
      <w:bookmarkStart w:id="0" w:name="_GoBack"/>
      <w:bookmarkEnd w:id="0"/>
    </w:p>
    <w:sectPr w:rsidR="00A578C2" w:rsidRPr="00A578C2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57139" w14:textId="77777777" w:rsidR="006B7D5C" w:rsidRDefault="006B7D5C">
      <w:pPr>
        <w:spacing w:after="0" w:line="240" w:lineRule="auto"/>
      </w:pPr>
      <w:r>
        <w:separator/>
      </w:r>
    </w:p>
  </w:endnote>
  <w:endnote w:type="continuationSeparator" w:id="0">
    <w:p w14:paraId="566059FE" w14:textId="77777777" w:rsidR="006B7D5C" w:rsidRDefault="006B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80804" w14:textId="77777777" w:rsidR="00971DC4" w:rsidRDefault="00B072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AA33F" w14:textId="77777777" w:rsidR="006B7D5C" w:rsidRDefault="006B7D5C">
      <w:pPr>
        <w:spacing w:after="0" w:line="240" w:lineRule="auto"/>
      </w:pPr>
      <w:r>
        <w:separator/>
      </w:r>
    </w:p>
  </w:footnote>
  <w:footnote w:type="continuationSeparator" w:id="0">
    <w:p w14:paraId="6512EDBA" w14:textId="77777777" w:rsidR="006B7D5C" w:rsidRDefault="006B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99379" w14:textId="77777777" w:rsidR="00971DC4" w:rsidRDefault="00B072C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976971" wp14:editId="2FB4E26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5A9E5A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B532" w14:textId="77777777" w:rsidR="00971DC4" w:rsidRDefault="00B072C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5F4949" wp14:editId="678B5F9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A65ED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F7"/>
    <w:rsid w:val="00020DB4"/>
    <w:rsid w:val="00266E18"/>
    <w:rsid w:val="002E05D3"/>
    <w:rsid w:val="00356D91"/>
    <w:rsid w:val="00385053"/>
    <w:rsid w:val="003A5EB1"/>
    <w:rsid w:val="003F0792"/>
    <w:rsid w:val="003F5832"/>
    <w:rsid w:val="004A610D"/>
    <w:rsid w:val="004B2027"/>
    <w:rsid w:val="004C7AF0"/>
    <w:rsid w:val="00512723"/>
    <w:rsid w:val="00523709"/>
    <w:rsid w:val="00596C7F"/>
    <w:rsid w:val="00616570"/>
    <w:rsid w:val="00652B32"/>
    <w:rsid w:val="006B1693"/>
    <w:rsid w:val="006B7D5C"/>
    <w:rsid w:val="00707117"/>
    <w:rsid w:val="0075138C"/>
    <w:rsid w:val="007762F0"/>
    <w:rsid w:val="007C50C3"/>
    <w:rsid w:val="007C68A1"/>
    <w:rsid w:val="00835639"/>
    <w:rsid w:val="00971DC4"/>
    <w:rsid w:val="009D53F7"/>
    <w:rsid w:val="00A578C2"/>
    <w:rsid w:val="00A65011"/>
    <w:rsid w:val="00B072CF"/>
    <w:rsid w:val="00B571FE"/>
    <w:rsid w:val="00D00DF2"/>
    <w:rsid w:val="00E73B3D"/>
    <w:rsid w:val="00ED3CCF"/>
    <w:rsid w:val="00FB3D68"/>
    <w:rsid w:val="00F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08A61"/>
  <w15:chartTrackingRefBased/>
  <w15:docId w15:val="{82C78648-007E-F945-BC9D-F7F8595D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laghaeian/Library/Containers/com.microsoft.Word/Data/Library/Application%20Support/Microsoft/Office/16.0/DTS/Search/%7b93D36F5A-B172-554E-87D5-65D53CBEED07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4554D63C73E14BB21293C0125B3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515B2-DB3E-3F43-AF32-4D27BA22ABFA}"/>
      </w:docPartPr>
      <w:docPartBody>
        <w:p w:rsidR="00B75EFD" w:rsidRDefault="0042423F">
          <w:pPr>
            <w:pStyle w:val="F04554D63C73E14BB21293C0125B3E38"/>
          </w:pPr>
          <w:r>
            <w:t>Skills Summary</w:t>
          </w:r>
        </w:p>
      </w:docPartBody>
    </w:docPart>
    <w:docPart>
      <w:docPartPr>
        <w:name w:val="2D2B063F024ADE438F6C2D3535EE7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E52C7-9B8B-0C46-8523-1E90D9DA0060}"/>
      </w:docPartPr>
      <w:docPartBody>
        <w:p w:rsidR="00B75EFD" w:rsidRDefault="0042423F">
          <w:pPr>
            <w:pStyle w:val="2D2B063F024ADE438F6C2D3535EE7345"/>
          </w:pPr>
          <w:r>
            <w:t>Education</w:t>
          </w:r>
        </w:p>
      </w:docPartBody>
    </w:docPart>
    <w:docPart>
      <w:docPartPr>
        <w:name w:val="8D32FA70B2083945A19209EA5341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1DEC-CBDE-8840-856B-FA32F5983FE0}"/>
      </w:docPartPr>
      <w:docPartBody>
        <w:p w:rsidR="00B75EFD" w:rsidRDefault="0042423F">
          <w:pPr>
            <w:pStyle w:val="8D32FA70B2083945A19209EA5341B2D5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17"/>
    <w:rsid w:val="00127734"/>
    <w:rsid w:val="00241BE4"/>
    <w:rsid w:val="0042423F"/>
    <w:rsid w:val="00543CAF"/>
    <w:rsid w:val="00584332"/>
    <w:rsid w:val="0058555E"/>
    <w:rsid w:val="0068655E"/>
    <w:rsid w:val="0081087F"/>
    <w:rsid w:val="008F0633"/>
    <w:rsid w:val="0093261E"/>
    <w:rsid w:val="00B31317"/>
    <w:rsid w:val="00B75EFD"/>
    <w:rsid w:val="00CF7515"/>
    <w:rsid w:val="00D71BD6"/>
    <w:rsid w:val="00FF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6C83F8373E6941889B8BC637E1BA8B">
    <w:name w:val="136C83F8373E6941889B8BC637E1BA8B"/>
  </w:style>
  <w:style w:type="paragraph" w:customStyle="1" w:styleId="BB3CEE434CA14344BE0B9A9EF7CEE9BD">
    <w:name w:val="BB3CEE434CA14344BE0B9A9EF7CEE9BD"/>
  </w:style>
  <w:style w:type="paragraph" w:customStyle="1" w:styleId="F04554D63C73E14BB21293C0125B3E38">
    <w:name w:val="F04554D63C73E14BB21293C0125B3E38"/>
  </w:style>
  <w:style w:type="paragraph" w:customStyle="1" w:styleId="3A9FD8A10D54C744A288920A073D1CD3">
    <w:name w:val="3A9FD8A10D54C744A288920A073D1CD3"/>
  </w:style>
  <w:style w:type="paragraph" w:customStyle="1" w:styleId="2D2B063F024ADE438F6C2D3535EE7345">
    <w:name w:val="2D2B063F024ADE438F6C2D3535EE7345"/>
  </w:style>
  <w:style w:type="paragraph" w:customStyle="1" w:styleId="679BE0642C79B84BA2EC49AF1BDFCF10">
    <w:name w:val="679BE0642C79B84BA2EC49AF1BDFCF10"/>
  </w:style>
  <w:style w:type="paragraph" w:customStyle="1" w:styleId="B46CA7CC0376894D8916063E2D46FEE2">
    <w:name w:val="B46CA7CC0376894D8916063E2D46FEE2"/>
  </w:style>
  <w:style w:type="paragraph" w:customStyle="1" w:styleId="0F0641C0CBD75446AE9C8FC96733B198">
    <w:name w:val="0F0641C0CBD75446AE9C8FC96733B198"/>
  </w:style>
  <w:style w:type="paragraph" w:customStyle="1" w:styleId="F509174DE5768D42BFB0F1D9BF3EC09A">
    <w:name w:val="F509174DE5768D42BFB0F1D9BF3EC09A"/>
  </w:style>
  <w:style w:type="paragraph" w:customStyle="1" w:styleId="7786951A3F947142B7DF5796B0232541">
    <w:name w:val="7786951A3F947142B7DF5796B0232541"/>
  </w:style>
  <w:style w:type="paragraph" w:customStyle="1" w:styleId="BAB84D668B5539469ED6675604A78E64">
    <w:name w:val="BAB84D668B5539469ED6675604A78E64"/>
  </w:style>
  <w:style w:type="paragraph" w:customStyle="1" w:styleId="8D32FA70B2083945A19209EA5341B2D5">
    <w:name w:val="8D32FA70B2083945A19209EA5341B2D5"/>
  </w:style>
  <w:style w:type="paragraph" w:customStyle="1" w:styleId="DA03A26C5A5355488FE5922E4771A399">
    <w:name w:val="DA03A26C5A5355488FE5922E4771A399"/>
  </w:style>
  <w:style w:type="paragraph" w:customStyle="1" w:styleId="1BA5D73BB0719142B23C788EE4F6435B">
    <w:name w:val="1BA5D73BB0719142B23C788EE4F6435B"/>
  </w:style>
  <w:style w:type="paragraph" w:customStyle="1" w:styleId="D5DB6BE8A0CD1E4CB25E8A9C6D2C11BD">
    <w:name w:val="D5DB6BE8A0CD1E4CB25E8A9C6D2C11BD"/>
    <w:rsid w:val="00B31317"/>
  </w:style>
  <w:style w:type="paragraph" w:customStyle="1" w:styleId="7D7B392D26A9D64780B67A88777BEB0D">
    <w:name w:val="7D7B392D26A9D64780B67A88777BEB0D"/>
    <w:rsid w:val="00B31317"/>
  </w:style>
  <w:style w:type="paragraph" w:customStyle="1" w:styleId="7272385AE1587A42990810435EE3B396">
    <w:name w:val="7272385AE1587A42990810435EE3B396"/>
    <w:rsid w:val="00B31317"/>
  </w:style>
  <w:style w:type="paragraph" w:customStyle="1" w:styleId="3EC24F7A494EC944B67518B1D0A04CC5">
    <w:name w:val="3EC24F7A494EC944B67518B1D0A04CC5"/>
    <w:rsid w:val="00B3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{93D36F5A-B172-554E-87D5-65D53CBEED07}tf10002079.dotx</Template>
  <TotalTime>12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Cameron Laghaeian</cp:lastModifiedBy>
  <cp:revision>4</cp:revision>
  <dcterms:created xsi:type="dcterms:W3CDTF">2019-03-10T00:26:00Z</dcterms:created>
  <dcterms:modified xsi:type="dcterms:W3CDTF">2019-07-02T14:14:00Z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