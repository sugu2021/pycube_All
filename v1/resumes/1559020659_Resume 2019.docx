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4B3B24D5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58E78A6423EA2F43AC19F2CE78700EA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FE0A971" w14:textId="2C081F34" w:rsidR="00B93310" w:rsidRPr="005152F2" w:rsidRDefault="006F5625" w:rsidP="003856C9">
                <w:pPr>
                  <w:pStyle w:val="Heading1"/>
                </w:pPr>
                <w:r>
                  <w:t>Hamza Khan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9C0CDA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8D11FE1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72124F0" wp14:editId="0D92E2B5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C809F4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84AAB2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49F8F57" w14:textId="77777777" w:rsidR="00441EB9" w:rsidRDefault="004C5128" w:rsidP="00441EB9">
                  <w:pPr>
                    <w:pStyle w:val="Heading3"/>
                  </w:pPr>
                  <w:r>
                    <w:t>Hamzakhanva@gmail.com</w:t>
                  </w:r>
                </w:p>
              </w:tc>
            </w:tr>
            <w:tr w:rsidR="00441EB9" w:rsidRPr="005152F2" w14:paraId="46FC019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942FD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70FF339" wp14:editId="19F2B7C3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4E35B9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1CEFC7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CD566A1" w14:textId="77777777" w:rsidR="00441EB9" w:rsidRDefault="004C5128" w:rsidP="00441EB9">
                  <w:pPr>
                    <w:pStyle w:val="Heading3"/>
                  </w:pPr>
                  <w:r>
                    <w:t>571-599-0306</w:t>
                  </w:r>
                </w:p>
              </w:tc>
            </w:tr>
            <w:tr w:rsidR="00441EB9" w:rsidRPr="005152F2" w14:paraId="15BEC01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CB9249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807674" wp14:editId="4E4D05F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FB4A84E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F1DAD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DC8547" w14:textId="61942AAB" w:rsidR="00441EB9" w:rsidRDefault="0053406E" w:rsidP="0053406E">
                  <w:r w:rsidRPr="0057567F">
                    <w:t>https://www.linkedin.com/in/hamza-khan-</w:t>
                  </w:r>
                  <w:r w:rsidR="0057567F" w:rsidRPr="0057567F">
                    <w:t>v</w:t>
                  </w:r>
                  <w:r w:rsidR="0057567F">
                    <w:t>a</w:t>
                  </w:r>
                </w:p>
              </w:tc>
            </w:tr>
            <w:tr w:rsidR="00441EB9" w:rsidRPr="005152F2" w14:paraId="0FF0D040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8E90608" w14:textId="77777777" w:rsidR="001C5D09" w:rsidRDefault="0094722B" w:rsidP="001C5D09">
                  <w:pPr>
                    <w:pStyle w:val="Heading3"/>
                  </w:pPr>
                  <w:r>
                    <w:t>George Mason University</w:t>
                  </w:r>
                </w:p>
                <w:p w14:paraId="4F39E236" w14:textId="40AB8B38" w:rsidR="0094722B" w:rsidRDefault="0094722B" w:rsidP="00B93BAC">
                  <w:pPr>
                    <w:pStyle w:val="Heading3"/>
                  </w:pPr>
                  <w:r>
                    <w:t>Class of 2023</w:t>
                  </w:r>
                </w:p>
                <w:p w14:paraId="1008AECD" w14:textId="77777777" w:rsidR="00B93BAC" w:rsidRDefault="00B93BAC" w:rsidP="00B93BAC">
                  <w:pPr>
                    <w:pStyle w:val="Heading3"/>
                  </w:pPr>
                </w:p>
                <w:p w14:paraId="01D5F3AE" w14:textId="77777777" w:rsidR="0094722B" w:rsidRDefault="0094722B" w:rsidP="001C5D09">
                  <w:pPr>
                    <w:pStyle w:val="Heading3"/>
                  </w:pPr>
                  <w:r>
                    <w:t>Information Technology</w:t>
                  </w:r>
                </w:p>
                <w:p w14:paraId="7ABBAC9B" w14:textId="77777777" w:rsidR="00B93BAC" w:rsidRDefault="00B93BAC" w:rsidP="001C5D09">
                  <w:pPr>
                    <w:pStyle w:val="Heading3"/>
                  </w:pPr>
                  <w:r>
                    <w:t>&amp;</w:t>
                  </w:r>
                </w:p>
                <w:p w14:paraId="40657972" w14:textId="72A86159" w:rsidR="00B93BAC" w:rsidRPr="001C5D09" w:rsidRDefault="00B93BAC" w:rsidP="001C5D09">
                  <w:pPr>
                    <w:pStyle w:val="Heading3"/>
                  </w:pPr>
                  <w:r>
                    <w:t>Information Systems Operations and Management</w:t>
                  </w:r>
                </w:p>
              </w:tc>
            </w:tr>
            <w:tr w:rsidR="005A7E57" w:rsidRPr="005152F2" w14:paraId="66B42F3E" w14:textId="77777777" w:rsidTr="000416A3">
              <w:trPr>
                <w:trHeight w:val="26"/>
              </w:trPr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52FD2BC" w14:textId="0976BB3B" w:rsidR="005A7E57" w:rsidRDefault="005A7E57" w:rsidP="00B93BAC">
                  <w:pPr>
                    <w:pStyle w:val="Heading3"/>
                    <w:jc w:val="both"/>
                  </w:pPr>
                </w:p>
              </w:tc>
            </w:tr>
            <w:tr w:rsidR="00463463" w:rsidRPr="005152F2" w14:paraId="05D67D5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985392A" w14:textId="77777777" w:rsidR="005A7E57" w:rsidRDefault="00510A0E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74A1BCE9B1711479E87E1FA7DA24E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76EEB95A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7442F83" wp14:editId="6DDFA1D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7F3DFE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C87B629" w14:textId="28ACCD10" w:rsidR="00B93BAC" w:rsidRDefault="00B93BAC" w:rsidP="00463463">
                  <w:r>
                    <w:t>Microsoft Office</w:t>
                  </w:r>
                </w:p>
                <w:p w14:paraId="262451F7" w14:textId="77777777" w:rsidR="00463463" w:rsidRDefault="00B93BAC" w:rsidP="00463463">
                  <w:r>
                    <w:t>Geospatial Technology Training</w:t>
                  </w:r>
                </w:p>
                <w:p w14:paraId="3F499B45" w14:textId="4DB13DCD" w:rsidR="00B93BAC" w:rsidRPr="005152F2" w:rsidRDefault="00B93BAC" w:rsidP="00B93BAC">
                  <w:r>
                    <w:t>Java</w:t>
                  </w:r>
                </w:p>
              </w:tc>
            </w:tr>
          </w:tbl>
          <w:p w14:paraId="1093FD5A" w14:textId="77777777" w:rsidR="00B93310" w:rsidRPr="005152F2" w:rsidRDefault="00B93310" w:rsidP="003856C9"/>
        </w:tc>
        <w:tc>
          <w:tcPr>
            <w:tcW w:w="723" w:type="dxa"/>
          </w:tcPr>
          <w:p w14:paraId="186B31C0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45BBE326" w14:textId="77777777" w:rsidTr="00990356">
              <w:trPr>
                <w:trHeight w:val="2606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360543C" w14:textId="77777777" w:rsidR="008F6337" w:rsidRPr="005152F2" w:rsidRDefault="00510A0E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6CCA9983AF0DF4BA4EA80602EEF20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18C7890" w14:textId="101CB447" w:rsidR="008F6337" w:rsidRPr="0043426C" w:rsidRDefault="00B93BAC" w:rsidP="002B3890">
                  <w:pPr>
                    <w:pStyle w:val="Heading4"/>
                  </w:pPr>
                  <w:r>
                    <w:t>Sales Counselor – LA Fitness</w:t>
                  </w:r>
                </w:p>
                <w:p w14:paraId="04F9DBF9" w14:textId="3E1C4167" w:rsidR="008F6337" w:rsidRPr="005152F2" w:rsidRDefault="00B93BAC" w:rsidP="008F6337">
                  <w:pPr>
                    <w:pStyle w:val="Heading5"/>
                  </w:pPr>
                  <w:r>
                    <w:t xml:space="preserve">April 2019 - </w:t>
                  </w:r>
                  <w:r w:rsidR="0033385F">
                    <w:t>Present</w:t>
                  </w:r>
                </w:p>
                <w:p w14:paraId="007880A8" w14:textId="747F52CE" w:rsidR="008F6337" w:rsidRDefault="000416A3" w:rsidP="008F6337">
                  <w:r>
                    <w:t>Open and close gym, clean, sell memberships, market</w:t>
                  </w:r>
                </w:p>
                <w:p w14:paraId="29EC578D" w14:textId="30D27B34" w:rsidR="007B2F5C" w:rsidRPr="0043426C" w:rsidRDefault="000416A3" w:rsidP="0043426C">
                  <w:pPr>
                    <w:pStyle w:val="Heading4"/>
                  </w:pPr>
                  <w:r>
                    <w:t>Fitness concierge</w:t>
                  </w:r>
                  <w:r w:rsidR="00B93BAC">
                    <w:t xml:space="preserve"> </w:t>
                  </w:r>
                  <w:r>
                    <w:t>–</w:t>
                  </w:r>
                  <w:r w:rsidR="00B93BAC">
                    <w:t xml:space="preserve"> </w:t>
                  </w:r>
                  <w:r>
                    <w:t>Creighton Farms</w:t>
                  </w:r>
                </w:p>
                <w:p w14:paraId="6AE77E5C" w14:textId="494962BE" w:rsidR="007B2F5C" w:rsidRPr="005152F2" w:rsidRDefault="00B93BAC" w:rsidP="007B2F5C">
                  <w:pPr>
                    <w:pStyle w:val="Heading5"/>
                  </w:pPr>
                  <w:r>
                    <w:t>July 201</w:t>
                  </w:r>
                  <w:r w:rsidR="00275534">
                    <w:t>7</w:t>
                  </w:r>
                  <w:r>
                    <w:t xml:space="preserve"> </w:t>
                  </w:r>
                  <w:r w:rsidR="000416A3">
                    <w:t>–</w:t>
                  </w:r>
                  <w:r>
                    <w:t xml:space="preserve"> </w:t>
                  </w:r>
                  <w:r w:rsidR="000416A3">
                    <w:t>March 2019</w:t>
                  </w:r>
                </w:p>
                <w:p w14:paraId="4DE783E6" w14:textId="0F3BEA99" w:rsidR="008F6337" w:rsidRDefault="000416A3" w:rsidP="00832F81">
                  <w:r>
                    <w:t>Opened and closed fitness center, cleaned, managed</w:t>
                  </w:r>
                </w:p>
              </w:tc>
            </w:tr>
            <w:tr w:rsidR="008F6337" w14:paraId="38ABFB0F" w14:textId="77777777" w:rsidTr="00990356">
              <w:trPr>
                <w:trHeight w:val="23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406056A" w14:textId="77777777" w:rsidR="008F6337" w:rsidRPr="005152F2" w:rsidRDefault="00510A0E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601F9D59E80C84FA78EBE558A1901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060AA0D5" w14:textId="0D16E328" w:rsidR="007B2F5C" w:rsidRPr="0043426C" w:rsidRDefault="0072430D" w:rsidP="002B3890">
                  <w:pPr>
                    <w:pStyle w:val="Heading4"/>
                  </w:pPr>
                  <w:r>
                    <w:t>High School Diploma / 2019</w:t>
                  </w:r>
                </w:p>
                <w:p w14:paraId="60C8BF61" w14:textId="53D10840" w:rsidR="007B2F5C" w:rsidRPr="005152F2" w:rsidRDefault="0072430D" w:rsidP="007B2F5C">
                  <w:pPr>
                    <w:pStyle w:val="Heading5"/>
                  </w:pPr>
                  <w:r>
                    <w:t>Heritage High School</w:t>
                  </w:r>
                </w:p>
                <w:p w14:paraId="318C19DD" w14:textId="7C4D4319" w:rsidR="008F6337" w:rsidRDefault="0072430D" w:rsidP="0072430D">
                  <w:r>
                    <w:t>- Advanced Diploma</w:t>
                  </w:r>
                </w:p>
                <w:p w14:paraId="3B1418AF" w14:textId="74E20354" w:rsidR="0072430D" w:rsidRDefault="0072430D" w:rsidP="0072430D">
                  <w:r>
                    <w:t>-3.2 GPA</w:t>
                  </w:r>
                </w:p>
                <w:p w14:paraId="03BC3268" w14:textId="430B0AC5" w:rsidR="0072430D" w:rsidRDefault="0072430D" w:rsidP="0072430D">
                  <w:r>
                    <w:t>-Took AP and Dual Enrollment Courses</w:t>
                  </w:r>
                </w:p>
                <w:p w14:paraId="6D5DBE36" w14:textId="6D2F9BF4" w:rsidR="0072430D" w:rsidRDefault="0072430D" w:rsidP="0072430D">
                  <w:r>
                    <w:t>-Participated in multiple sports &amp; clubs</w:t>
                  </w:r>
                </w:p>
                <w:p w14:paraId="1062C854" w14:textId="452B84A2" w:rsidR="0072430D" w:rsidRDefault="0072430D" w:rsidP="007B2F5C"/>
              </w:tc>
            </w:tr>
            <w:tr w:rsidR="008F6337" w14:paraId="32034E19" w14:textId="77777777" w:rsidTr="00B85871">
              <w:tc>
                <w:tcPr>
                  <w:tcW w:w="5191" w:type="dxa"/>
                </w:tcPr>
                <w:p w14:paraId="38CB3F4C" w14:textId="77777777" w:rsidR="008F6337" w:rsidRPr="005152F2" w:rsidRDefault="00510A0E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DF595433364F34D9EC4367F8B529ED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7B498E5C" w14:textId="078054E9" w:rsidR="0094722B" w:rsidRDefault="0094722B" w:rsidP="0094722B">
                  <w:r>
                    <w:t>Heritage High School Football</w:t>
                  </w:r>
                  <w:r w:rsidR="0072430D">
                    <w:t xml:space="preserve"> &amp; </w:t>
                  </w:r>
                  <w:r>
                    <w:t>Wrestling</w:t>
                  </w:r>
                  <w:r w:rsidR="00625B25">
                    <w:t xml:space="preserve"> Captain</w:t>
                  </w:r>
                </w:p>
                <w:p w14:paraId="118FF3AD" w14:textId="77777777" w:rsidR="0094722B" w:rsidRDefault="0094722B" w:rsidP="0094722B">
                  <w:r>
                    <w:t>2015-2019</w:t>
                  </w:r>
                </w:p>
                <w:p w14:paraId="14256C1C" w14:textId="77777777" w:rsidR="0094722B" w:rsidRDefault="0094722B" w:rsidP="0094722B"/>
                <w:p w14:paraId="0A1D6966" w14:textId="77777777" w:rsidR="0094722B" w:rsidRDefault="0094722B" w:rsidP="0094722B">
                  <w:r>
                    <w:t>Cool Spring Elementary Fall Festival</w:t>
                  </w:r>
                  <w:r w:rsidR="00BD41A3">
                    <w:t xml:space="preserve"> Volunteer</w:t>
                  </w:r>
                </w:p>
                <w:p w14:paraId="68482012" w14:textId="384537EF" w:rsidR="00BD41A3" w:rsidRDefault="00BD41A3" w:rsidP="0094722B">
                  <w:r>
                    <w:t>2012-2015</w:t>
                  </w:r>
                </w:p>
              </w:tc>
            </w:tr>
          </w:tbl>
          <w:p w14:paraId="43D7DCB7" w14:textId="77777777" w:rsidR="008F6337" w:rsidRPr="005152F2" w:rsidRDefault="008F6337" w:rsidP="003856C9"/>
        </w:tc>
      </w:tr>
    </w:tbl>
    <w:p w14:paraId="3700DCBE" w14:textId="77777777" w:rsidR="00E941EF" w:rsidRDefault="00E941EF" w:rsidP="0072430D">
      <w:pPr>
        <w:pStyle w:val="NoSpacing"/>
        <w:jc w:val="both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351C" w14:textId="77777777" w:rsidR="00510A0E" w:rsidRDefault="00510A0E" w:rsidP="003856C9">
      <w:pPr>
        <w:spacing w:after="0" w:line="240" w:lineRule="auto"/>
      </w:pPr>
      <w:r>
        <w:separator/>
      </w:r>
    </w:p>
  </w:endnote>
  <w:endnote w:type="continuationSeparator" w:id="0">
    <w:p w14:paraId="0551E5C7" w14:textId="77777777" w:rsidR="00510A0E" w:rsidRDefault="00510A0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7562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D79C9A6" wp14:editId="4439F01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79904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638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9CA73E0" wp14:editId="66CC5A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800DE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53B0" w14:textId="77777777" w:rsidR="00510A0E" w:rsidRDefault="00510A0E" w:rsidP="003856C9">
      <w:pPr>
        <w:spacing w:after="0" w:line="240" w:lineRule="auto"/>
      </w:pPr>
      <w:r>
        <w:separator/>
      </w:r>
    </w:p>
  </w:footnote>
  <w:footnote w:type="continuationSeparator" w:id="0">
    <w:p w14:paraId="0099AF00" w14:textId="77777777" w:rsidR="00510A0E" w:rsidRDefault="00510A0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9A37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48CDD5" wp14:editId="4A0D5B7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F73A2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EFA8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DBBCBA9" wp14:editId="28810C8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28202E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6A1B"/>
    <w:multiLevelType w:val="hybridMultilevel"/>
    <w:tmpl w:val="99D4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4BDD"/>
    <w:multiLevelType w:val="hybridMultilevel"/>
    <w:tmpl w:val="231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28"/>
    <w:rsid w:val="000416A3"/>
    <w:rsid w:val="00052BE1"/>
    <w:rsid w:val="0007412A"/>
    <w:rsid w:val="0010199E"/>
    <w:rsid w:val="001765FE"/>
    <w:rsid w:val="0019561F"/>
    <w:rsid w:val="001B32D2"/>
    <w:rsid w:val="001C5D09"/>
    <w:rsid w:val="00275534"/>
    <w:rsid w:val="00293B83"/>
    <w:rsid w:val="002A3621"/>
    <w:rsid w:val="002B3890"/>
    <w:rsid w:val="002B7747"/>
    <w:rsid w:val="002C77B9"/>
    <w:rsid w:val="002F485A"/>
    <w:rsid w:val="003053D9"/>
    <w:rsid w:val="0033385F"/>
    <w:rsid w:val="00333E2A"/>
    <w:rsid w:val="0036086A"/>
    <w:rsid w:val="003856C9"/>
    <w:rsid w:val="00396369"/>
    <w:rsid w:val="003F4D31"/>
    <w:rsid w:val="0043426C"/>
    <w:rsid w:val="00441EB9"/>
    <w:rsid w:val="00463463"/>
    <w:rsid w:val="00473EF8"/>
    <w:rsid w:val="004760E5"/>
    <w:rsid w:val="004C5128"/>
    <w:rsid w:val="004D22BB"/>
    <w:rsid w:val="004F5848"/>
    <w:rsid w:val="00510A0E"/>
    <w:rsid w:val="005152F2"/>
    <w:rsid w:val="0053406E"/>
    <w:rsid w:val="00534E4E"/>
    <w:rsid w:val="00551D35"/>
    <w:rsid w:val="00556DBD"/>
    <w:rsid w:val="00557019"/>
    <w:rsid w:val="005674AC"/>
    <w:rsid w:val="0057567F"/>
    <w:rsid w:val="005A1E51"/>
    <w:rsid w:val="005A7E57"/>
    <w:rsid w:val="00616FF4"/>
    <w:rsid w:val="00625B25"/>
    <w:rsid w:val="006A3CE7"/>
    <w:rsid w:val="006F5625"/>
    <w:rsid w:val="0072430D"/>
    <w:rsid w:val="00743379"/>
    <w:rsid w:val="007803B7"/>
    <w:rsid w:val="007B2F5C"/>
    <w:rsid w:val="007C5F05"/>
    <w:rsid w:val="007D68A4"/>
    <w:rsid w:val="00832043"/>
    <w:rsid w:val="00832F81"/>
    <w:rsid w:val="008C7CA2"/>
    <w:rsid w:val="008F6337"/>
    <w:rsid w:val="00926460"/>
    <w:rsid w:val="0094722B"/>
    <w:rsid w:val="00990356"/>
    <w:rsid w:val="00A42F91"/>
    <w:rsid w:val="00AF1258"/>
    <w:rsid w:val="00B01E52"/>
    <w:rsid w:val="00B550FC"/>
    <w:rsid w:val="00B85871"/>
    <w:rsid w:val="00B93310"/>
    <w:rsid w:val="00B93BAC"/>
    <w:rsid w:val="00BC1F18"/>
    <w:rsid w:val="00BD2E58"/>
    <w:rsid w:val="00BD41A3"/>
    <w:rsid w:val="00BE11F6"/>
    <w:rsid w:val="00BF6BAB"/>
    <w:rsid w:val="00C007A5"/>
    <w:rsid w:val="00C4403A"/>
    <w:rsid w:val="00CE6306"/>
    <w:rsid w:val="00D11C4D"/>
    <w:rsid w:val="00D5067A"/>
    <w:rsid w:val="00D5768B"/>
    <w:rsid w:val="00DC79BB"/>
    <w:rsid w:val="00E34D58"/>
    <w:rsid w:val="00E941EF"/>
    <w:rsid w:val="00EB1C1B"/>
    <w:rsid w:val="00F56435"/>
    <w:rsid w:val="00FA07AA"/>
    <w:rsid w:val="00FB0916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47DF"/>
  <w15:chartTrackingRefBased/>
  <w15:docId w15:val="{A7102B40-F1E2-264D-95B8-8F71A68C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34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6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2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mza/Library/Containers/com.microsoft.Word/Data/Library/Application%20Support/Microsoft/Office/16.0/DTS/Search/%7b8DF35879-CDF0-5244-9592-EBD443052C4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78A6423EA2F43AC19F2CE78700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FA26-6C9F-D349-BE25-708A9280684A}"/>
      </w:docPartPr>
      <w:docPartBody>
        <w:p w:rsidR="00773A4C" w:rsidRDefault="006F15B9">
          <w:pPr>
            <w:pStyle w:val="58E78A6423EA2F43AC19F2CE78700EA9"/>
          </w:pPr>
          <w:r w:rsidRPr="005152F2">
            <w:t>Your Name</w:t>
          </w:r>
        </w:p>
      </w:docPartBody>
    </w:docPart>
    <w:docPart>
      <w:docPartPr>
        <w:name w:val="D74A1BCE9B1711479E87E1FA7DA24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830F1-F2FD-754A-94F7-C7C6D02AAF62}"/>
      </w:docPartPr>
      <w:docPartBody>
        <w:p w:rsidR="00773A4C" w:rsidRDefault="006F15B9">
          <w:pPr>
            <w:pStyle w:val="D74A1BCE9B1711479E87E1FA7DA24E70"/>
          </w:pPr>
          <w:r>
            <w:t>Skills</w:t>
          </w:r>
        </w:p>
      </w:docPartBody>
    </w:docPart>
    <w:docPart>
      <w:docPartPr>
        <w:name w:val="B6CCA9983AF0DF4BA4EA80602EEF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F04C8-E752-1F48-B9E2-BA2FEA719A3D}"/>
      </w:docPartPr>
      <w:docPartBody>
        <w:p w:rsidR="00773A4C" w:rsidRDefault="006F15B9">
          <w:pPr>
            <w:pStyle w:val="B6CCA9983AF0DF4BA4EA80602EEF2092"/>
          </w:pPr>
          <w:r w:rsidRPr="005152F2">
            <w:t>Experience</w:t>
          </w:r>
        </w:p>
      </w:docPartBody>
    </w:docPart>
    <w:docPart>
      <w:docPartPr>
        <w:name w:val="C601F9D59E80C84FA78EBE558A190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B8C6A-BDA9-E143-BEF6-E78F51FF0346}"/>
      </w:docPartPr>
      <w:docPartBody>
        <w:p w:rsidR="00773A4C" w:rsidRDefault="006F15B9">
          <w:pPr>
            <w:pStyle w:val="C601F9D59E80C84FA78EBE558A190197"/>
          </w:pPr>
          <w:r w:rsidRPr="005152F2">
            <w:t>Education</w:t>
          </w:r>
        </w:p>
      </w:docPartBody>
    </w:docPart>
    <w:docPart>
      <w:docPartPr>
        <w:name w:val="7DF595433364F34D9EC4367F8B529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75E52-6A64-AA4A-8969-A78DF0291C39}"/>
      </w:docPartPr>
      <w:docPartBody>
        <w:p w:rsidR="00773A4C" w:rsidRDefault="006F15B9">
          <w:pPr>
            <w:pStyle w:val="7DF595433364F34D9EC4367F8B529ED0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B9"/>
    <w:rsid w:val="000749D9"/>
    <w:rsid w:val="000D3C5E"/>
    <w:rsid w:val="006F15B9"/>
    <w:rsid w:val="00773A4C"/>
    <w:rsid w:val="00AA696A"/>
    <w:rsid w:val="00E846C6"/>
    <w:rsid w:val="00EB1BB9"/>
    <w:rsid w:val="00F1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78A6423EA2F43AC19F2CE78700EA9">
    <w:name w:val="58E78A6423EA2F43AC19F2CE78700EA9"/>
  </w:style>
  <w:style w:type="paragraph" w:customStyle="1" w:styleId="F2C919272D01254CBEA31422096D0101">
    <w:name w:val="F2C919272D01254CBEA31422096D0101"/>
  </w:style>
  <w:style w:type="paragraph" w:customStyle="1" w:styleId="9790C37444F9CA428DB2255017A59479">
    <w:name w:val="9790C37444F9CA428DB2255017A59479"/>
  </w:style>
  <w:style w:type="paragraph" w:customStyle="1" w:styleId="DE7833E3C3878E4A9077047ED0AE4D40">
    <w:name w:val="DE7833E3C3878E4A9077047ED0AE4D40"/>
  </w:style>
  <w:style w:type="paragraph" w:customStyle="1" w:styleId="2D82643203347B409A5483809243BAE1">
    <w:name w:val="2D82643203347B409A5483809243BAE1"/>
  </w:style>
  <w:style w:type="paragraph" w:customStyle="1" w:styleId="E4D857914ABFCF4BB1AC82E55DC76D14">
    <w:name w:val="E4D857914ABFCF4BB1AC82E55DC76D14"/>
  </w:style>
  <w:style w:type="paragraph" w:customStyle="1" w:styleId="117B46ED234CFA4F920362AD0E6EE269">
    <w:name w:val="117B46ED234CFA4F920362AD0E6EE269"/>
  </w:style>
  <w:style w:type="paragraph" w:customStyle="1" w:styleId="D74A1BCE9B1711479E87E1FA7DA24E70">
    <w:name w:val="D74A1BCE9B1711479E87E1FA7DA24E70"/>
  </w:style>
  <w:style w:type="paragraph" w:customStyle="1" w:styleId="308DBE28ECC4F3459E8C03A5E624A578">
    <w:name w:val="308DBE28ECC4F3459E8C03A5E624A578"/>
  </w:style>
  <w:style w:type="paragraph" w:customStyle="1" w:styleId="B6CCA9983AF0DF4BA4EA80602EEF2092">
    <w:name w:val="B6CCA9983AF0DF4BA4EA80602EEF2092"/>
  </w:style>
  <w:style w:type="paragraph" w:customStyle="1" w:styleId="8AB00360027A7544A0DDD9D4D253B995">
    <w:name w:val="8AB00360027A7544A0DDD9D4D253B995"/>
  </w:style>
  <w:style w:type="paragraph" w:customStyle="1" w:styleId="7624BF5ADE3DB7459F851BF395A7A737">
    <w:name w:val="7624BF5ADE3DB7459F851BF395A7A737"/>
  </w:style>
  <w:style w:type="paragraph" w:customStyle="1" w:styleId="15C4666CA21A334A96A613E4E9524631">
    <w:name w:val="15C4666CA21A334A96A613E4E9524631"/>
  </w:style>
  <w:style w:type="paragraph" w:customStyle="1" w:styleId="4D942D4769399F41A226C27EDFDA6369">
    <w:name w:val="4D942D4769399F41A226C27EDFDA6369"/>
  </w:style>
  <w:style w:type="paragraph" w:customStyle="1" w:styleId="690897A442AB284D9EAFE3F85976429D">
    <w:name w:val="690897A442AB284D9EAFE3F85976429D"/>
  </w:style>
  <w:style w:type="paragraph" w:customStyle="1" w:styleId="23AB1CEA87D27348BAA576DB2E209BAB">
    <w:name w:val="23AB1CEA87D27348BAA576DB2E209BAB"/>
  </w:style>
  <w:style w:type="paragraph" w:customStyle="1" w:styleId="C601F9D59E80C84FA78EBE558A190197">
    <w:name w:val="C601F9D59E80C84FA78EBE558A190197"/>
  </w:style>
  <w:style w:type="paragraph" w:customStyle="1" w:styleId="F3B33910F03B31419039907BD0461119">
    <w:name w:val="F3B33910F03B31419039907BD0461119"/>
  </w:style>
  <w:style w:type="paragraph" w:customStyle="1" w:styleId="4BB04F441A6BA9419445C81F9B6909B3">
    <w:name w:val="4BB04F441A6BA9419445C81F9B6909B3"/>
  </w:style>
  <w:style w:type="paragraph" w:customStyle="1" w:styleId="601A58D7514C954FBB2FF40D19170F32">
    <w:name w:val="601A58D7514C954FBB2FF40D19170F32"/>
  </w:style>
  <w:style w:type="paragraph" w:customStyle="1" w:styleId="7DF595433364F34D9EC4367F8B529ED0">
    <w:name w:val="7DF595433364F34D9EC4367F8B529ED0"/>
  </w:style>
  <w:style w:type="paragraph" w:customStyle="1" w:styleId="531AC2B6F12CA543B8AF2C2331CBADAF">
    <w:name w:val="531AC2B6F12CA543B8AF2C2331CBA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{8DF35879-CDF0-5244-9592-EBD443052C4D}tf16392740.dotx</Template>
  <TotalTime>48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hkhan32</cp:lastModifiedBy>
  <cp:revision>11</cp:revision>
  <dcterms:created xsi:type="dcterms:W3CDTF">2019-05-02T16:42:00Z</dcterms:created>
  <dcterms:modified xsi:type="dcterms:W3CDTF">2019-05-28T04:16:00Z</dcterms:modified>
</cp:coreProperties>
</file>