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31"/>
        <w:gridCol w:w="686"/>
        <w:gridCol w:w="6167"/>
      </w:tblGrid>
      <w:tr w:rsidR="001B2ABD" w14:paraId="16D31EE3" w14:textId="77777777" w:rsidTr="00E15C9A">
        <w:trPr>
          <w:trHeight w:val="3146"/>
        </w:trPr>
        <w:tc>
          <w:tcPr>
            <w:tcW w:w="3431" w:type="dxa"/>
            <w:vAlign w:val="bottom"/>
          </w:tcPr>
          <w:p w14:paraId="747C475F" w14:textId="23B7EEC5" w:rsidR="001B2ABD" w:rsidRDefault="002D5575" w:rsidP="001B2ABD">
            <w:pPr>
              <w:tabs>
                <w:tab w:val="left" w:pos="990"/>
              </w:tabs>
              <w:jc w:val="center"/>
            </w:pPr>
            <w:r>
              <w:object w:dxaOrig="3756" w:dyaOrig="3228" w14:anchorId="57A1F6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6" type="#_x0000_t75" style="width:128.4pt;height:133.8pt" o:ole="">
                  <v:imagedata r:id="rId10" o:title=""/>
                </v:shape>
                <o:OLEObject Type="Embed" ProgID="PBrush" ShapeID="_x0000_i1146" DrawAspect="Content" ObjectID="_1621503529" r:id="rId11"/>
              </w:object>
            </w:r>
          </w:p>
          <w:sdt>
            <w:sdtPr>
              <w:id w:val="-1711873194"/>
              <w:placeholder>
                <w:docPart w:val="D9F28F9FCC4C48CF876B3FBE7EB04DC9"/>
              </w:placeholder>
              <w:temporary/>
              <w:showingPlcHdr/>
              <w15:appearance w15:val="hidden"/>
            </w:sdtPr>
            <w:sdtEndPr/>
            <w:sdtContent>
              <w:p w14:paraId="5ECAFA86" w14:textId="77777777" w:rsidR="009167B9" w:rsidRDefault="009167B9" w:rsidP="009167B9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2BF9DFFD" w14:textId="77777777" w:rsidR="009167B9" w:rsidRDefault="009167B9" w:rsidP="009167B9">
            <w:r w:rsidRPr="00DB27D2">
              <w:t>An organized and creative professional with proven marketing</w:t>
            </w:r>
          </w:p>
          <w:p w14:paraId="2C12C9AC" w14:textId="05C4AF0B" w:rsidR="009167B9" w:rsidRDefault="00D357D9" w:rsidP="009167B9">
            <w:r w:rsidRPr="00DB27D2">
              <w:t>skills. Possess</w:t>
            </w:r>
            <w:r w:rsidR="009167B9" w:rsidRPr="00DB27D2">
              <w:t xml:space="preserve"> </w:t>
            </w:r>
            <w:r w:rsidR="00FD7CAB">
              <w:t>some</w:t>
            </w:r>
            <w:r w:rsidR="009167B9" w:rsidRPr="00DB27D2">
              <w:t xml:space="preserve"> years</w:t>
            </w:r>
          </w:p>
          <w:p w14:paraId="67CFA060" w14:textId="47749C1C" w:rsidR="009167B9" w:rsidRDefault="009167B9" w:rsidP="009167B9">
            <w:r w:rsidRPr="00DB27D2">
              <w:t xml:space="preserve">of experience working </w:t>
            </w:r>
            <w:r w:rsidR="00FD7CAB" w:rsidRPr="00DB27D2">
              <w:t>with organization</w:t>
            </w:r>
            <w:r w:rsidRPr="00DB27D2">
              <w:t xml:space="preserve"> and clients.</w:t>
            </w:r>
          </w:p>
          <w:p w14:paraId="23487B5D" w14:textId="77777777" w:rsidR="009167B9" w:rsidRDefault="009167B9" w:rsidP="009167B9">
            <w:r w:rsidRPr="00DB27D2">
              <w:t xml:space="preserve">Looking to utilize my existing skill set to </w:t>
            </w:r>
          </w:p>
          <w:p w14:paraId="6420A0D6" w14:textId="4DE97FDC" w:rsidR="009167B9" w:rsidRDefault="009167B9" w:rsidP="009167B9">
            <w:r w:rsidRPr="00DB27D2">
              <w:t>increase company profitability.</w:t>
            </w:r>
          </w:p>
          <w:sdt>
            <w:sdtPr>
              <w:id w:val="-1954003311"/>
              <w:placeholder>
                <w:docPart w:val="44698BB4BD9A4C9EB8A1BC16E5C57ACD"/>
              </w:placeholder>
              <w:temporary/>
              <w:showingPlcHdr/>
              <w15:appearance w15:val="hidden"/>
            </w:sdtPr>
            <w:sdtEndPr/>
            <w:sdtContent>
              <w:p w14:paraId="52C7261B" w14:textId="77777777" w:rsidR="009167B9" w:rsidRPr="00CB0055" w:rsidRDefault="009167B9" w:rsidP="009167B9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6CA925F0A314A2CBE398AD2DAF20D52"/>
              </w:placeholder>
              <w:temporary/>
              <w:showingPlcHdr/>
              <w15:appearance w15:val="hidden"/>
            </w:sdtPr>
            <w:sdtEndPr/>
            <w:sdtContent>
              <w:p w14:paraId="3D0DB705" w14:textId="77777777" w:rsidR="009167B9" w:rsidRDefault="009167B9" w:rsidP="009167B9">
                <w:r w:rsidRPr="004D3011">
                  <w:t>PHONE:</w:t>
                </w:r>
              </w:p>
            </w:sdtContent>
          </w:sdt>
          <w:p w14:paraId="52331328" w14:textId="77777777" w:rsidR="009167B9" w:rsidRDefault="009167B9" w:rsidP="009167B9">
            <w:r>
              <w:t>920-264-6280</w:t>
            </w:r>
          </w:p>
          <w:p w14:paraId="0C72C54B" w14:textId="77777777" w:rsidR="009167B9" w:rsidRPr="004D3011" w:rsidRDefault="009167B9" w:rsidP="009167B9"/>
          <w:p w14:paraId="2A0786F8" w14:textId="77777777" w:rsidR="009167B9" w:rsidRDefault="009167B9" w:rsidP="009167B9">
            <w:r>
              <w:t>Social Media Link:</w:t>
            </w:r>
          </w:p>
          <w:p w14:paraId="7DD19ED3" w14:textId="77777777" w:rsidR="009167B9" w:rsidRDefault="009167B9" w:rsidP="009167B9">
            <w:r>
              <w:t xml:space="preserve">LinkedIn: </w:t>
            </w:r>
            <w:hyperlink r:id="rId12" w:history="1">
              <w:r w:rsidRPr="00844EFA">
                <w:rPr>
                  <w:rStyle w:val="Hyperlink"/>
                </w:rPr>
                <w:t>https://www.linkedin.com/in/silvie-pradhan-46066044</w:t>
              </w:r>
            </w:hyperlink>
            <w:r>
              <w:t xml:space="preserve"> </w:t>
            </w:r>
          </w:p>
          <w:p w14:paraId="6DC6F079" w14:textId="77777777" w:rsidR="009167B9" w:rsidRDefault="009167B9" w:rsidP="009167B9">
            <w:r>
              <w:t xml:space="preserve">Instagram: </w:t>
            </w:r>
            <w:hyperlink r:id="rId13" w:history="1">
              <w:r w:rsidRPr="00844EFA">
                <w:rPr>
                  <w:rStyle w:val="Hyperlink"/>
                </w:rPr>
                <w:t>https://www.instagram.com/silvie.pradhan/</w:t>
              </w:r>
            </w:hyperlink>
            <w:r>
              <w:t xml:space="preserve"> </w:t>
            </w:r>
          </w:p>
          <w:p w14:paraId="04043A7C" w14:textId="77777777" w:rsidR="009167B9" w:rsidRDefault="009167B9" w:rsidP="009167B9">
            <w:r>
              <w:t>Facebook:</w:t>
            </w:r>
          </w:p>
          <w:p w14:paraId="31446982" w14:textId="77777777" w:rsidR="009167B9" w:rsidRDefault="005633E2" w:rsidP="009167B9">
            <w:hyperlink r:id="rId14" w:history="1">
              <w:r w:rsidR="009167B9" w:rsidRPr="00844EFA">
                <w:rPr>
                  <w:rStyle w:val="Hyperlink"/>
                </w:rPr>
                <w:t>https://www.facebook.com/silvie.pradhan</w:t>
              </w:r>
            </w:hyperlink>
            <w:r w:rsidR="009167B9">
              <w:t xml:space="preserve"> </w:t>
            </w:r>
          </w:p>
          <w:p w14:paraId="28907E7D" w14:textId="77777777" w:rsidR="009167B9" w:rsidRDefault="009167B9" w:rsidP="009167B9">
            <w:r>
              <w:t xml:space="preserve">Twitter: </w:t>
            </w:r>
          </w:p>
          <w:p w14:paraId="4A514838" w14:textId="77777777" w:rsidR="009167B9" w:rsidRDefault="005633E2" w:rsidP="009167B9">
            <w:hyperlink r:id="rId15" w:history="1">
              <w:r w:rsidR="009167B9" w:rsidRPr="00844EFA">
                <w:rPr>
                  <w:rStyle w:val="Hyperlink"/>
                </w:rPr>
                <w:t>https://twitter.com/silviepradhan1</w:t>
              </w:r>
            </w:hyperlink>
            <w:r w:rsidR="009167B9">
              <w:t xml:space="preserve"> </w:t>
            </w:r>
          </w:p>
          <w:p w14:paraId="2B4C58C6" w14:textId="77777777" w:rsidR="009167B9" w:rsidRDefault="009167B9" w:rsidP="009167B9"/>
          <w:p w14:paraId="2AF661E6" w14:textId="77777777" w:rsidR="009167B9" w:rsidRDefault="009167B9" w:rsidP="009167B9">
            <w:r>
              <w:t xml:space="preserve"> EMAIL:</w:t>
            </w:r>
          </w:p>
          <w:p w14:paraId="49167059" w14:textId="4E3A5397" w:rsidR="009167B9" w:rsidRDefault="005633E2" w:rsidP="009167B9">
            <w:hyperlink r:id="rId16" w:history="1">
              <w:r w:rsidR="009167B9" w:rsidRPr="00844EFA">
                <w:rPr>
                  <w:rStyle w:val="Hyperlink"/>
                </w:rPr>
                <w:t>Pradhan.silvie@gmail.com</w:t>
              </w:r>
            </w:hyperlink>
            <w:r w:rsidR="009167B9">
              <w:t xml:space="preserve"> </w:t>
            </w:r>
          </w:p>
          <w:p w14:paraId="2EA5A8DA" w14:textId="19E3CB6B" w:rsidR="009167B9" w:rsidRDefault="009167B9" w:rsidP="009167B9"/>
          <w:p w14:paraId="57F25B58" w14:textId="192EF692" w:rsidR="009167B9" w:rsidRDefault="009167B9" w:rsidP="009167B9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HOBBIES</w:t>
            </w:r>
          </w:p>
          <w:p w14:paraId="52FF80E4" w14:textId="0615DA22" w:rsidR="009167B9" w:rsidRDefault="002D5575" w:rsidP="009167B9">
            <w:r>
              <w:t>Photography, Volunteer work, Sports.</w:t>
            </w:r>
          </w:p>
          <w:p w14:paraId="43100060" w14:textId="6CC3D51A" w:rsidR="009167B9" w:rsidRDefault="009167B9" w:rsidP="009167B9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Certification</w:t>
            </w:r>
          </w:p>
          <w:p w14:paraId="56285FB9" w14:textId="66AC622A" w:rsidR="00C619F6" w:rsidRDefault="009167B9" w:rsidP="00C619F6">
            <w:r>
              <w:t>Google Analytics Certified</w:t>
            </w:r>
          </w:p>
        </w:tc>
        <w:tc>
          <w:tcPr>
            <w:tcW w:w="686" w:type="dxa"/>
          </w:tcPr>
          <w:p w14:paraId="65ED11F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167" w:type="dxa"/>
            <w:vAlign w:val="bottom"/>
          </w:tcPr>
          <w:p w14:paraId="52D86304" w14:textId="203886FF" w:rsidR="001B2ABD" w:rsidRDefault="00591E5E" w:rsidP="001B2ABD">
            <w:pPr>
              <w:pStyle w:val="Title"/>
            </w:pPr>
            <w:r>
              <w:t xml:space="preserve">sILVIE </w:t>
            </w:r>
            <w:r w:rsidR="004E1539">
              <w:t xml:space="preserve">    </w:t>
            </w:r>
            <w:r>
              <w:t>pRADHAN</w:t>
            </w:r>
          </w:p>
          <w:sdt>
            <w:sdtPr>
              <w:id w:val="1049110328"/>
              <w:placeholder>
                <w:docPart w:val="DD02F98192FE4E17A41971AA769D7C40"/>
              </w:placeholder>
              <w:temporary/>
              <w:showingPlcHdr/>
              <w15:appearance w15:val="hidden"/>
            </w:sdtPr>
            <w:sdtEndPr/>
            <w:sdtContent>
              <w:p w14:paraId="1069D65E" w14:textId="77777777" w:rsidR="009167B9" w:rsidRDefault="009167B9" w:rsidP="009167B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6414841" w14:textId="0612487E" w:rsidR="009167B9" w:rsidRPr="00CB7D9E" w:rsidRDefault="009167B9" w:rsidP="009167B9">
            <w:pPr>
              <w:pStyle w:val="Heading4"/>
            </w:pPr>
            <w:r>
              <w:t xml:space="preserve">Trident Academy of Creative Technology </w:t>
            </w:r>
          </w:p>
          <w:p w14:paraId="417DE990" w14:textId="23539153" w:rsidR="009167B9" w:rsidRPr="00CB7D9E" w:rsidRDefault="009167B9" w:rsidP="009167B9">
            <w:pPr>
              <w:rPr>
                <w:b/>
                <w:u w:val="single"/>
              </w:rPr>
            </w:pPr>
            <w:r w:rsidRPr="00CB7D9E">
              <w:rPr>
                <w:b/>
                <w:u w:val="single"/>
              </w:rPr>
              <w:t xml:space="preserve">Master of Business Administration </w:t>
            </w:r>
          </w:p>
          <w:p w14:paraId="16760E36" w14:textId="3B0D6810" w:rsidR="009167B9" w:rsidRPr="001E0D8B" w:rsidRDefault="009167B9" w:rsidP="009167B9">
            <w:pPr>
              <w:rPr>
                <w:b/>
              </w:rPr>
            </w:pPr>
            <w:r>
              <w:t xml:space="preserve">Specialization: </w:t>
            </w:r>
            <w:r w:rsidRPr="001E0D8B">
              <w:rPr>
                <w:b/>
              </w:rPr>
              <w:t xml:space="preserve">Marketing </w:t>
            </w:r>
          </w:p>
          <w:p w14:paraId="4A0BD960" w14:textId="2F60DA63" w:rsidR="009167B9" w:rsidRPr="00DB0919" w:rsidRDefault="009167B9" w:rsidP="00DB0919">
            <w:pPr>
              <w:pStyle w:val="public-draftstyledefault-unorderedlistitem"/>
              <w:shd w:val="clear" w:color="auto" w:fill="F2F5FA"/>
              <w:ind w:left="720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</w:pPr>
            <w:r w:rsidRPr="00DB0919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lang w:eastAsia="ja-JP"/>
              </w:rPr>
              <w:t>Internship:                                                                                                         A project on “Sales and Marketing” in National Aluminum Company Ltd (NALCO).</w:t>
            </w:r>
          </w:p>
          <w:p w14:paraId="31A6C808" w14:textId="699BDC99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Perform Market analysis and research on the latest trends.</w:t>
            </w:r>
          </w:p>
          <w:p w14:paraId="1B6AC050" w14:textId="4010279E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Assist with daily administrative duties.</w:t>
            </w:r>
          </w:p>
          <w:p w14:paraId="46CCB4EF" w14:textId="7E4B7596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Design and present new social media campaign ideas.</w:t>
            </w:r>
          </w:p>
          <w:p w14:paraId="2FEB01D7" w14:textId="50B857F2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Monitor all social media platforms for trending news, ideas and feedback.</w:t>
            </w:r>
          </w:p>
          <w:p w14:paraId="29F6A85E" w14:textId="2CC166D6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Prepare detailed promotional presentation.</w:t>
            </w:r>
          </w:p>
          <w:p w14:paraId="1292D82B" w14:textId="4B12BBD3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Help with the planning and hosting of marketing events.</w:t>
            </w:r>
          </w:p>
          <w:p w14:paraId="28BC707C" w14:textId="31FB2730" w:rsidR="006F20EE" w:rsidRDefault="006F20EE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Research and evaluate competitor marketing and digital content.</w:t>
            </w:r>
          </w:p>
          <w:p w14:paraId="792802DC" w14:textId="7ACB8877" w:rsidR="00CB7D9E" w:rsidRPr="00036450" w:rsidRDefault="00CB7D9E" w:rsidP="00CB7D9E">
            <w:pPr>
              <w:pStyle w:val="Date"/>
            </w:pPr>
            <w:r w:rsidRPr="009727FD">
              <w:rPr>
                <w:b/>
              </w:rPr>
              <w:t>Northeast Wisconsin Technical college</w:t>
            </w:r>
          </w:p>
          <w:p w14:paraId="0F02B4FA" w14:textId="21A1AE97" w:rsidR="00CB7D9E" w:rsidRPr="00CB7D9E" w:rsidRDefault="00CB7D9E" w:rsidP="00CB7D9E">
            <w:pPr>
              <w:rPr>
                <w:b/>
                <w:u w:val="single"/>
              </w:rPr>
            </w:pPr>
            <w:r w:rsidRPr="00CB7D9E">
              <w:rPr>
                <w:b/>
                <w:u w:val="single"/>
              </w:rPr>
              <w:t xml:space="preserve">Associate in Digital Marketing </w:t>
            </w:r>
          </w:p>
          <w:p w14:paraId="0FE4C86E" w14:textId="4824D3DA" w:rsidR="00CB7D9E" w:rsidRPr="00D357D9" w:rsidRDefault="00CB7D9E" w:rsidP="00D357D9">
            <w:pPr>
              <w:pStyle w:val="public-draftstyledefault-unorderedlistitem"/>
              <w:shd w:val="clear" w:color="auto" w:fill="F2F5FA"/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u w:val="single"/>
                <w:lang w:eastAsia="ja-JP"/>
              </w:rPr>
            </w:pPr>
            <w:r w:rsidRPr="00591E5E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 </w:t>
            </w:r>
            <w:r w:rsidR="00D357D9" w:rsidRPr="00D357D9">
              <w:rPr>
                <w:rFonts w:asciiTheme="minorHAnsi" w:eastAsiaTheme="minorEastAsia" w:hAnsiTheme="minorHAnsi" w:cstheme="minorBidi"/>
                <w:b/>
                <w:bCs/>
                <w:sz w:val="18"/>
                <w:szCs w:val="22"/>
                <w:u w:val="single"/>
                <w:lang w:eastAsia="ja-JP"/>
              </w:rPr>
              <w:t>Skills:</w:t>
            </w:r>
          </w:p>
          <w:p w14:paraId="47E0327A" w14:textId="0615D418" w:rsidR="00D357D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Digital Marketing Strategy</w:t>
            </w:r>
          </w:p>
          <w:p w14:paraId="70060086" w14:textId="30A79C0A" w:rsidR="00D357D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Lead Generation</w:t>
            </w:r>
          </w:p>
          <w:p w14:paraId="52788A7F" w14:textId="77777777" w:rsidR="00DB091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Social Media Marketing</w:t>
            </w:r>
          </w:p>
          <w:p w14:paraId="27ADF3DC" w14:textId="0BC6535B" w:rsidR="00D357D9" w:rsidRPr="00DB091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DB0919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Customer engagement</w:t>
            </w:r>
          </w:p>
          <w:p w14:paraId="5D17811E" w14:textId="37EECBC6" w:rsidR="00D357D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Audio/Video editing</w:t>
            </w:r>
          </w:p>
          <w:p w14:paraId="5F0C3BB3" w14:textId="3A7DD146" w:rsidR="00D357D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Web Analytics</w:t>
            </w:r>
          </w:p>
          <w:p w14:paraId="07D23104" w14:textId="75B5C79E" w:rsidR="002D5575" w:rsidRDefault="002D5575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WordPress</w:t>
            </w:r>
          </w:p>
          <w:p w14:paraId="339FB184" w14:textId="1543B621" w:rsidR="009167B9" w:rsidRDefault="00D357D9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Email Marketing</w:t>
            </w:r>
          </w:p>
          <w:p w14:paraId="61AED991" w14:textId="3E075612" w:rsidR="002D5575" w:rsidRPr="00D357D9" w:rsidRDefault="002D5575" w:rsidP="00DB0919">
            <w:pPr>
              <w:pStyle w:val="public-draftstyledefault-unorderedlistitem"/>
              <w:numPr>
                <w:ilvl w:val="0"/>
                <w:numId w:val="6"/>
              </w:numPr>
              <w:shd w:val="clear" w:color="auto" w:fill="F2F5FA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Customer service</w:t>
            </w:r>
          </w:p>
          <w:sdt>
            <w:sdtPr>
              <w:id w:val="1001553383"/>
              <w:placeholder>
                <w:docPart w:val="DFD92E88F0844995BD256D34DC54B370"/>
              </w:placeholder>
              <w:temporary/>
              <w:showingPlcHdr/>
              <w15:appearance w15:val="hidden"/>
            </w:sdtPr>
            <w:sdtEndPr/>
            <w:sdtContent>
              <w:p w14:paraId="69E190D4" w14:textId="77777777" w:rsidR="009167B9" w:rsidRDefault="009167B9" w:rsidP="009167B9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D7DFBAC" w14:textId="44BE54FB" w:rsidR="009167B9" w:rsidRDefault="009167B9" w:rsidP="009167B9">
            <w:pPr>
              <w:pStyle w:val="Heading4"/>
              <w:rPr>
                <w:bCs/>
              </w:rPr>
            </w:pPr>
            <w:r>
              <w:t xml:space="preserve">Advantage One Tax Consulting firm </w:t>
            </w:r>
            <w:r w:rsidRPr="00036450">
              <w:t>[</w:t>
            </w:r>
            <w:r>
              <w:t>Associate]</w:t>
            </w:r>
          </w:p>
          <w:p w14:paraId="4A8BF2B3" w14:textId="75661791" w:rsidR="000606D0" w:rsidRDefault="009167B9" w:rsidP="000606D0">
            <w:pPr>
              <w:pStyle w:val="Date"/>
            </w:pPr>
            <w:r>
              <w:t>[November 2013</w:t>
            </w:r>
            <w:r w:rsidRPr="00036450">
              <w:t>–</w:t>
            </w:r>
            <w:r>
              <w:t>September 2014]</w:t>
            </w:r>
          </w:p>
          <w:p w14:paraId="68A30DB5" w14:textId="5251D8A8" w:rsidR="00DB0919" w:rsidRDefault="00DB0919" w:rsidP="00DB0919"/>
          <w:p w14:paraId="404896E2" w14:textId="28969A03" w:rsidR="00DB0919" w:rsidRDefault="00DB0919" w:rsidP="00DB0919">
            <w:pPr>
              <w:numPr>
                <w:ilvl w:val="0"/>
                <w:numId w:val="6"/>
              </w:numPr>
              <w:spacing w:before="100" w:beforeAutospacing="1" w:after="75"/>
            </w:pPr>
            <w:r w:rsidRPr="00DB0919">
              <w:t>Provided market strategies according to relevant market specificities – Researched and closely analyzed market strategies, both existing and new ones.</w:t>
            </w:r>
          </w:p>
          <w:p w14:paraId="16BD08A0" w14:textId="77777777" w:rsidR="00DB0919" w:rsidRPr="00DB0919" w:rsidRDefault="00DB0919" w:rsidP="00DB0919">
            <w:pPr>
              <w:numPr>
                <w:ilvl w:val="0"/>
                <w:numId w:val="6"/>
              </w:numPr>
              <w:spacing w:before="100" w:beforeAutospacing="1" w:after="75"/>
            </w:pPr>
            <w:r w:rsidRPr="00DB0919">
              <w:t>Continuously up to date with current market trends.</w:t>
            </w:r>
          </w:p>
          <w:p w14:paraId="11E603A3" w14:textId="270296C8" w:rsidR="00DB0919" w:rsidRDefault="009167B9" w:rsidP="00EF4124">
            <w:pPr>
              <w:numPr>
                <w:ilvl w:val="0"/>
                <w:numId w:val="6"/>
              </w:numPr>
              <w:spacing w:before="100" w:beforeAutospacing="1" w:after="75"/>
            </w:pPr>
            <w:r w:rsidRPr="00DB0919">
              <w:t>Maintaining and increasing sales of company's products</w:t>
            </w:r>
            <w:r w:rsidR="00EF4124">
              <w:t xml:space="preserve"> and reaching targets for individual also for the team.</w:t>
            </w:r>
          </w:p>
          <w:p w14:paraId="170EA9D9" w14:textId="77777777" w:rsidR="00DB0919" w:rsidRDefault="009167B9" w:rsidP="00DB0919">
            <w:pPr>
              <w:numPr>
                <w:ilvl w:val="0"/>
                <w:numId w:val="6"/>
              </w:numPr>
              <w:spacing w:before="100" w:beforeAutospacing="1" w:after="75"/>
            </w:pPr>
            <w:r w:rsidRPr="00DB0919">
              <w:lastRenderedPageBreak/>
              <w:t xml:space="preserve">Establishing, maintaining and expanding the customer base. Servicing the needs of the existing customers. </w:t>
            </w:r>
          </w:p>
          <w:p w14:paraId="3789CD23" w14:textId="5F28C00D" w:rsidR="003340D0" w:rsidRDefault="009167B9" w:rsidP="00EF4124">
            <w:pPr>
              <w:numPr>
                <w:ilvl w:val="0"/>
                <w:numId w:val="6"/>
              </w:numPr>
              <w:spacing w:before="100" w:beforeAutospacing="1" w:after="75"/>
            </w:pPr>
            <w:r w:rsidRPr="00DB0919">
              <w:t>I was also the part of recruitment team to hire new employees.</w:t>
            </w:r>
          </w:p>
          <w:p w14:paraId="3E41E828" w14:textId="765AE6F3" w:rsidR="00A75155" w:rsidRDefault="00EF4124" w:rsidP="000C454C">
            <w:pPr>
              <w:numPr>
                <w:ilvl w:val="0"/>
                <w:numId w:val="6"/>
              </w:numPr>
              <w:spacing w:before="100" w:beforeAutospacing="1" w:after="75"/>
            </w:pPr>
            <w:r>
              <w:t>Consistently ranked in the top ten sales and account manager by increasing the sales by double digit numbers</w:t>
            </w:r>
            <w:r w:rsidR="00FB0527">
              <w:t>.</w:t>
            </w:r>
          </w:p>
          <w:p w14:paraId="185AFF13" w14:textId="77777777" w:rsidR="00FB0527" w:rsidRDefault="00FB0527" w:rsidP="00FB0527">
            <w:pPr>
              <w:spacing w:before="100" w:beforeAutospacing="1" w:after="75"/>
              <w:ind w:left="720"/>
            </w:pPr>
          </w:p>
          <w:p w14:paraId="036821A7" w14:textId="62DABE93" w:rsidR="00A75155" w:rsidRDefault="009167B9" w:rsidP="002D5575">
            <w:pPr>
              <w:shd w:val="clear" w:color="auto" w:fill="F2F5FA"/>
            </w:pPr>
            <w:r w:rsidRPr="00CD5CEE">
              <w:rPr>
                <w:b/>
              </w:rPr>
              <w:t>Expertise</w:t>
            </w:r>
            <w:r w:rsidRPr="004B119D">
              <w:rPr>
                <w:b/>
              </w:rPr>
              <w:t xml:space="preserve">: </w:t>
            </w:r>
            <w:r w:rsidR="00FB0527" w:rsidRPr="00FB0527">
              <w:t xml:space="preserve">Marketing analysis, Strategy planning, </w:t>
            </w:r>
            <w:r w:rsidRPr="004B119D">
              <w:t xml:space="preserve">Lead Generation, </w:t>
            </w:r>
            <w:r w:rsidR="00B06520">
              <w:t xml:space="preserve">customer </w:t>
            </w:r>
            <w:r w:rsidR="00E40B02">
              <w:t>service,</w:t>
            </w:r>
            <w:r w:rsidR="00E40B02" w:rsidRPr="004B119D">
              <w:t xml:space="preserve"> presentation</w:t>
            </w:r>
            <w:r w:rsidRPr="004B119D">
              <w:t>, sales training, complex negotiation, Recruitment.</w:t>
            </w:r>
          </w:p>
          <w:p w14:paraId="3EB84A25" w14:textId="77777777" w:rsidR="00A75155" w:rsidRDefault="00A75155" w:rsidP="00A75155"/>
          <w:p w14:paraId="525B6233" w14:textId="4CDFBF3C" w:rsidR="00A75155" w:rsidRPr="00A75155" w:rsidRDefault="00A75155" w:rsidP="00A75155"/>
        </w:tc>
      </w:tr>
      <w:tr w:rsidR="009167B9" w14:paraId="2EA1F87C" w14:textId="77777777" w:rsidTr="00E15C9A">
        <w:trPr>
          <w:trHeight w:val="9627"/>
        </w:trPr>
        <w:tc>
          <w:tcPr>
            <w:tcW w:w="3431" w:type="dxa"/>
          </w:tcPr>
          <w:p w14:paraId="639AFF51" w14:textId="0F50A5C1" w:rsidR="009167B9" w:rsidRPr="004D3011" w:rsidRDefault="009167B9" w:rsidP="009167B9"/>
        </w:tc>
        <w:tc>
          <w:tcPr>
            <w:tcW w:w="686" w:type="dxa"/>
          </w:tcPr>
          <w:p w14:paraId="4C41B65E" w14:textId="77777777" w:rsidR="009167B9" w:rsidRDefault="009167B9" w:rsidP="009167B9">
            <w:pPr>
              <w:tabs>
                <w:tab w:val="left" w:pos="990"/>
              </w:tabs>
            </w:pPr>
          </w:p>
        </w:tc>
        <w:tc>
          <w:tcPr>
            <w:tcW w:w="6167" w:type="dxa"/>
          </w:tcPr>
          <w:p w14:paraId="1020B7A8" w14:textId="53D048E3" w:rsidR="009167B9" w:rsidRPr="004D3011" w:rsidRDefault="009167B9" w:rsidP="009167B9">
            <w:pPr>
              <w:pStyle w:val="Heading4"/>
              <w:rPr>
                <w:bCs/>
              </w:rPr>
            </w:pPr>
            <w:r>
              <w:t xml:space="preserve">WNS Global Services </w:t>
            </w:r>
            <w:r w:rsidRPr="004D3011">
              <w:t>[</w:t>
            </w:r>
            <w:r>
              <w:t>Senior Associate]</w:t>
            </w:r>
          </w:p>
          <w:p w14:paraId="523255D0" w14:textId="0F8A2125" w:rsidR="009167B9" w:rsidRDefault="009167B9" w:rsidP="009167B9">
            <w:pPr>
              <w:pStyle w:val="Date"/>
            </w:pPr>
            <w:r>
              <w:t>September 201</w:t>
            </w:r>
            <w:r w:rsidR="003340D0">
              <w:t>4</w:t>
            </w:r>
            <w:r>
              <w:t xml:space="preserve"> </w:t>
            </w:r>
            <w:r w:rsidRPr="004D3011">
              <w:t>–</w:t>
            </w:r>
            <w:r>
              <w:t xml:space="preserve"> October 201</w:t>
            </w:r>
            <w:r w:rsidR="003340D0">
              <w:t>6</w:t>
            </w:r>
          </w:p>
          <w:p w14:paraId="4126438F" w14:textId="73FAAAD9" w:rsidR="00A75155" w:rsidRDefault="00A75155" w:rsidP="00A75155"/>
          <w:p w14:paraId="0E83D1ED" w14:textId="18051001" w:rsidR="002D5575" w:rsidRDefault="00A75155" w:rsidP="00A75155">
            <w:pPr>
              <w:pStyle w:val="ListParagraph"/>
              <w:numPr>
                <w:ilvl w:val="0"/>
                <w:numId w:val="8"/>
              </w:numPr>
            </w:pPr>
            <w:r>
              <w:t>Led efforts to develop a fully integrated, marketing communication plan and team</w:t>
            </w:r>
            <w:r w:rsidR="002D5575">
              <w:t>.</w:t>
            </w:r>
          </w:p>
          <w:p w14:paraId="2F8E31FA" w14:textId="77777777" w:rsidR="002D5575" w:rsidRDefault="00ED2835" w:rsidP="006862B9">
            <w:pPr>
              <w:pStyle w:val="ListParagraph"/>
              <w:numPr>
                <w:ilvl w:val="0"/>
                <w:numId w:val="8"/>
              </w:numPr>
            </w:pPr>
            <w:r>
              <w:t>Development and implementation of marketing and public relation strategies to promote revenue growth.</w:t>
            </w:r>
          </w:p>
          <w:p w14:paraId="652395F6" w14:textId="77777777" w:rsidR="002D5575" w:rsidRDefault="006862B9" w:rsidP="006862B9">
            <w:pPr>
              <w:pStyle w:val="ListParagraph"/>
              <w:numPr>
                <w:ilvl w:val="0"/>
                <w:numId w:val="8"/>
              </w:numPr>
            </w:pPr>
            <w:r>
              <w:t>Monitored sales trends and generated detailed reports for department heads.</w:t>
            </w:r>
          </w:p>
          <w:p w14:paraId="76B93AEA" w14:textId="77777777" w:rsidR="002D5575" w:rsidRDefault="002A7646" w:rsidP="006862B9">
            <w:pPr>
              <w:pStyle w:val="ListParagraph"/>
              <w:numPr>
                <w:ilvl w:val="0"/>
                <w:numId w:val="8"/>
              </w:numPr>
            </w:pPr>
            <w:r w:rsidRPr="002A7646">
              <w:t>Addressed clients need and outlined how continued membership will</w:t>
            </w:r>
            <w:r>
              <w:t xml:space="preserve"> </w:t>
            </w:r>
            <w:r w:rsidRPr="002A7646">
              <w:t>fulfill those needs.</w:t>
            </w:r>
          </w:p>
          <w:p w14:paraId="40CB1508" w14:textId="77777777" w:rsidR="002D5575" w:rsidRDefault="002A7646" w:rsidP="006862B9">
            <w:pPr>
              <w:pStyle w:val="ListParagraph"/>
              <w:numPr>
                <w:ilvl w:val="0"/>
                <w:numId w:val="8"/>
              </w:numPr>
            </w:pPr>
            <w:r>
              <w:t>W</w:t>
            </w:r>
            <w:r w:rsidRPr="002A7646">
              <w:t>orked with marketing and business development executive to run marketing strategies.</w:t>
            </w:r>
          </w:p>
          <w:p w14:paraId="5D30250C" w14:textId="77777777" w:rsidR="002D5575" w:rsidRDefault="002A7646" w:rsidP="006862B9">
            <w:pPr>
              <w:pStyle w:val="ListParagraph"/>
              <w:numPr>
                <w:ilvl w:val="0"/>
                <w:numId w:val="8"/>
              </w:numPr>
            </w:pPr>
            <w:r w:rsidRPr="002A7646">
              <w:t>Identified, evaluated and then developed effective marketing strategies</w:t>
            </w:r>
            <w:r>
              <w:t>.</w:t>
            </w:r>
            <w:r w:rsidRPr="002A7646">
              <w:t>   </w:t>
            </w:r>
          </w:p>
          <w:p w14:paraId="21F005D5" w14:textId="77777777" w:rsidR="002D5575" w:rsidRDefault="002A7646" w:rsidP="006862B9">
            <w:pPr>
              <w:pStyle w:val="ListParagraph"/>
              <w:numPr>
                <w:ilvl w:val="0"/>
                <w:numId w:val="8"/>
              </w:numPr>
            </w:pPr>
            <w:r w:rsidRPr="002A7646">
              <w:t>Researched, calmed and rapidly solved client’s conflicts to prevent in loss of key accounts.</w:t>
            </w:r>
          </w:p>
          <w:p w14:paraId="0F4E4430" w14:textId="714FEACF" w:rsidR="002A7646" w:rsidRPr="002A7646" w:rsidRDefault="002A7646" w:rsidP="006862B9">
            <w:pPr>
              <w:pStyle w:val="ListParagraph"/>
              <w:numPr>
                <w:ilvl w:val="0"/>
                <w:numId w:val="8"/>
              </w:numPr>
            </w:pPr>
            <w:r w:rsidRPr="002A7646">
              <w:t>Cross sold the services and upgrading customers to different plans and package.</w:t>
            </w:r>
          </w:p>
          <w:p w14:paraId="7B8DF5EE" w14:textId="32D59BB9" w:rsidR="009167B9" w:rsidRDefault="002A7646" w:rsidP="002A7646">
            <w:pPr>
              <w:pStyle w:val="public-draftstyledefault-unorderedlistitem"/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2A7646"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  <w:t>Expertise</w:t>
            </w:r>
            <w:r w:rsidRPr="002A7646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:</w:t>
            </w: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T</w:t>
            </w:r>
            <w:r w:rsidRPr="002A7646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eamwork</w:t>
            </w: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, </w:t>
            </w:r>
            <w:r w:rsidR="00FB0527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Market analysis, Business development, </w:t>
            </w:r>
            <w:r w:rsidR="00B0652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customer </w:t>
            </w:r>
            <w:r w:rsidR="007B06C7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service, Stress</w:t>
            </w:r>
            <w:r w:rsidRPr="002A7646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tolerance</w:t>
            </w: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, A</w:t>
            </w:r>
            <w:r w:rsidRPr="002A7646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nalytical and problem-solving skills</w:t>
            </w: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.</w:t>
            </w:r>
          </w:p>
          <w:p w14:paraId="5A436442" w14:textId="77777777" w:rsidR="002A7646" w:rsidRDefault="002A7646" w:rsidP="002A7646">
            <w:pPr>
              <w:pStyle w:val="public-draftstyledefault-unorderedlistitem"/>
              <w:shd w:val="clear" w:color="auto" w:fill="F2F5FA"/>
              <w:ind w:left="360"/>
            </w:pPr>
          </w:p>
          <w:p w14:paraId="0FBD0B91" w14:textId="77777777" w:rsidR="009167B9" w:rsidRPr="000606D0" w:rsidRDefault="009167B9" w:rsidP="000606D0">
            <w:pPr>
              <w:pStyle w:val="Heading2"/>
            </w:pPr>
            <w:r w:rsidRPr="000606D0">
              <w:t>Achievements:</w:t>
            </w:r>
          </w:p>
          <w:p w14:paraId="1D1F8815" w14:textId="63E83A30" w:rsidR="00FB0527" w:rsidRPr="00FB0527" w:rsidRDefault="009167B9" w:rsidP="00FB0527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Awarded with certificate of appreciation on </w:t>
            </w:r>
            <w:r w:rsid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the</w:t>
            </w:r>
            <w:r w:rsidRP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B-school meet.</w:t>
            </w:r>
          </w:p>
          <w:p w14:paraId="1399249A" w14:textId="77777777" w:rsidR="009167B9" w:rsidRPr="000606D0" w:rsidRDefault="009167B9" w:rsidP="000606D0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Awarded 2nd prize in inter-college fest in presentation.</w:t>
            </w:r>
          </w:p>
          <w:p w14:paraId="4271D0E1" w14:textId="21C981AB" w:rsidR="009167B9" w:rsidRPr="000606D0" w:rsidRDefault="000606D0" w:rsidP="000606D0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Was awarded with “Best </w:t>
            </w:r>
            <w:r w:rsidR="009167B9" w:rsidRP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advertising skills”</w:t>
            </w:r>
            <w:r w:rsidR="003340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.</w:t>
            </w:r>
          </w:p>
          <w:p w14:paraId="78009234" w14:textId="48F5D6D1" w:rsidR="00FB0527" w:rsidRDefault="009167B9" w:rsidP="00FB0527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spacing w:line="360" w:lineRule="auto"/>
              <w:ind w:left="360"/>
              <w:jc w:val="both"/>
            </w:pPr>
            <w:r w:rsidRPr="000606D0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Employee of the month- Advantage one Firm</w:t>
            </w:r>
            <w:r w:rsidR="00FB0527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.</w:t>
            </w:r>
          </w:p>
          <w:p w14:paraId="7C21C449" w14:textId="1306CFC1" w:rsidR="00FB0527" w:rsidRDefault="00FB0527" w:rsidP="00FB0527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spacing w:line="360" w:lineRule="auto"/>
              <w:ind w:left="360"/>
              <w:jc w:val="both"/>
            </w:pPr>
            <w:r w:rsidRPr="00FB0527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Certificated Tourist guider of Green bay.</w:t>
            </w:r>
          </w:p>
          <w:p w14:paraId="79F3ED71" w14:textId="30119C3B" w:rsidR="009167B9" w:rsidRPr="000606D0" w:rsidRDefault="009167B9" w:rsidP="000606D0">
            <w:pPr>
              <w:pStyle w:val="Heading2"/>
            </w:pPr>
            <w:r w:rsidRPr="000606D0">
              <w:t>Language</w:t>
            </w:r>
            <w:r w:rsidR="00C619F6">
              <w:t>s Known</w:t>
            </w:r>
            <w:r w:rsidRPr="000606D0">
              <w:t xml:space="preserve">: </w:t>
            </w:r>
          </w:p>
          <w:p w14:paraId="48C7F8FA" w14:textId="3EC7F32E" w:rsidR="009167B9" w:rsidRPr="004B119D" w:rsidRDefault="00C619F6" w:rsidP="004B119D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English</w:t>
            </w:r>
            <w:r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(Fluent)</w:t>
            </w:r>
          </w:p>
          <w:p w14:paraId="19FAE3C0" w14:textId="740A1812" w:rsidR="009167B9" w:rsidRPr="004B119D" w:rsidRDefault="009167B9" w:rsidP="004B119D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Hindi</w:t>
            </w:r>
            <w:r w:rsid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(India)</w:t>
            </w:r>
          </w:p>
          <w:p w14:paraId="46FEBE09" w14:textId="30EBED35" w:rsidR="009167B9" w:rsidRPr="004B119D" w:rsidRDefault="009167B9" w:rsidP="004B119D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2F5FA"/>
              <w:ind w:left="360"/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</w:pPr>
            <w:r w:rsidRP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Odi</w:t>
            </w:r>
            <w:r w:rsidR="000606D0" w:rsidRP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>a</w:t>
            </w:r>
            <w:r w:rsidR="004B119D">
              <w:rPr>
                <w:rFonts w:asciiTheme="minorHAnsi" w:eastAsiaTheme="minorEastAsia" w:hAnsiTheme="minorHAnsi" w:cstheme="minorBidi"/>
                <w:sz w:val="18"/>
                <w:szCs w:val="22"/>
                <w:lang w:eastAsia="ja-JP"/>
              </w:rPr>
              <w:t xml:space="preserve"> (India)</w:t>
            </w:r>
          </w:p>
          <w:p w14:paraId="484588E8" w14:textId="3B3A4F3E" w:rsidR="009167B9" w:rsidRPr="00477800" w:rsidRDefault="009167B9" w:rsidP="009167B9"/>
        </w:tc>
      </w:tr>
      <w:tr w:rsidR="009167B9" w14:paraId="154E943B" w14:textId="77777777" w:rsidTr="00E15C9A">
        <w:trPr>
          <w:trHeight w:val="813"/>
        </w:trPr>
        <w:tc>
          <w:tcPr>
            <w:tcW w:w="3431" w:type="dxa"/>
          </w:tcPr>
          <w:p w14:paraId="50B6D852" w14:textId="77777777" w:rsidR="009167B9" w:rsidRDefault="009167B9" w:rsidP="009167B9">
            <w:pPr>
              <w:pStyle w:val="Heading3"/>
            </w:pPr>
          </w:p>
          <w:p w14:paraId="58A2E2AF" w14:textId="02995DF9" w:rsidR="009167B9" w:rsidRPr="00477800" w:rsidRDefault="009167B9" w:rsidP="009167B9">
            <w:bookmarkStart w:id="0" w:name="_GoBack"/>
            <w:bookmarkEnd w:id="0"/>
          </w:p>
        </w:tc>
        <w:tc>
          <w:tcPr>
            <w:tcW w:w="686" w:type="dxa"/>
          </w:tcPr>
          <w:p w14:paraId="7BDF3906" w14:textId="77777777" w:rsidR="009167B9" w:rsidRDefault="009167B9" w:rsidP="009167B9">
            <w:pPr>
              <w:tabs>
                <w:tab w:val="left" w:pos="990"/>
              </w:tabs>
            </w:pPr>
          </w:p>
        </w:tc>
        <w:tc>
          <w:tcPr>
            <w:tcW w:w="6167" w:type="dxa"/>
          </w:tcPr>
          <w:p w14:paraId="3D9B9922" w14:textId="77777777" w:rsidR="009167B9" w:rsidRDefault="009167B9" w:rsidP="000606D0"/>
        </w:tc>
      </w:tr>
      <w:tr w:rsidR="009167B9" w14:paraId="4C16A3B2" w14:textId="77777777" w:rsidTr="00E15C9A">
        <w:trPr>
          <w:trHeight w:val="206"/>
        </w:trPr>
        <w:tc>
          <w:tcPr>
            <w:tcW w:w="3431" w:type="dxa"/>
          </w:tcPr>
          <w:p w14:paraId="5FA4ACF0" w14:textId="48B404EF" w:rsidR="009167B9" w:rsidRPr="0046264F" w:rsidRDefault="009167B9" w:rsidP="009167B9"/>
        </w:tc>
        <w:tc>
          <w:tcPr>
            <w:tcW w:w="686" w:type="dxa"/>
          </w:tcPr>
          <w:p w14:paraId="4B8B4995" w14:textId="77777777" w:rsidR="009167B9" w:rsidRDefault="009167B9" w:rsidP="009167B9">
            <w:pPr>
              <w:tabs>
                <w:tab w:val="left" w:pos="990"/>
              </w:tabs>
            </w:pPr>
          </w:p>
        </w:tc>
        <w:tc>
          <w:tcPr>
            <w:tcW w:w="6167" w:type="dxa"/>
          </w:tcPr>
          <w:p w14:paraId="3992B42B" w14:textId="1D1F5229" w:rsidR="009167B9" w:rsidRPr="0046264F" w:rsidRDefault="009167B9" w:rsidP="009167B9"/>
        </w:tc>
      </w:tr>
    </w:tbl>
    <w:p w14:paraId="078F4F37" w14:textId="06499ED8" w:rsidR="003E0AD7" w:rsidRDefault="003E0AD7" w:rsidP="003E0AD7"/>
    <w:sectPr w:rsidR="003E0AD7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D2F0" w14:textId="77777777" w:rsidR="005633E2" w:rsidRDefault="005633E2" w:rsidP="000C45FF">
      <w:r>
        <w:separator/>
      </w:r>
    </w:p>
  </w:endnote>
  <w:endnote w:type="continuationSeparator" w:id="0">
    <w:p w14:paraId="33E748A2" w14:textId="77777777" w:rsidR="005633E2" w:rsidRDefault="005633E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C626F" w14:textId="77777777" w:rsidR="005633E2" w:rsidRDefault="005633E2" w:rsidP="000C45FF">
      <w:r>
        <w:separator/>
      </w:r>
    </w:p>
  </w:footnote>
  <w:footnote w:type="continuationSeparator" w:id="0">
    <w:p w14:paraId="50A35E3C" w14:textId="77777777" w:rsidR="005633E2" w:rsidRDefault="005633E2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2137"/>
    <w:multiLevelType w:val="multilevel"/>
    <w:tmpl w:val="CC6E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7556"/>
    <w:multiLevelType w:val="hybridMultilevel"/>
    <w:tmpl w:val="6F70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5CAB"/>
    <w:multiLevelType w:val="multilevel"/>
    <w:tmpl w:val="9A6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D3862"/>
    <w:multiLevelType w:val="multilevel"/>
    <w:tmpl w:val="7A1A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82DAB"/>
    <w:multiLevelType w:val="hybridMultilevel"/>
    <w:tmpl w:val="7668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F156F"/>
    <w:multiLevelType w:val="multilevel"/>
    <w:tmpl w:val="11A4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26756"/>
    <w:multiLevelType w:val="multilevel"/>
    <w:tmpl w:val="1A3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93D70"/>
    <w:multiLevelType w:val="hybridMultilevel"/>
    <w:tmpl w:val="A78C5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5E"/>
    <w:rsid w:val="00022F42"/>
    <w:rsid w:val="00036450"/>
    <w:rsid w:val="000606D0"/>
    <w:rsid w:val="00094499"/>
    <w:rsid w:val="000966A2"/>
    <w:rsid w:val="000C45FF"/>
    <w:rsid w:val="000E3FD1"/>
    <w:rsid w:val="000F505D"/>
    <w:rsid w:val="00112054"/>
    <w:rsid w:val="0012577A"/>
    <w:rsid w:val="001525E1"/>
    <w:rsid w:val="00180329"/>
    <w:rsid w:val="00185739"/>
    <w:rsid w:val="0019001F"/>
    <w:rsid w:val="001A74A5"/>
    <w:rsid w:val="001B2ABD"/>
    <w:rsid w:val="001E0391"/>
    <w:rsid w:val="001E0D8B"/>
    <w:rsid w:val="001E1759"/>
    <w:rsid w:val="001F1ECC"/>
    <w:rsid w:val="001F7494"/>
    <w:rsid w:val="002400EB"/>
    <w:rsid w:val="00256CF7"/>
    <w:rsid w:val="002669CF"/>
    <w:rsid w:val="00281FD5"/>
    <w:rsid w:val="002A7646"/>
    <w:rsid w:val="002D5575"/>
    <w:rsid w:val="0030481B"/>
    <w:rsid w:val="003156FC"/>
    <w:rsid w:val="003254B5"/>
    <w:rsid w:val="003340D0"/>
    <w:rsid w:val="00354901"/>
    <w:rsid w:val="0037121F"/>
    <w:rsid w:val="003A6B7D"/>
    <w:rsid w:val="003B06CA"/>
    <w:rsid w:val="003E0AD7"/>
    <w:rsid w:val="004071FC"/>
    <w:rsid w:val="00415E80"/>
    <w:rsid w:val="00445947"/>
    <w:rsid w:val="0046264F"/>
    <w:rsid w:val="00477800"/>
    <w:rsid w:val="004813B3"/>
    <w:rsid w:val="00496591"/>
    <w:rsid w:val="004B119D"/>
    <w:rsid w:val="004C63E4"/>
    <w:rsid w:val="004C7B6E"/>
    <w:rsid w:val="004D3011"/>
    <w:rsid w:val="004E1539"/>
    <w:rsid w:val="005262AC"/>
    <w:rsid w:val="005633E2"/>
    <w:rsid w:val="00591E5E"/>
    <w:rsid w:val="005E39D5"/>
    <w:rsid w:val="00600670"/>
    <w:rsid w:val="0062123A"/>
    <w:rsid w:val="00634A30"/>
    <w:rsid w:val="00646E75"/>
    <w:rsid w:val="00655423"/>
    <w:rsid w:val="006771D0"/>
    <w:rsid w:val="006862B9"/>
    <w:rsid w:val="006E2DC1"/>
    <w:rsid w:val="006F20EE"/>
    <w:rsid w:val="00715FCB"/>
    <w:rsid w:val="00743101"/>
    <w:rsid w:val="007775E1"/>
    <w:rsid w:val="007867A0"/>
    <w:rsid w:val="007927F5"/>
    <w:rsid w:val="007B06C7"/>
    <w:rsid w:val="007B5E06"/>
    <w:rsid w:val="007F13EF"/>
    <w:rsid w:val="00802CA0"/>
    <w:rsid w:val="0082287F"/>
    <w:rsid w:val="00833630"/>
    <w:rsid w:val="009167B9"/>
    <w:rsid w:val="00920086"/>
    <w:rsid w:val="009260CD"/>
    <w:rsid w:val="00952C25"/>
    <w:rsid w:val="009727FD"/>
    <w:rsid w:val="00A2118D"/>
    <w:rsid w:val="00A47A91"/>
    <w:rsid w:val="00A6514B"/>
    <w:rsid w:val="00A75155"/>
    <w:rsid w:val="00AC50E3"/>
    <w:rsid w:val="00AD76E2"/>
    <w:rsid w:val="00B06520"/>
    <w:rsid w:val="00B20152"/>
    <w:rsid w:val="00B359E4"/>
    <w:rsid w:val="00B47940"/>
    <w:rsid w:val="00B57D98"/>
    <w:rsid w:val="00B70850"/>
    <w:rsid w:val="00B95DD1"/>
    <w:rsid w:val="00C066B6"/>
    <w:rsid w:val="00C37BA1"/>
    <w:rsid w:val="00C4674C"/>
    <w:rsid w:val="00C506CF"/>
    <w:rsid w:val="00C619F6"/>
    <w:rsid w:val="00C72BED"/>
    <w:rsid w:val="00C93922"/>
    <w:rsid w:val="00C9578B"/>
    <w:rsid w:val="00CB0055"/>
    <w:rsid w:val="00CB7D9E"/>
    <w:rsid w:val="00CD5CEE"/>
    <w:rsid w:val="00D20EF8"/>
    <w:rsid w:val="00D2522B"/>
    <w:rsid w:val="00D357D9"/>
    <w:rsid w:val="00D422DE"/>
    <w:rsid w:val="00D5459D"/>
    <w:rsid w:val="00D54848"/>
    <w:rsid w:val="00DA1F4D"/>
    <w:rsid w:val="00DB0919"/>
    <w:rsid w:val="00DB27D2"/>
    <w:rsid w:val="00DC1F26"/>
    <w:rsid w:val="00DD172A"/>
    <w:rsid w:val="00E13FA4"/>
    <w:rsid w:val="00E15C9A"/>
    <w:rsid w:val="00E25A26"/>
    <w:rsid w:val="00E40B02"/>
    <w:rsid w:val="00E4381A"/>
    <w:rsid w:val="00E55D74"/>
    <w:rsid w:val="00ED2835"/>
    <w:rsid w:val="00EF4124"/>
    <w:rsid w:val="00F60274"/>
    <w:rsid w:val="00F77FB9"/>
    <w:rsid w:val="00F86AB5"/>
    <w:rsid w:val="00FB0527"/>
    <w:rsid w:val="00FB068F"/>
    <w:rsid w:val="00FD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0953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E5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5E"/>
    <w:rPr>
      <w:rFonts w:ascii="Segoe UI" w:hAnsi="Segoe UI" w:cs="Segoe UI"/>
      <w:sz w:val="18"/>
      <w:szCs w:val="18"/>
    </w:rPr>
  </w:style>
  <w:style w:type="paragraph" w:customStyle="1" w:styleId="public-draftstyledefault-unorderedlistitem">
    <w:name w:val="public-draftstyledefault-unorderedlistitem"/>
    <w:basedOn w:val="Normal"/>
    <w:rsid w:val="00591E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D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nstagram.com/silvie.pradhan/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ilvie-pradhan-4606604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Pradhan.silvie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https://twitter.com/silviepradhan1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facebook.com/silvie.pradha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y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9F28F9FCC4C48CF876B3FBE7EB04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BF26F-F8FB-482C-91D3-25EF80852F9D}"/>
      </w:docPartPr>
      <w:docPartBody>
        <w:p w:rsidR="00C54623" w:rsidRDefault="005369EE" w:rsidP="005369EE">
          <w:pPr>
            <w:pStyle w:val="D9F28F9FCC4C48CF876B3FBE7EB04DC9"/>
          </w:pPr>
          <w:r w:rsidRPr="00D5459D">
            <w:t>Profile</w:t>
          </w:r>
        </w:p>
      </w:docPartBody>
    </w:docPart>
    <w:docPart>
      <w:docPartPr>
        <w:name w:val="44698BB4BD9A4C9EB8A1BC16E5C57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255CB-FD1B-4CFC-971B-FB11948B05A7}"/>
      </w:docPartPr>
      <w:docPartBody>
        <w:p w:rsidR="00C54623" w:rsidRDefault="005369EE" w:rsidP="005369EE">
          <w:pPr>
            <w:pStyle w:val="44698BB4BD9A4C9EB8A1BC16E5C57ACD"/>
          </w:pPr>
          <w:r w:rsidRPr="00CB0055">
            <w:t>Contact</w:t>
          </w:r>
        </w:p>
      </w:docPartBody>
    </w:docPart>
    <w:docPart>
      <w:docPartPr>
        <w:name w:val="E6CA925F0A314A2CBE398AD2DAF2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A3C18-49D5-4E49-804D-F75EBB41486A}"/>
      </w:docPartPr>
      <w:docPartBody>
        <w:p w:rsidR="00C54623" w:rsidRDefault="005369EE" w:rsidP="005369EE">
          <w:pPr>
            <w:pStyle w:val="E6CA925F0A314A2CBE398AD2DAF20D52"/>
          </w:pPr>
          <w:r w:rsidRPr="004D3011">
            <w:t>PHONE:</w:t>
          </w:r>
        </w:p>
      </w:docPartBody>
    </w:docPart>
    <w:docPart>
      <w:docPartPr>
        <w:name w:val="DD02F98192FE4E17A41971AA769D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62BA6-E8A8-405E-845A-D04B978E89DF}"/>
      </w:docPartPr>
      <w:docPartBody>
        <w:p w:rsidR="00C54623" w:rsidRDefault="005369EE" w:rsidP="005369EE">
          <w:pPr>
            <w:pStyle w:val="DD02F98192FE4E17A41971AA769D7C40"/>
          </w:pPr>
          <w:r w:rsidRPr="00036450">
            <w:t>EDUCATION</w:t>
          </w:r>
        </w:p>
      </w:docPartBody>
    </w:docPart>
    <w:docPart>
      <w:docPartPr>
        <w:name w:val="DFD92E88F0844995BD256D34DC54B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F573C-BAA3-46EA-BFAF-7BDC90A35A39}"/>
      </w:docPartPr>
      <w:docPartBody>
        <w:p w:rsidR="00C54623" w:rsidRDefault="005369EE" w:rsidP="005369EE">
          <w:pPr>
            <w:pStyle w:val="DFD92E88F0844995BD256D34DC54B370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11"/>
    <w:rsid w:val="00040D98"/>
    <w:rsid w:val="001225CE"/>
    <w:rsid w:val="002F6EDA"/>
    <w:rsid w:val="003105B9"/>
    <w:rsid w:val="003709D3"/>
    <w:rsid w:val="0042235A"/>
    <w:rsid w:val="005369EE"/>
    <w:rsid w:val="00552DC8"/>
    <w:rsid w:val="00625511"/>
    <w:rsid w:val="0065027E"/>
    <w:rsid w:val="00755359"/>
    <w:rsid w:val="007928CA"/>
    <w:rsid w:val="008D49A1"/>
    <w:rsid w:val="009C47D7"/>
    <w:rsid w:val="00C54623"/>
    <w:rsid w:val="00D931C4"/>
    <w:rsid w:val="00E37B26"/>
    <w:rsid w:val="00E5401B"/>
    <w:rsid w:val="00E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4BD13A899841B8ABCFA3790CB6D9B8">
    <w:name w:val="C34BD13A899841B8ABCFA3790CB6D9B8"/>
  </w:style>
  <w:style w:type="paragraph" w:customStyle="1" w:styleId="120300D085324B568CAB91044E44FD03">
    <w:name w:val="120300D085324B568CAB91044E44FD03"/>
  </w:style>
  <w:style w:type="paragraph" w:customStyle="1" w:styleId="BDD64689E3454272A62319DB4E628D13">
    <w:name w:val="BDD64689E3454272A62319DB4E628D13"/>
  </w:style>
  <w:style w:type="paragraph" w:customStyle="1" w:styleId="D60044B6770047D1B6434B3C49A09CE2">
    <w:name w:val="D60044B6770047D1B6434B3C49A09CE2"/>
  </w:style>
  <w:style w:type="paragraph" w:customStyle="1" w:styleId="E4959A39841145279BE74055778E790E">
    <w:name w:val="E4959A39841145279BE74055778E790E"/>
  </w:style>
  <w:style w:type="paragraph" w:customStyle="1" w:styleId="CF90D3F50D29467098C62522C92B3E2F">
    <w:name w:val="CF90D3F50D29467098C62522C92B3E2F"/>
  </w:style>
  <w:style w:type="paragraph" w:customStyle="1" w:styleId="D20B99E0C42D4E40B213BA9285D24B47">
    <w:name w:val="D20B99E0C42D4E40B213BA9285D24B47"/>
  </w:style>
  <w:style w:type="paragraph" w:customStyle="1" w:styleId="5B703A6CA0DA421386287A6EA4FC5D73">
    <w:name w:val="5B703A6CA0DA421386287A6EA4FC5D73"/>
  </w:style>
  <w:style w:type="paragraph" w:customStyle="1" w:styleId="19A7A2333F6D40DBB3AEDB870F89E3E0">
    <w:name w:val="19A7A2333F6D40DBB3AEDB870F89E3E0"/>
  </w:style>
  <w:style w:type="paragraph" w:customStyle="1" w:styleId="B8D37144F09C48BB9865B994A2E5CDCE">
    <w:name w:val="B8D37144F09C48BB9865B994A2E5CDC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A55ED346143466F88A9B06C27A5B351">
    <w:name w:val="0A55ED346143466F88A9B06C27A5B351"/>
  </w:style>
  <w:style w:type="paragraph" w:customStyle="1" w:styleId="05035FA17A8D43129BD36D8531C0467F">
    <w:name w:val="05035FA17A8D43129BD36D8531C0467F"/>
  </w:style>
  <w:style w:type="paragraph" w:customStyle="1" w:styleId="BAD63E5F2E154213BAD2C348B4CA7849">
    <w:name w:val="BAD63E5F2E154213BAD2C348B4CA7849"/>
  </w:style>
  <w:style w:type="paragraph" w:customStyle="1" w:styleId="2ADD70A082CA4B9DBD45F416C00879B9">
    <w:name w:val="2ADD70A082CA4B9DBD45F416C00879B9"/>
  </w:style>
  <w:style w:type="paragraph" w:customStyle="1" w:styleId="17F0DF378C8A463FB7A6A98F5EC3523F">
    <w:name w:val="17F0DF378C8A463FB7A6A98F5EC3523F"/>
  </w:style>
  <w:style w:type="paragraph" w:customStyle="1" w:styleId="5AEF03ED9D7A41E18541DDE95F608311">
    <w:name w:val="5AEF03ED9D7A41E18541DDE95F608311"/>
  </w:style>
  <w:style w:type="paragraph" w:customStyle="1" w:styleId="0716F85FEB74469D983408ADFA130F49">
    <w:name w:val="0716F85FEB74469D983408ADFA130F49"/>
  </w:style>
  <w:style w:type="paragraph" w:customStyle="1" w:styleId="587BD8E6D08C4BA79ED94B9EC7D996ED">
    <w:name w:val="587BD8E6D08C4BA79ED94B9EC7D996ED"/>
  </w:style>
  <w:style w:type="paragraph" w:customStyle="1" w:styleId="8DFE7F1CAB744461A6763AA9819C36F6">
    <w:name w:val="8DFE7F1CAB744461A6763AA9819C36F6"/>
  </w:style>
  <w:style w:type="paragraph" w:customStyle="1" w:styleId="11158174E8EC40A891E3684D9BEE7FE3">
    <w:name w:val="11158174E8EC40A891E3684D9BEE7FE3"/>
  </w:style>
  <w:style w:type="paragraph" w:customStyle="1" w:styleId="7DB4FCBD34E5487097385425FD6F6070">
    <w:name w:val="7DB4FCBD34E5487097385425FD6F6070"/>
  </w:style>
  <w:style w:type="paragraph" w:customStyle="1" w:styleId="8BE11A0B33CB4C9AB776268C2FA282D1">
    <w:name w:val="8BE11A0B33CB4C9AB776268C2FA282D1"/>
  </w:style>
  <w:style w:type="paragraph" w:customStyle="1" w:styleId="29E865493B37414FA787744F2930E5A9">
    <w:name w:val="29E865493B37414FA787744F2930E5A9"/>
  </w:style>
  <w:style w:type="paragraph" w:customStyle="1" w:styleId="37BCC62DDAD54B3784244FD60C75ABEC">
    <w:name w:val="37BCC62DDAD54B3784244FD60C75ABEC"/>
  </w:style>
  <w:style w:type="paragraph" w:customStyle="1" w:styleId="3C310E7B996645AC9D198F272577A8F5">
    <w:name w:val="3C310E7B996645AC9D198F272577A8F5"/>
  </w:style>
  <w:style w:type="paragraph" w:customStyle="1" w:styleId="AF95CDFB2CE64981A30E6DEBC0C2D388">
    <w:name w:val="AF95CDFB2CE64981A30E6DEBC0C2D388"/>
  </w:style>
  <w:style w:type="paragraph" w:customStyle="1" w:styleId="FD4C9FD303DE4AC699B21B289F8DAF8C">
    <w:name w:val="FD4C9FD303DE4AC699B21B289F8DAF8C"/>
  </w:style>
  <w:style w:type="paragraph" w:customStyle="1" w:styleId="2A6BE58D7C1C4858943A375AB0A5AE21">
    <w:name w:val="2A6BE58D7C1C4858943A375AB0A5AE21"/>
  </w:style>
  <w:style w:type="paragraph" w:customStyle="1" w:styleId="827801AAA8424DA6845DD8F3D722A470">
    <w:name w:val="827801AAA8424DA6845DD8F3D722A470"/>
  </w:style>
  <w:style w:type="paragraph" w:customStyle="1" w:styleId="D609BE6777FA4A2484007F02480B8156">
    <w:name w:val="D609BE6777FA4A2484007F02480B8156"/>
  </w:style>
  <w:style w:type="paragraph" w:customStyle="1" w:styleId="C6F7FAF952C648BAB21E3979D4F7CC22">
    <w:name w:val="C6F7FAF952C648BAB21E3979D4F7CC22"/>
  </w:style>
  <w:style w:type="paragraph" w:customStyle="1" w:styleId="03EC8D4FBC8845BC9C7C87C95A7160C3">
    <w:name w:val="03EC8D4FBC8845BC9C7C87C95A7160C3"/>
  </w:style>
  <w:style w:type="paragraph" w:customStyle="1" w:styleId="648212CBA55A4C9FA1B4753DD9A55097">
    <w:name w:val="648212CBA55A4C9FA1B4753DD9A55097"/>
  </w:style>
  <w:style w:type="paragraph" w:customStyle="1" w:styleId="84B5EADA51164848A061B5EB3D05D63F">
    <w:name w:val="84B5EADA51164848A061B5EB3D05D63F"/>
  </w:style>
  <w:style w:type="paragraph" w:customStyle="1" w:styleId="C294E4C86ABB4976A55811429CA807F0">
    <w:name w:val="C294E4C86ABB4976A55811429CA807F0"/>
  </w:style>
  <w:style w:type="paragraph" w:customStyle="1" w:styleId="D8B7E113B0B648FA8C9AA4A53D634717">
    <w:name w:val="D8B7E113B0B648FA8C9AA4A53D634717"/>
  </w:style>
  <w:style w:type="paragraph" w:customStyle="1" w:styleId="479EF2B25739433C9797949998EC6CF2">
    <w:name w:val="479EF2B25739433C9797949998EC6CF2"/>
  </w:style>
  <w:style w:type="paragraph" w:customStyle="1" w:styleId="38176E31347F46CBA723ED94F43AE174">
    <w:name w:val="38176E31347F46CBA723ED94F43AE174"/>
  </w:style>
  <w:style w:type="paragraph" w:customStyle="1" w:styleId="6887D9D130594F9382B00FD7614095B3">
    <w:name w:val="6887D9D130594F9382B00FD7614095B3"/>
  </w:style>
  <w:style w:type="paragraph" w:customStyle="1" w:styleId="B9AD5702C2C74FA3BAAF74C9346EF1B2">
    <w:name w:val="B9AD5702C2C74FA3BAAF74C9346EF1B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DA40910D60A48D28E5FA51B555E1FD2">
    <w:name w:val="2DA40910D60A48D28E5FA51B555E1FD2"/>
  </w:style>
  <w:style w:type="paragraph" w:customStyle="1" w:styleId="D322405077AC4EA2B7A355047F3C8113">
    <w:name w:val="D322405077AC4EA2B7A355047F3C8113"/>
    <w:rsid w:val="005369EE"/>
  </w:style>
  <w:style w:type="paragraph" w:customStyle="1" w:styleId="B5BF376B2D7343FDAA2E436A6F933A8E">
    <w:name w:val="B5BF376B2D7343FDAA2E436A6F933A8E"/>
    <w:rsid w:val="005369EE"/>
  </w:style>
  <w:style w:type="paragraph" w:customStyle="1" w:styleId="8B06728BB558400087A27A9A4A8CD7F8">
    <w:name w:val="8B06728BB558400087A27A9A4A8CD7F8"/>
    <w:rsid w:val="005369EE"/>
  </w:style>
  <w:style w:type="paragraph" w:customStyle="1" w:styleId="842E03E36BB34BB19CEC3765CEB20187">
    <w:name w:val="842E03E36BB34BB19CEC3765CEB20187"/>
    <w:rsid w:val="005369EE"/>
  </w:style>
  <w:style w:type="paragraph" w:customStyle="1" w:styleId="43733505E90F4AF2BC6235654ED8858B">
    <w:name w:val="43733505E90F4AF2BC6235654ED8858B"/>
    <w:rsid w:val="005369EE"/>
  </w:style>
  <w:style w:type="paragraph" w:customStyle="1" w:styleId="AD8BB1AD9194431BACE758D63A28075E">
    <w:name w:val="AD8BB1AD9194431BACE758D63A28075E"/>
    <w:rsid w:val="005369EE"/>
  </w:style>
  <w:style w:type="paragraph" w:customStyle="1" w:styleId="D9F28F9FCC4C48CF876B3FBE7EB04DC9">
    <w:name w:val="D9F28F9FCC4C48CF876B3FBE7EB04DC9"/>
    <w:rsid w:val="005369EE"/>
  </w:style>
  <w:style w:type="paragraph" w:customStyle="1" w:styleId="44698BB4BD9A4C9EB8A1BC16E5C57ACD">
    <w:name w:val="44698BB4BD9A4C9EB8A1BC16E5C57ACD"/>
    <w:rsid w:val="005369EE"/>
  </w:style>
  <w:style w:type="paragraph" w:customStyle="1" w:styleId="E6CA925F0A314A2CBE398AD2DAF20D52">
    <w:name w:val="E6CA925F0A314A2CBE398AD2DAF20D52"/>
    <w:rsid w:val="005369EE"/>
  </w:style>
  <w:style w:type="paragraph" w:customStyle="1" w:styleId="DD02F98192FE4E17A41971AA769D7C40">
    <w:name w:val="DD02F98192FE4E17A41971AA769D7C40"/>
    <w:rsid w:val="005369EE"/>
  </w:style>
  <w:style w:type="paragraph" w:customStyle="1" w:styleId="DFD92E88F0844995BD256D34DC54B370">
    <w:name w:val="DFD92E88F0844995BD256D34DC54B370"/>
    <w:rsid w:val="005369EE"/>
  </w:style>
  <w:style w:type="paragraph" w:customStyle="1" w:styleId="FA65F7C7DAA2461385D6F03E5913C9B4">
    <w:name w:val="FA65F7C7DAA2461385D6F03E5913C9B4"/>
    <w:rsid w:val="005369EE"/>
  </w:style>
  <w:style w:type="paragraph" w:customStyle="1" w:styleId="99529738A85845269A73E378461E40BA">
    <w:name w:val="99529738A85845269A73E378461E40BA"/>
    <w:rsid w:val="00536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2019-04-30T14:41:00Z</dcterms:created>
  <dcterms:modified xsi:type="dcterms:W3CDTF">2019-06-08T16:52:00Z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